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720"/>
        <w:gridCol w:w="2175"/>
        <w:gridCol w:w="720"/>
        <w:gridCol w:w="1909"/>
        <w:gridCol w:w="720"/>
        <w:gridCol w:w="844"/>
        <w:gridCol w:w="720"/>
        <w:gridCol w:w="2388"/>
        <w:gridCol w:w="9"/>
        <w:gridCol w:w="720"/>
      </w:tblGrid>
      <w:tr w:rsidR="009D29F0" w:rsidTr="00EF389B" w14:paraId="780FC711" w14:textId="77777777">
        <w:trPr>
          <w:gridAfter w:val="2"/>
          <w:wAfter w:w="729" w:type="dxa"/>
          <w:trHeight w:val="1702"/>
        </w:trPr>
        <w:tc>
          <w:tcPr>
            <w:tcW w:w="7088" w:type="dxa"/>
            <w:gridSpan w:val="6"/>
            <w:vAlign w:val="center"/>
          </w:tcPr>
          <w:p w:rsidRPr="0023400D" w:rsidR="0023400D" w:rsidP="0023400D" w:rsidRDefault="00EF389B" w14:paraId="74BE964B" w14:textId="051542A3">
            <w:pPr>
              <w:contextualSpacing/>
              <w:rPr>
                <w:rFonts w:asciiTheme="majorHAnsi" w:hAnsiTheme="majorHAnsi"/>
                <w:color w:val="0070C0"/>
                <w:sz w:val="48"/>
                <w:szCs w:val="48"/>
              </w:rPr>
            </w:pPr>
            <w:sdt>
              <w:sdtPr>
                <w:rPr>
                  <w:rFonts w:asciiTheme="majorHAnsi" w:hAnsiTheme="majorHAnsi"/>
                  <w:color w:val="F8943F" w:themeColor="accent6"/>
                  <w:sz w:val="48"/>
                  <w:szCs w:val="48"/>
                </w:rPr>
                <w:alias w:val="DocumentTitle_Lbl"/>
                <w:id w:val="573011813"/>
                <w:placeholder>
                  <w:docPart w:val="54582147559649649C2E4FF27A925DCA"/>
                </w:placeholder>
                <w15:dataBinding w:prefixMappings="urn:microsoft-dynamics-nav/reports/Mini_Sales_Invoice/1306/" w:xpath="/ns0:NavWordReportXmlPart[1]/ns0:Header[1]/ns0:DocumentTitle_Lbl[1]" w:storeItemID="{87E5A65C-DE4E-46DF-BBC2-6CEFFEA62251}"/>
              </w:sdtPr>
              <w:sdtEndPr>
                <w:rPr>
                  <w:color w:val="0070C0"/>
                </w:rPr>
              </w:sdtEndPr>
              <w:sdtContent>
                <w:r w:rsidRPr="00232BC3" w:rsidR="0023400D">
                  <w:rPr>
                    <w:rFonts w:asciiTheme="majorHAnsi" w:hAnsiTheme="majorHAnsi"/>
                    <w:color w:val="F8943F" w:themeColor="accent6"/>
                    <w:sz w:val="48"/>
                    <w:szCs w:val="48"/>
                  </w:rPr>
                  <w:t xml:space="preserve">Document Title </w:t>
                </w:r>
                <w:proofErr w:type="spellStart"/>
                <w:r w:rsidRPr="00232BC3" w:rsidR="0023400D">
                  <w:rPr>
                    <w:rFonts w:asciiTheme="majorHAnsi" w:hAnsiTheme="majorHAnsi"/>
                    <w:color w:val="F8943F" w:themeColor="accent6"/>
                    <w:sz w:val="48"/>
                    <w:szCs w:val="48"/>
                  </w:rPr>
                  <w:t>Lbl</w:t>
                </w:r>
                <w:proofErr w:type="spellEnd"/>
              </w:sdtContent>
            </w:sdt>
          </w:p>
          <w:p w:rsidRPr="00854DDE" w:rsidR="0023400D" w:rsidP="0023400D" w:rsidRDefault="00EF389B" w14:paraId="4E98A3EC" w14:textId="77777777">
            <w:pPr>
              <w:rPr>
                <w:rFonts w:ascii="Segoe UI" w:hAnsi="Segoe UI" w:cs="Segoe UI"/>
                <w:sz w:val="20"/>
                <w:szCs w:val="20"/>
              </w:rPr>
            </w:pPr>
            <w:sdt>
              <w:sdtPr>
                <w:rPr>
                  <w:rStyle w:val="Strong"/>
                </w:rPr>
                <w:alias w:val="DocumentNo"/>
                <w:id w:val="-1454010444"/>
                <w:placeholder>
                  <w:docPart w:val="54582147559649649C2E4FF27A925DCA"/>
                </w:placeholder>
                <w15:dataBinding w:prefixMappings="urn:microsoft-dynamics-nav/reports/Mini_Sales_Invoice/1306/" w:xpath="/ns0:NavWordReportXmlPart[1]/ns0:Header[1]/ns0:DocumentNo[1]" w:storeItemID="{87E5A65C-DE4E-46DF-BBC2-6CEFFEA62251}"/>
              </w:sdtPr>
              <w:sdtEndPr>
                <w:rPr>
                  <w:rStyle w:val="Strong"/>
                  <w:rFonts w:ascii="Segoe UI" w:hAnsi="Segoe UI" w:cs="Segoe UI"/>
                  <w:sz w:val="20"/>
                  <w:szCs w:val="20"/>
                </w:rPr>
              </w:sdtEndPr>
              <w:sdtContent>
                <w:r w:rsidRPr="00854DDE" w:rsidR="0023400D">
                  <w:rPr>
                    <w:rFonts w:ascii="Segoe UI" w:hAnsi="Segoe UI" w:cs="Segoe UI"/>
                    <w:sz w:val="20"/>
                    <w:szCs w:val="20"/>
                  </w:rPr>
                  <w:t>Document No</w:t>
                </w:r>
              </w:sdtContent>
            </w:sdt>
          </w:p>
          <w:p w:rsidR="009D29F0" w:rsidP="0023400D" w:rsidRDefault="009D29F0" w14:paraId="50D56522" w14:textId="77777777">
            <w:pPr>
              <w:contextualSpacing/>
            </w:pPr>
          </w:p>
        </w:tc>
        <w:tc>
          <w:tcPr>
            <w:tcW w:w="3108" w:type="dxa"/>
            <w:gridSpan w:val="2"/>
          </w:tcPr>
          <w:p w:rsidR="009D29F0" w:rsidP="0023400D" w:rsidRDefault="00EF389B" w14:paraId="25959F5F" w14:textId="77777777">
            <w:pPr>
              <w:jc w:val="right"/>
            </w:pPr>
            <w:sdt>
              <w:sdtPr>
                <w:alias w:val="#Nav: /Header/CompanyPicture"/>
                <w:tag w:val="#Nav: Standard_Sales_Inv_Ext/50106"/>
                <w:id w:val="795027538"/>
                <w:dataBinding w:prefixMappings="xmlns:ns0='urn:microsoft-dynamics-nav/reports/Standard_Sales_Inv_Ext/50106/'" w:xpath="/ns0:NavWordReportXmlPart[1]/ns0:Header[1]/ns0:CompanyPicture[1]" w:storeItemID="{449FD958-388F-4BB5-BF33-B32A63E27B5D}"/>
                <w:picture/>
              </w:sdtPr>
              <w:sdtEndPr/>
              <w:sdtContent>
                <w:r w:rsidR="00731217">
                  <w:rPr>
                    <w:noProof/>
                    <w:lang w:val="da-DK" w:eastAsia="da-DK"/>
                  </w:rPr>
                  <w:drawing>
                    <wp:inline distT="0" distB="0" distL="0" distR="0" wp14:anchorId="2EDB1C5B" wp14:editId="26DB98CA">
                      <wp:extent cx="2160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60000" cy="1080000"/>
                              </a:xfrm>
                              <a:prstGeom prst="rect">
                                <a:avLst/>
                              </a:prstGeom>
                              <a:noFill/>
                              <a:ln>
                                <a:noFill/>
                              </a:ln>
                            </pic:spPr>
                          </pic:pic>
                        </a:graphicData>
                      </a:graphic>
                    </wp:inline>
                  </w:drawing>
                </w:r>
              </w:sdtContent>
            </w:sdt>
          </w:p>
        </w:tc>
      </w:tr>
      <w:tr w:rsidR="00407229" w:rsidTr="00EF389B" w14:paraId="593784EB" w14:textId="77777777">
        <w:trPr>
          <w:gridAfter w:val="1"/>
          <w:wAfter w:w="720" w:type="dxa"/>
          <w:cantSplit/>
          <w:trHeight w:val="546"/>
        </w:trPr>
        <w:tc>
          <w:tcPr>
            <w:tcW w:w="2895" w:type="dxa"/>
            <w:gridSpan w:val="2"/>
          </w:tcPr>
          <w:p w:rsidR="00407229" w:rsidP="00407229" w:rsidRDefault="00407229" w14:paraId="1FF5C283" w14:textId="77777777">
            <w:pPr>
              <w:pStyle w:val="NoSpacing"/>
              <w:rPr>
                <w:rFonts w:asciiTheme="majorHAnsi" w:hAnsiTheme="majorHAnsi"/>
                <w:color w:val="F8943F" w:themeColor="accent6"/>
                <w:sz w:val="28"/>
                <w:szCs w:val="28"/>
              </w:rPr>
            </w:pPr>
          </w:p>
          <w:p w:rsidRPr="00EB2DC0" w:rsidR="00407229" w:rsidP="00407229" w:rsidRDefault="00407229" w14:paraId="1054C2ED" w14:textId="69C85B8C">
            <w:pPr>
              <w:pStyle w:val="NoSpacing"/>
            </w:pPr>
            <w:r>
              <w:rPr>
                <w:rFonts w:asciiTheme="majorHAnsi" w:hAnsiTheme="majorHAnsi"/>
                <w:color w:val="F8943F" w:themeColor="accent6"/>
                <w:sz w:val="28"/>
                <w:szCs w:val="28"/>
              </w:rPr>
              <w:t xml:space="preserve">Bill To: </w:t>
            </w:r>
          </w:p>
        </w:tc>
        <w:tc>
          <w:tcPr>
            <w:tcW w:w="2629" w:type="dxa"/>
            <w:gridSpan w:val="2"/>
          </w:tcPr>
          <w:p w:rsidR="00407229" w:rsidP="00407229" w:rsidRDefault="00407229" w14:paraId="538E3954" w14:textId="77777777">
            <w:pPr>
              <w:pStyle w:val="NoSpacing"/>
              <w:rPr>
                <w:rFonts w:asciiTheme="majorHAnsi" w:hAnsiTheme="majorHAnsi"/>
                <w:color w:val="F8943F" w:themeColor="accent6"/>
                <w:sz w:val="28"/>
                <w:szCs w:val="28"/>
              </w:rPr>
            </w:pPr>
          </w:p>
          <w:p w:rsidRPr="00EB2DC0" w:rsidR="00407229" w:rsidP="00407229" w:rsidRDefault="00407229" w14:paraId="130D79DA" w14:textId="1824CD94">
            <w:pPr>
              <w:pStyle w:val="NoSpacing"/>
            </w:pPr>
            <w:r>
              <w:rPr>
                <w:rFonts w:asciiTheme="majorHAnsi" w:hAnsiTheme="majorHAnsi"/>
                <w:color w:val="F8943F" w:themeColor="accent6"/>
                <w:sz w:val="28"/>
                <w:szCs w:val="28"/>
              </w:rPr>
              <w:t>Ship To:</w:t>
            </w:r>
          </w:p>
        </w:tc>
        <w:tc>
          <w:tcPr>
            <w:tcW w:w="1564" w:type="dxa"/>
            <w:gridSpan w:val="2"/>
            <w:vAlign w:val="bottom"/>
          </w:tcPr>
          <w:p w:rsidRPr="00537DB7" w:rsidR="00407229" w:rsidP="00407229" w:rsidRDefault="00407229" w14:paraId="1EC6B95E" w14:textId="7BC015B3">
            <w:pPr>
              <w:pStyle w:val="NoSpacing"/>
              <w:rPr>
                <w:sz w:val="20"/>
                <w:szCs w:val="20"/>
              </w:rPr>
            </w:pPr>
          </w:p>
        </w:tc>
        <w:tc>
          <w:tcPr>
            <w:tcW w:w="3117" w:type="dxa"/>
            <w:gridSpan w:val="3"/>
            <w:vAlign w:val="center"/>
          </w:tcPr>
          <w:sdt>
            <w:sdtPr>
              <w:rPr>
                <w:rFonts w:asciiTheme="majorHAnsi" w:hAnsiTheme="majorHAnsi"/>
                <w:color w:val="F8943F" w:themeColor="accent6"/>
                <w:sz w:val="28"/>
                <w:szCs w:val="28"/>
              </w:rPr>
              <w:alias w:val="#Nav: /Header/CompanyAddress1"/>
              <w:tag w:val="#Nav: Standard_Sales_Inv_Ext/50106"/>
              <w:id w:val="-721288217"/>
              <w:placeholder>
                <w:docPart w:val="03EFCCC5CFB84434B063BFC5BBB3293C"/>
              </w:placeholder>
              <w:dataBinding w:prefixMappings="xmlns:ns0='urn:microsoft-dynamics-nav/reports/Standard_Sales_Inv_Ext/50106/'" w:xpath="/ns0:NavWordReportXmlPart[1]/ns0:Header[1]/ns0:CompanyAddress1[1]" w:storeItemID="{449FD958-388F-4BB5-BF33-B32A63E27B5D}"/>
              <w:text/>
            </w:sdtPr>
            <w:sdtEndPr/>
            <w:sdtContent>
              <w:p w:rsidRPr="006921DE" w:rsidR="00407229" w:rsidP="00407229" w:rsidRDefault="00407229" w14:paraId="48C218A0" w14:textId="77777777">
                <w:pPr>
                  <w:contextualSpacing/>
                  <w:jc w:val="right"/>
                  <w:rPr>
                    <w:rFonts w:asciiTheme="majorHAnsi" w:hAnsiTheme="majorHAnsi"/>
                    <w:color w:val="F24F4F" w:themeColor="accent1"/>
                    <w:sz w:val="36"/>
                    <w:szCs w:val="36"/>
                  </w:rPr>
                </w:pPr>
                <w:r w:rsidRPr="00232BC3">
                  <w:rPr>
                    <w:rFonts w:asciiTheme="majorHAnsi" w:hAnsiTheme="majorHAnsi"/>
                    <w:color w:val="F8943F" w:themeColor="accent6"/>
                    <w:sz w:val="28"/>
                    <w:szCs w:val="28"/>
                  </w:rPr>
                  <w:t>CompanyAddress1</w:t>
                </w:r>
              </w:p>
            </w:sdtContent>
          </w:sdt>
        </w:tc>
      </w:tr>
      <w:tr w:rsidR="00EC199C" w:rsidTr="00EF389B" w14:paraId="034EDFAB" w14:textId="77777777">
        <w:trPr>
          <w:gridBefore w:val="1"/>
          <w:wBefore w:w="720" w:type="dxa"/>
          <w:cantSplit/>
          <w:trHeight w:val="290"/>
        </w:trPr>
        <w:sdt>
          <w:sdtPr>
            <w:rPr>
              <w:b/>
              <w:sz w:val="20"/>
              <w:szCs w:val="20"/>
            </w:rPr>
            <w:id w:val="432400170"/>
            <w:placeholder>
              <w:docPart w:val="AAF0A0DF14614D37A59F0D7C3D6B2D3E"/>
            </w:placeholder>
            <w15:dataBinding w:prefixMappings="xmlns:ns0='urn:microsoft-dynamics-nav/reports/Standard_Sales_Invoice/1306/' " w:xpath="/ns0:NavWordReportXmlPart[1]/ns0:Header[1]/ns0:CustomerAddress1[1]" w:storeItemID="{449FD958-388F-4BB5-BF33-B32A63E27B5D}"/>
          </w:sdtPr>
          <w:sdtEndPr/>
          <w:sdtContent>
            <w:tc>
              <w:tcPr>
                <w:tcW w:w="2895" w:type="dxa"/>
                <w:gridSpan w:val="2"/>
              </w:tcPr>
              <w:p w:rsidRPr="00854DDE" w:rsidR="00EC199C" w:rsidP="00EF389B" w:rsidRDefault="00EF389B" w14:paraId="41F3208F" w14:textId="7252F0D7">
                <w:pPr>
                  <w:pStyle w:val="NoSpacing"/>
                  <w:rPr>
                    <w:b/>
                    <w:sz w:val="20"/>
                    <w:szCs w:val="20"/>
                  </w:rPr>
                </w:pPr>
                <w:r w:rsidRPr="001530A4">
                  <w:rPr>
                    <w:b/>
                  </w:rPr>
                  <w:t>CustomerAddress1</w:t>
                </w:r>
              </w:p>
            </w:tc>
          </w:sdtContent>
        </w:sdt>
        <w:tc>
          <w:tcPr>
            <w:tcW w:w="2629" w:type="dxa"/>
            <w:gridSpan w:val="2"/>
          </w:tcPr>
          <w:p w:rsidRPr="00854DDE" w:rsidR="00EC199C" w:rsidP="00EC199C" w:rsidRDefault="00EF389B" w14:paraId="456BB41C" w14:textId="1A7069AF">
            <w:pPr>
              <w:pStyle w:val="NoSpacing"/>
              <w:rPr>
                <w:b/>
                <w:sz w:val="20"/>
                <w:szCs w:val="20"/>
              </w:rPr>
            </w:pPr>
            <w:sdt>
              <w:sdtPr>
                <w:rPr>
                  <w:b/>
                  <w:sz w:val="20"/>
                  <w:szCs w:val="20"/>
                </w:rPr>
                <w:id w:val="-1734766857"/>
                <w:placeholder>
                  <w:docPart w:val="9F27EE84437F4E73909D88F030465F63"/>
                </w:placeholder>
                <w15:dataBinding w:prefixMappings="xmlns:ns0='urn:microsoft-dynamics-nav/reports/Standard_Sales_Invoice/1306/' " w:xpath="/ns0:NavWordReportXmlPart[1]/ns0:Header[1]/ns0:ShipToAddress1[1]" w:storeItemID="{449FD958-388F-4BB5-BF33-B32A63E27B5D}"/>
              </w:sdtPr>
              <w:sdtEndPr/>
              <w:sdtContent>
                <w:r>
                  <w:rPr>
                    <w:b/>
                    <w:sz w:val="20"/>
                    <w:szCs w:val="20"/>
                  </w:rPr>
                  <w:t>ShipToAddress1</w:t>
                </w:r>
              </w:sdtContent>
            </w:sdt>
          </w:p>
        </w:tc>
        <w:tc>
          <w:tcPr>
            <w:tcW w:w="1564" w:type="dxa"/>
            <w:gridSpan w:val="2"/>
          </w:tcPr>
          <w:p w:rsidRPr="00537DB7" w:rsidR="00EC199C" w:rsidP="00EC199C" w:rsidRDefault="00EC199C" w14:paraId="2734EB16" w14:textId="6C885682">
            <w:pPr>
              <w:pStyle w:val="NoSpacing"/>
              <w:ind w:left="87"/>
            </w:pPr>
            <w:r>
              <w:t xml:space="preserve">  </w:t>
            </w:r>
          </w:p>
        </w:tc>
        <w:tc>
          <w:tcPr>
            <w:tcW w:w="3117" w:type="dxa"/>
            <w:gridSpan w:val="3"/>
            <w:vAlign w:val="center"/>
          </w:tcPr>
          <w:p w:rsidRPr="009240AF" w:rsidR="00EC199C" w:rsidP="00EF389B" w:rsidRDefault="00EF389B" w14:paraId="342B7C5E" w14:textId="3041DBF8">
            <w:pPr>
              <w:pStyle w:val="NoSpacing"/>
              <w:ind w:right="500"/>
              <w:jc w:val="right"/>
              <w:rPr>
                <w:b/>
                <w:bCs/>
                <w:sz w:val="20"/>
                <w:szCs w:val="20"/>
              </w:rPr>
            </w:pPr>
            <w:sdt>
              <w:sdtPr>
                <w:rPr>
                  <w:b/>
                  <w:bCs/>
                  <w:sz w:val="20"/>
                  <w:szCs w:val="20"/>
                </w:rPr>
                <w:id w:val="1933857679"/>
                <w:placeholder>
                  <w:docPart w:val="DefaultPlaceholder_-1854013438"/>
                </w:placeholder>
                <w:dropDownList>
                  <w:listItem w:value="Choose an item."/>
                </w:dropDownList>
              </w:sdtPr>
              <w:sdtContent>
                <w:r w:rsidR="00EC199C">
                  <w:rPr>
                    <w:b/>
                    <w:bCs/>
                    <w:sz w:val="20"/>
                    <w:szCs w:val="20"/>
                  </w:rPr>
                  <w:t xml:space="preserve"> </w:t>
                </w:r>
                <w:r w:rsidRPr="009240AF" w:rsidR="00EC199C">
                  <w:rPr>
                    <w:b/>
                    <w:bCs/>
                    <w:sz w:val="20"/>
                    <w:szCs w:val="20"/>
                  </w:rPr>
                  <w:t>ABN 56 618 723 836</w:t>
                </w:r>
              </w:sdtContent>
            </w:sdt>
          </w:p>
        </w:tc>
      </w:tr>
      <w:tr w:rsidR="00EC199C" w:rsidTr="00EF389B" w14:paraId="2EDE8ED2" w14:textId="77777777">
        <w:trPr>
          <w:gridAfter w:val="1"/>
          <w:wAfter w:w="720" w:type="dxa"/>
          <w:cantSplit/>
          <w:trHeight w:val="290"/>
        </w:trPr>
        <w:sdt>
          <w:sdtPr>
            <w:rPr>
              <w:b/>
              <w:sz w:val="20"/>
              <w:szCs w:val="20"/>
            </w:rPr>
            <w:id w:val="-97097811"/>
            <w:placeholder>
              <w:docPart w:val="DefaultPlaceholder_-1854013440"/>
            </w:placeholder>
            <w15:dataBinding w:prefixMappings="xmlns:ns0='urn:microsoft-dynamics-nav/reports/Standard_Sales_Invoice/1306/' " w:xpath="/ns0:NavWordReportXmlPart[1]/ns0:Header[1]/ns0:YourReference[1]" w:storeItemID="{449FD958-388F-4BB5-BF33-B32A63E27B5D}"/>
          </w:sdtPr>
          <w:sdtEndPr/>
          <w:sdtContent>
            <w:tc>
              <w:tcPr>
                <w:tcW w:w="2895" w:type="dxa"/>
                <w:gridSpan w:val="2"/>
              </w:tcPr>
              <w:p w:rsidR="00EC199C" w:rsidP="00EC199C" w:rsidRDefault="00EF389B" w14:paraId="59419911" w14:textId="79D44C78">
                <w:pPr>
                  <w:pStyle w:val="NoSpacing"/>
                  <w:rPr>
                    <w:b/>
                    <w:sz w:val="20"/>
                    <w:szCs w:val="20"/>
                  </w:rPr>
                </w:pPr>
                <w:proofErr w:type="spellStart"/>
                <w:r w:rsidRPr="00E23958">
                  <w:rPr>
                    <w:b/>
                    <w:sz w:val="20"/>
                    <w:szCs w:val="20"/>
                  </w:rPr>
                  <w:t>YourReference</w:t>
                </w:r>
                <w:proofErr w:type="spellEnd"/>
              </w:p>
            </w:tc>
          </w:sdtContent>
        </w:sdt>
        <w:sdt>
          <w:sdtPr>
            <w:rPr>
              <w:bCs/>
              <w:sz w:val="20"/>
              <w:szCs w:val="20"/>
            </w:rPr>
            <w:id w:val="-353106483"/>
            <w:placeholder>
              <w:docPart w:val="9CCF291216FC41E59593C4A806A61A39"/>
            </w:placeholder>
            <w15:dataBinding w:prefixMappings="xmlns:ns0='urn:microsoft-dynamics-nav/reports/Standard_Sales_Invoice/1306/' " w:xpath="/ns0:NavWordReportXmlPart[1]/ns0:Header[1]/ns0:ShipToAddress2[1]" w:storeItemID="{449FD958-388F-4BB5-BF33-B32A63E27B5D}"/>
          </w:sdtPr>
          <w:sdtEndPr/>
          <w:sdtContent>
            <w:tc>
              <w:tcPr>
                <w:tcW w:w="2629" w:type="dxa"/>
                <w:gridSpan w:val="2"/>
              </w:tcPr>
              <w:p w:rsidR="00EC199C" w:rsidP="00EC199C" w:rsidRDefault="00EF389B" w14:paraId="74EAFC56" w14:textId="45680456">
                <w:pPr>
                  <w:pStyle w:val="NoSpacing"/>
                  <w:rPr>
                    <w:b/>
                    <w:sz w:val="20"/>
                    <w:szCs w:val="20"/>
                  </w:rPr>
                </w:pPr>
                <w:r w:rsidRPr="001530A4">
                  <w:rPr>
                    <w:bCs/>
                    <w:sz w:val="20"/>
                    <w:szCs w:val="20"/>
                  </w:rPr>
                  <w:t>ShipToAddress2</w:t>
                </w:r>
              </w:p>
            </w:tc>
          </w:sdtContent>
        </w:sdt>
        <w:tc>
          <w:tcPr>
            <w:tcW w:w="1564" w:type="dxa"/>
            <w:gridSpan w:val="2"/>
          </w:tcPr>
          <w:p w:rsidRPr="00537DB7" w:rsidR="00EC199C" w:rsidP="00EC199C" w:rsidRDefault="00EC199C" w14:paraId="449A0A3A" w14:textId="2F8DFB35">
            <w:pPr>
              <w:pStyle w:val="NoSpacing"/>
              <w:ind w:left="87"/>
            </w:pPr>
          </w:p>
        </w:tc>
        <w:sdt>
          <w:sdtPr>
            <w:rPr>
              <w:sz w:val="20"/>
              <w:szCs w:val="20"/>
            </w:rPr>
            <w:id w:val="1981338067"/>
            <w:placeholder>
              <w:docPart w:val="B030B9236CE84EF8B878B4EEA6C96C7C"/>
            </w:placeholder>
            <w15:dataBinding w:prefixMappings="xmlns:ns0='urn:microsoft-dynamics-nav/reports/Standard_Sales_Invoice/1306/' " w:xpath="/ns0:NavWordReportXmlPart[1]/ns0:Header[1]/ns0:CustomerAddress2[1]" w:storeItemID="{449FD958-388F-4BB5-BF33-B32A63E27B5D}"/>
          </w:sdtPr>
          <w:sdtEndPr/>
          <w:sdtContent>
            <w:tc>
              <w:tcPr>
                <w:tcW w:w="3117" w:type="dxa"/>
                <w:gridSpan w:val="3"/>
                <w:vAlign w:val="center"/>
              </w:tcPr>
              <w:p w:rsidR="00EC199C" w:rsidP="00EC199C" w:rsidRDefault="00EF389B" w14:paraId="64871FDF" w14:textId="6ABE9B22">
                <w:pPr>
                  <w:pStyle w:val="NoSpacing"/>
                  <w:jc w:val="right"/>
                  <w:rPr>
                    <w:sz w:val="20"/>
                    <w:szCs w:val="20"/>
                  </w:rPr>
                </w:pPr>
                <w:r>
                  <w:rPr>
                    <w:sz w:val="20"/>
                    <w:szCs w:val="20"/>
                  </w:rPr>
                  <w:t>CustomerAddress2</w:t>
                </w:r>
              </w:p>
            </w:tc>
          </w:sdtContent>
        </w:sdt>
      </w:tr>
      <w:tr w:rsidR="00EC199C" w:rsidTr="00EF389B" w14:paraId="0B46EE0F" w14:textId="77777777">
        <w:trPr>
          <w:gridAfter w:val="1"/>
          <w:wAfter w:w="720" w:type="dxa"/>
          <w:cantSplit/>
          <w:trHeight w:val="290"/>
        </w:trPr>
        <w:sdt>
          <w:sdtPr>
            <w:rPr>
              <w:bCs/>
              <w:sz w:val="20"/>
              <w:szCs w:val="20"/>
            </w:rPr>
            <w:id w:val="1055502773"/>
            <w:placeholder>
              <w:docPart w:val="FC8EC1A318A940C2A512546221946064"/>
            </w:placeholder>
            <w15:dataBinding w:prefixMappings="xmlns:ns0='urn:microsoft-dynamics-nav/reports/Standard_Sales_Invoice/1306/' " w:xpath="/ns0:NavWordReportXmlPart[1]/ns0:Header[1]/ns0:SellToPhoneNo[1]" w:storeItemID="{449FD958-388F-4BB5-BF33-B32A63E27B5D}"/>
          </w:sdtPr>
          <w:sdtEndPr/>
          <w:sdtContent>
            <w:tc>
              <w:tcPr>
                <w:tcW w:w="2895" w:type="dxa"/>
                <w:gridSpan w:val="2"/>
              </w:tcPr>
              <w:p w:rsidRPr="001530A4" w:rsidR="00EC199C" w:rsidP="00EC199C" w:rsidRDefault="00EF389B" w14:paraId="03E75B79" w14:textId="5BA11B33">
                <w:pPr>
                  <w:pStyle w:val="NoSpacing"/>
                  <w:rPr>
                    <w:bCs/>
                    <w:sz w:val="20"/>
                    <w:szCs w:val="20"/>
                  </w:rPr>
                </w:pPr>
                <w:proofErr w:type="spellStart"/>
                <w:r>
                  <w:rPr>
                    <w:bCs/>
                    <w:sz w:val="20"/>
                    <w:szCs w:val="20"/>
                  </w:rPr>
                  <w:t>SellToPhoneNo</w:t>
                </w:r>
                <w:proofErr w:type="spellEnd"/>
              </w:p>
            </w:tc>
          </w:sdtContent>
        </w:sdt>
        <w:sdt>
          <w:sdtPr>
            <w:rPr>
              <w:bCs/>
              <w:sz w:val="20"/>
              <w:szCs w:val="20"/>
            </w:rPr>
            <w:id w:val="-1181346859"/>
            <w:placeholder>
              <w:docPart w:val="9C2A8546633E448CB9E9D714B29B502A"/>
            </w:placeholder>
            <w15:dataBinding w:prefixMappings="xmlns:ns0='urn:microsoft-dynamics-nav/reports/Standard_Sales_Invoice/1306/' " w:xpath="/ns0:NavWordReportXmlPart[1]/ns0:Header[1]/ns0:ShipToAddress3[1]" w:storeItemID="{449FD958-388F-4BB5-BF33-B32A63E27B5D}"/>
          </w:sdtPr>
          <w:sdtEndPr/>
          <w:sdtContent>
            <w:tc>
              <w:tcPr>
                <w:tcW w:w="2629" w:type="dxa"/>
                <w:gridSpan w:val="2"/>
              </w:tcPr>
              <w:p w:rsidRPr="001530A4" w:rsidR="00EC199C" w:rsidP="00EC199C" w:rsidRDefault="00EF389B" w14:paraId="06FBB5D8" w14:textId="73F83A6F">
                <w:pPr>
                  <w:pStyle w:val="NoSpacing"/>
                  <w:rPr>
                    <w:bCs/>
                    <w:sz w:val="20"/>
                    <w:szCs w:val="20"/>
                  </w:rPr>
                </w:pPr>
                <w:r w:rsidRPr="001530A4">
                  <w:rPr>
                    <w:bCs/>
                    <w:sz w:val="20"/>
                    <w:szCs w:val="20"/>
                  </w:rPr>
                  <w:t>ShipToAddress3</w:t>
                </w:r>
              </w:p>
            </w:tc>
          </w:sdtContent>
        </w:sdt>
        <w:tc>
          <w:tcPr>
            <w:tcW w:w="1564" w:type="dxa"/>
            <w:gridSpan w:val="2"/>
          </w:tcPr>
          <w:p w:rsidRPr="00537DB7" w:rsidR="00EC199C" w:rsidP="00EC199C" w:rsidRDefault="00EC199C" w14:paraId="5DACD4D9" w14:textId="465D5E69">
            <w:pPr>
              <w:pStyle w:val="NoSpacing"/>
              <w:ind w:left="87"/>
            </w:pPr>
          </w:p>
        </w:tc>
        <w:sdt>
          <w:sdtPr>
            <w:rPr>
              <w:sz w:val="20"/>
              <w:szCs w:val="20"/>
            </w:rPr>
            <w:id w:val="1209761070"/>
            <w:placeholder>
              <w:docPart w:val="EC083BFE83E048B38C30BCF78A8A32AC"/>
            </w:placeholder>
            <w:showingPlcHdr/>
            <w15:dataBinding w:prefixMappings="xmlns:ns0='urn:microsoft-dynamics-nav/reports/Standard_Sales_Invoice/1306/' " w:xpath="/ns0:NavWordReportXmlPart[1]/ns0:Header[1]/ns0:CustomerAddress3[1]" w:storeItemID="{449FD958-388F-4BB5-BF33-B32A63E27B5D}"/>
          </w:sdtPr>
          <w:sdtEndPr/>
          <w:sdtContent>
            <w:tc>
              <w:tcPr>
                <w:tcW w:w="3117" w:type="dxa"/>
                <w:gridSpan w:val="3"/>
                <w:vAlign w:val="center"/>
              </w:tcPr>
              <w:p w:rsidRPr="00854DDE" w:rsidR="00EC199C" w:rsidP="00EC199C" w:rsidRDefault="00EF389B" w14:paraId="4A6E79E4" w14:textId="7C36A7D7">
                <w:pPr>
                  <w:pStyle w:val="NoSpacing"/>
                  <w:jc w:val="right"/>
                  <w:rPr>
                    <w:sz w:val="20"/>
                    <w:szCs w:val="20"/>
                  </w:rPr>
                </w:pPr>
                <w:r w:rsidRPr="002B6D6B">
                  <w:rPr>
                    <w:rStyle w:val="PlaceholderText"/>
                  </w:rPr>
                  <w:t>Click or tap here to enter text.</w:t>
                </w:r>
              </w:p>
            </w:tc>
          </w:sdtContent>
        </w:sdt>
      </w:tr>
      <w:tr w:rsidR="00EC199C" w:rsidTr="00EF389B" w14:paraId="73378A2E" w14:textId="77777777">
        <w:trPr>
          <w:gridAfter w:val="1"/>
          <w:wAfter w:w="720" w:type="dxa"/>
          <w:cantSplit/>
          <w:trHeight w:val="290"/>
        </w:trPr>
        <w:sdt>
          <w:sdtPr>
            <w:rPr>
              <w:bCs/>
              <w:sz w:val="20"/>
              <w:szCs w:val="20"/>
            </w:rPr>
            <w:id w:val="-1077822716"/>
            <w:placeholder>
              <w:docPart w:val="DefaultPlaceholder_-1854013440"/>
            </w:placeholder>
            <w15:dataBinding w:prefixMappings="xmlns:ns0='urn:microsoft-dynamics-nav/reports/Standard_Sales_Invoice/1306/' " w:xpath="/ns0:NavWordReportXmlPart[1]/ns0:Header[1]/ns0:SellToFaxNo[1]" w:storeItemID="{449FD958-388F-4BB5-BF33-B32A63E27B5D}"/>
          </w:sdtPr>
          <w:sdtEndPr/>
          <w:sdtContent>
            <w:tc>
              <w:tcPr>
                <w:tcW w:w="2895" w:type="dxa"/>
                <w:gridSpan w:val="2"/>
              </w:tcPr>
              <w:p w:rsidRPr="001530A4" w:rsidR="00EC199C" w:rsidP="00EC199C" w:rsidRDefault="00EF389B" w14:paraId="3B275AD7" w14:textId="7FE73E1B">
                <w:pPr>
                  <w:pStyle w:val="NoSpacing"/>
                  <w:rPr>
                    <w:bCs/>
                    <w:sz w:val="20"/>
                    <w:szCs w:val="20"/>
                  </w:rPr>
                </w:pPr>
                <w:proofErr w:type="spellStart"/>
                <w:r>
                  <w:rPr>
                    <w:bCs/>
                    <w:sz w:val="20"/>
                    <w:szCs w:val="20"/>
                  </w:rPr>
                  <w:t>SellToFaxNo</w:t>
                </w:r>
                <w:proofErr w:type="spellEnd"/>
              </w:p>
            </w:tc>
          </w:sdtContent>
        </w:sdt>
        <w:sdt>
          <w:sdtPr>
            <w:rPr>
              <w:bCs/>
              <w:sz w:val="20"/>
              <w:szCs w:val="20"/>
            </w:rPr>
            <w:id w:val="1907024728"/>
            <w:placeholder>
              <w:docPart w:val="C69A9F7883354B5FB6448279557DB0EE"/>
            </w:placeholder>
            <w15:dataBinding w:prefixMappings="xmlns:ns0='urn:microsoft-dynamics-nav/reports/Standard_Sales_Invoice/1306/' " w:xpath="/ns0:NavWordReportXmlPart[1]/ns0:Header[1]/ns0:ShipToAddress4[1]" w:storeItemID="{449FD958-388F-4BB5-BF33-B32A63E27B5D}"/>
          </w:sdtPr>
          <w:sdtEndPr/>
          <w:sdtContent>
            <w:tc>
              <w:tcPr>
                <w:tcW w:w="2629" w:type="dxa"/>
                <w:gridSpan w:val="2"/>
              </w:tcPr>
              <w:p w:rsidRPr="001530A4" w:rsidR="00EC199C" w:rsidP="00EC199C" w:rsidRDefault="00EF389B" w14:paraId="3A4A41FB" w14:textId="1D14CD82">
                <w:pPr>
                  <w:pStyle w:val="NoSpacing"/>
                  <w:rPr>
                    <w:bCs/>
                    <w:sz w:val="20"/>
                    <w:szCs w:val="20"/>
                  </w:rPr>
                </w:pPr>
                <w:r w:rsidRPr="001530A4">
                  <w:rPr>
                    <w:bCs/>
                    <w:sz w:val="20"/>
                    <w:szCs w:val="20"/>
                  </w:rPr>
                  <w:t>ShipToAddress4</w:t>
                </w:r>
              </w:p>
            </w:tc>
          </w:sdtContent>
        </w:sdt>
        <w:tc>
          <w:tcPr>
            <w:tcW w:w="1564" w:type="dxa"/>
            <w:gridSpan w:val="2"/>
          </w:tcPr>
          <w:p w:rsidRPr="00537DB7" w:rsidR="00EC199C" w:rsidP="00EC199C" w:rsidRDefault="00EC199C" w14:paraId="6FD4B615" w14:textId="071135D1">
            <w:pPr>
              <w:pStyle w:val="NoSpacing"/>
              <w:ind w:left="87"/>
            </w:pPr>
          </w:p>
        </w:tc>
        <w:sdt>
          <w:sdtPr>
            <w:rPr>
              <w:sz w:val="20"/>
              <w:szCs w:val="20"/>
            </w:rPr>
            <w:id w:val="270445419"/>
            <w:placeholder>
              <w:docPart w:val="21427A2FA0D14D41ADEFCA05D87AE72A"/>
            </w:placeholder>
            <w15:dataBinding w:prefixMappings="xmlns:ns0='urn:microsoft-dynamics-nav/reports/Standard_Sales_Invoice/1306/' " w:xpath="/ns0:NavWordReportXmlPart[1]/ns0:Header[1]/ns0:CustomerAddress4[1]" w:storeItemID="{449FD958-388F-4BB5-BF33-B32A63E27B5D}"/>
          </w:sdtPr>
          <w:sdtEndPr/>
          <w:sdtContent>
            <w:tc>
              <w:tcPr>
                <w:tcW w:w="3117" w:type="dxa"/>
                <w:gridSpan w:val="3"/>
                <w:vAlign w:val="center"/>
              </w:tcPr>
              <w:p w:rsidRPr="00854DDE" w:rsidR="00EC199C" w:rsidP="00EC199C" w:rsidRDefault="00EF389B" w14:paraId="4E5A2483" w14:textId="727948CC">
                <w:pPr>
                  <w:pStyle w:val="NoSpacing"/>
                  <w:jc w:val="right"/>
                  <w:rPr>
                    <w:sz w:val="20"/>
                    <w:szCs w:val="20"/>
                  </w:rPr>
                </w:pPr>
                <w:r>
                  <w:rPr>
                    <w:sz w:val="20"/>
                    <w:szCs w:val="20"/>
                  </w:rPr>
                  <w:t>CustomerAddress4</w:t>
                </w:r>
              </w:p>
            </w:tc>
          </w:sdtContent>
        </w:sdt>
      </w:tr>
      <w:tr w:rsidR="00EC199C" w:rsidTr="00EF389B" w14:paraId="302AC5AD" w14:textId="77777777">
        <w:trPr>
          <w:gridAfter w:val="1"/>
          <w:wAfter w:w="720" w:type="dxa"/>
          <w:cantSplit/>
          <w:trHeight w:val="290"/>
        </w:trPr>
        <w:tc>
          <w:tcPr>
            <w:tcW w:w="2895" w:type="dxa"/>
            <w:gridSpan w:val="2"/>
          </w:tcPr>
          <w:p w:rsidRPr="001530A4" w:rsidR="00EC199C" w:rsidP="00EC199C" w:rsidRDefault="00EC199C" w14:paraId="34BD09B0" w14:textId="6C064C19">
            <w:pPr>
              <w:pStyle w:val="NoSpacing"/>
              <w:rPr>
                <w:bCs/>
                <w:sz w:val="20"/>
                <w:szCs w:val="20"/>
              </w:rPr>
            </w:pPr>
          </w:p>
        </w:tc>
        <w:sdt>
          <w:sdtPr>
            <w:rPr>
              <w:bCs/>
              <w:sz w:val="20"/>
              <w:szCs w:val="20"/>
            </w:rPr>
            <w:id w:val="471801510"/>
            <w:placeholder>
              <w:docPart w:val="E4B655F4BBA34DE3A4E73AA04CD090B9"/>
            </w:placeholder>
            <w15:dataBinding w:prefixMappings="xmlns:ns0='urn:microsoft-dynamics-nav/reports/Standard_Sales_Invoice/1306/' " w:xpath="/ns0:NavWordReportXmlPart[1]/ns0:Header[1]/ns0:ShipToAddress5[1]" w:storeItemID="{449FD958-388F-4BB5-BF33-B32A63E27B5D}"/>
          </w:sdtPr>
          <w:sdtEndPr/>
          <w:sdtContent>
            <w:tc>
              <w:tcPr>
                <w:tcW w:w="2629" w:type="dxa"/>
                <w:gridSpan w:val="2"/>
              </w:tcPr>
              <w:p w:rsidRPr="001530A4" w:rsidR="00EC199C" w:rsidP="00EC199C" w:rsidRDefault="00EF389B" w14:paraId="55A4AD35" w14:textId="16A4E862">
                <w:pPr>
                  <w:pStyle w:val="NoSpacing"/>
                  <w:rPr>
                    <w:bCs/>
                    <w:sz w:val="20"/>
                    <w:szCs w:val="20"/>
                  </w:rPr>
                </w:pPr>
                <w:r w:rsidRPr="001530A4">
                  <w:rPr>
                    <w:bCs/>
                    <w:sz w:val="20"/>
                    <w:szCs w:val="20"/>
                  </w:rPr>
                  <w:t>ShipToAddress5</w:t>
                </w:r>
              </w:p>
            </w:tc>
          </w:sdtContent>
        </w:sdt>
        <w:tc>
          <w:tcPr>
            <w:tcW w:w="1564" w:type="dxa"/>
            <w:gridSpan w:val="2"/>
          </w:tcPr>
          <w:p w:rsidRPr="00537DB7" w:rsidR="00EC199C" w:rsidP="00EC199C" w:rsidRDefault="00EC199C" w14:paraId="53296BE5" w14:textId="43A96C18">
            <w:pPr>
              <w:pStyle w:val="NoSpacing"/>
              <w:ind w:left="87"/>
            </w:pPr>
          </w:p>
        </w:tc>
        <w:sdt>
          <w:sdtPr>
            <w:rPr>
              <w:sz w:val="20"/>
              <w:szCs w:val="20"/>
            </w:rPr>
            <w:id w:val="-1799062600"/>
            <w:placeholder>
              <w:docPart w:val="A13E52DED5764C73B2C9CD6803F706F6"/>
            </w:placeholder>
            <w15:dataBinding w:prefixMappings="xmlns:ns0='urn:microsoft-dynamics-nav/reports/Standard_Sales_Invoice/1306/' " w:xpath="/ns0:NavWordReportXmlPart[1]/ns0:Header[1]/ns0:CustomerAddress5[1]" w:storeItemID="{449FD958-388F-4BB5-BF33-B32A63E27B5D}"/>
          </w:sdtPr>
          <w:sdtEndPr/>
          <w:sdtContent>
            <w:tc>
              <w:tcPr>
                <w:tcW w:w="3117" w:type="dxa"/>
                <w:gridSpan w:val="3"/>
                <w:vAlign w:val="center"/>
              </w:tcPr>
              <w:p w:rsidRPr="00854DDE" w:rsidR="00EC199C" w:rsidP="00EC199C" w:rsidRDefault="00EF389B" w14:paraId="771D0A8D" w14:textId="6CABE46C">
                <w:pPr>
                  <w:pStyle w:val="NoSpacing"/>
                  <w:jc w:val="right"/>
                  <w:rPr>
                    <w:sz w:val="20"/>
                    <w:szCs w:val="20"/>
                  </w:rPr>
                </w:pPr>
                <w:r>
                  <w:rPr>
                    <w:sz w:val="20"/>
                    <w:szCs w:val="20"/>
                  </w:rPr>
                  <w:t>CustomerAddress5</w:t>
                </w:r>
              </w:p>
            </w:tc>
          </w:sdtContent>
        </w:sdt>
      </w:tr>
      <w:tr w:rsidR="00EC199C" w:rsidTr="00EF389B" w14:paraId="4E2442F5" w14:textId="77777777">
        <w:trPr>
          <w:gridAfter w:val="1"/>
          <w:wAfter w:w="720" w:type="dxa"/>
          <w:cantSplit/>
          <w:trHeight w:val="290"/>
        </w:trPr>
        <w:tc>
          <w:tcPr>
            <w:tcW w:w="2895" w:type="dxa"/>
            <w:gridSpan w:val="2"/>
          </w:tcPr>
          <w:p w:rsidRPr="001530A4" w:rsidR="00EC199C" w:rsidP="00EC199C" w:rsidRDefault="00EC199C" w14:paraId="73EE3A76" w14:textId="214001DB">
            <w:pPr>
              <w:pStyle w:val="NoSpacing"/>
              <w:rPr>
                <w:bCs/>
                <w:sz w:val="20"/>
                <w:szCs w:val="20"/>
              </w:rPr>
            </w:pPr>
          </w:p>
        </w:tc>
        <w:sdt>
          <w:sdtPr>
            <w:rPr>
              <w:bCs/>
              <w:sz w:val="20"/>
              <w:szCs w:val="20"/>
            </w:rPr>
            <w:id w:val="1361089388"/>
            <w:placeholder>
              <w:docPart w:val="44E40879DCC740A4BC64CF8041CE0209"/>
            </w:placeholder>
            <w15:dataBinding w:prefixMappings="xmlns:ns0='urn:microsoft-dynamics-nav/reports/Standard_Sales_Invoice/1306/' " w:xpath="/ns0:NavWordReportXmlPart[1]/ns0:Header[1]/ns0:ShipToAddress6[1]" w:storeItemID="{449FD958-388F-4BB5-BF33-B32A63E27B5D}"/>
          </w:sdtPr>
          <w:sdtEndPr/>
          <w:sdtContent>
            <w:tc>
              <w:tcPr>
                <w:tcW w:w="2629" w:type="dxa"/>
                <w:gridSpan w:val="2"/>
              </w:tcPr>
              <w:p w:rsidRPr="001530A4" w:rsidR="00EC199C" w:rsidP="00EC199C" w:rsidRDefault="00EF389B" w14:paraId="58B57444" w14:textId="09FB2851">
                <w:pPr>
                  <w:pStyle w:val="NoSpacing"/>
                  <w:rPr>
                    <w:bCs/>
                    <w:sz w:val="20"/>
                    <w:szCs w:val="20"/>
                  </w:rPr>
                </w:pPr>
                <w:r w:rsidRPr="001530A4">
                  <w:rPr>
                    <w:bCs/>
                    <w:sz w:val="20"/>
                    <w:szCs w:val="20"/>
                  </w:rPr>
                  <w:t>ShipToAddress6</w:t>
                </w:r>
              </w:p>
            </w:tc>
          </w:sdtContent>
        </w:sdt>
        <w:tc>
          <w:tcPr>
            <w:tcW w:w="1564" w:type="dxa"/>
            <w:gridSpan w:val="2"/>
          </w:tcPr>
          <w:p w:rsidRPr="00537DB7" w:rsidR="00EC199C" w:rsidP="00EC199C" w:rsidRDefault="00EC199C" w14:paraId="1545BF0D" w14:textId="6982C466">
            <w:pPr>
              <w:pStyle w:val="NoSpacing"/>
              <w:ind w:left="87"/>
            </w:pPr>
          </w:p>
        </w:tc>
        <w:sdt>
          <w:sdtPr>
            <w:rPr>
              <w:sz w:val="20"/>
              <w:szCs w:val="20"/>
            </w:rPr>
            <w:id w:val="-526633310"/>
            <w:placeholder>
              <w:docPart w:val="ABAF4AB30096414086826992804AB289"/>
            </w:placeholder>
            <w15:dataBinding w:prefixMappings="xmlns:ns0='urn:microsoft-dynamics-nav/reports/Standard_Sales_Invoice/1306/' " w:xpath="/ns0:NavWordReportXmlPart[1]/ns0:Header[1]/ns0:CustomerAddress6[1]" w:storeItemID="{449FD958-388F-4BB5-BF33-B32A63E27B5D}"/>
          </w:sdtPr>
          <w:sdtEndPr/>
          <w:sdtContent>
            <w:tc>
              <w:tcPr>
                <w:tcW w:w="3117" w:type="dxa"/>
                <w:gridSpan w:val="3"/>
                <w:vAlign w:val="center"/>
              </w:tcPr>
              <w:p w:rsidRPr="00854DDE" w:rsidR="00EC199C" w:rsidP="00EC199C" w:rsidRDefault="00EF389B" w14:paraId="2FBF04B4" w14:textId="29FCAC4E">
                <w:pPr>
                  <w:pStyle w:val="NoSpacing"/>
                  <w:jc w:val="right"/>
                  <w:rPr>
                    <w:sz w:val="20"/>
                    <w:szCs w:val="20"/>
                  </w:rPr>
                </w:pPr>
                <w:r>
                  <w:rPr>
                    <w:sz w:val="20"/>
                    <w:szCs w:val="20"/>
                  </w:rPr>
                  <w:t>CustomerAddress6</w:t>
                </w:r>
              </w:p>
            </w:tc>
          </w:sdtContent>
        </w:sdt>
      </w:tr>
      <w:tr w:rsidR="00EC199C" w:rsidTr="00EF389B" w14:paraId="17AB3ED6" w14:textId="77777777">
        <w:trPr>
          <w:gridAfter w:val="1"/>
          <w:wAfter w:w="720" w:type="dxa"/>
          <w:cantSplit/>
          <w:trHeight w:val="274"/>
        </w:trPr>
        <w:tc>
          <w:tcPr>
            <w:tcW w:w="2895" w:type="dxa"/>
            <w:gridSpan w:val="2"/>
          </w:tcPr>
          <w:p w:rsidRPr="001530A4" w:rsidR="00EC199C" w:rsidP="00EC199C" w:rsidRDefault="00EC199C" w14:paraId="60299B7A" w14:textId="6DDB2899">
            <w:pPr>
              <w:pStyle w:val="NoSpacing"/>
              <w:rPr>
                <w:bCs/>
                <w:sz w:val="20"/>
                <w:szCs w:val="20"/>
              </w:rPr>
            </w:pPr>
          </w:p>
        </w:tc>
        <w:sdt>
          <w:sdtPr>
            <w:rPr>
              <w:bCs/>
              <w:sz w:val="20"/>
              <w:szCs w:val="20"/>
            </w:rPr>
            <w:id w:val="1590896108"/>
            <w:placeholder>
              <w:docPart w:val="1BCD7C8D47DA43A6A1351796EC10DDF5"/>
            </w:placeholder>
            <w15:dataBinding w:prefixMappings="xmlns:ns0='urn:microsoft-dynamics-nav/reports/Standard_Sales_Invoice/1306/' " w:xpath="/ns0:NavWordReportXmlPart[1]/ns0:Header[1]/ns0:ShipToAddress7[1]" w:storeItemID="{449FD958-388F-4BB5-BF33-B32A63E27B5D}"/>
          </w:sdtPr>
          <w:sdtEndPr/>
          <w:sdtContent>
            <w:tc>
              <w:tcPr>
                <w:tcW w:w="2629" w:type="dxa"/>
                <w:gridSpan w:val="2"/>
              </w:tcPr>
              <w:p w:rsidRPr="001530A4" w:rsidR="00EC199C" w:rsidP="00EC199C" w:rsidRDefault="00EF389B" w14:paraId="6A908ADA" w14:textId="0A05084B">
                <w:pPr>
                  <w:pStyle w:val="NoSpacing"/>
                  <w:rPr>
                    <w:bCs/>
                    <w:sz w:val="20"/>
                    <w:szCs w:val="20"/>
                  </w:rPr>
                </w:pPr>
                <w:r w:rsidRPr="001530A4">
                  <w:rPr>
                    <w:bCs/>
                    <w:sz w:val="20"/>
                    <w:szCs w:val="20"/>
                  </w:rPr>
                  <w:t>ShipToAddress7</w:t>
                </w:r>
              </w:p>
            </w:tc>
          </w:sdtContent>
        </w:sdt>
        <w:tc>
          <w:tcPr>
            <w:tcW w:w="1564" w:type="dxa"/>
            <w:gridSpan w:val="2"/>
          </w:tcPr>
          <w:p w:rsidRPr="00537DB7" w:rsidR="00EC199C" w:rsidP="00EC199C" w:rsidRDefault="00EC199C" w14:paraId="373E756E" w14:textId="743684C6">
            <w:pPr>
              <w:pStyle w:val="NoSpacing"/>
              <w:ind w:left="87"/>
            </w:pPr>
          </w:p>
        </w:tc>
        <w:tc>
          <w:tcPr>
            <w:tcW w:w="3117" w:type="dxa"/>
            <w:gridSpan w:val="3"/>
          </w:tcPr>
          <w:p w:rsidRPr="008A3457" w:rsidR="00EC199C" w:rsidP="00EC199C" w:rsidRDefault="00EC199C" w14:paraId="722BDC31" w14:textId="672D9BBD">
            <w:pPr>
              <w:pStyle w:val="NoSpacing"/>
              <w:jc w:val="right"/>
              <w:rPr>
                <w:sz w:val="20"/>
                <w:szCs w:val="20"/>
              </w:rPr>
            </w:pPr>
          </w:p>
        </w:tc>
      </w:tr>
      <w:tr w:rsidR="00EC199C" w:rsidTr="00EF389B" w14:paraId="3161CE76" w14:textId="77777777">
        <w:trPr>
          <w:gridAfter w:val="1"/>
          <w:wAfter w:w="720" w:type="dxa"/>
          <w:cantSplit/>
          <w:trHeight w:val="290"/>
        </w:trPr>
        <w:tc>
          <w:tcPr>
            <w:tcW w:w="2895" w:type="dxa"/>
            <w:gridSpan w:val="2"/>
          </w:tcPr>
          <w:p w:rsidRPr="001530A4" w:rsidR="00EC199C" w:rsidP="00EC199C" w:rsidRDefault="00EC199C" w14:paraId="1F96551C" w14:textId="23F5DB87">
            <w:pPr>
              <w:pStyle w:val="NoSpacing"/>
              <w:rPr>
                <w:bCs/>
                <w:sz w:val="20"/>
                <w:szCs w:val="20"/>
              </w:rPr>
            </w:pPr>
          </w:p>
        </w:tc>
        <w:sdt>
          <w:sdtPr>
            <w:rPr>
              <w:bCs/>
              <w:sz w:val="20"/>
              <w:szCs w:val="20"/>
            </w:rPr>
            <w:id w:val="1692805712"/>
            <w:placeholder>
              <w:docPart w:val="B0533561B1B84947B319DB78E996D7C2"/>
            </w:placeholder>
            <w15:dataBinding w:prefixMappings="xmlns:ns0='urn:microsoft-dynamics-nav/reports/Standard_Sales_Invoice/1306/' " w:xpath="/ns0:NavWordReportXmlPart[1]/ns0:Header[1]/ns0:ShipToAddress8[1]" w:storeItemID="{449FD958-388F-4BB5-BF33-B32A63E27B5D}"/>
          </w:sdtPr>
          <w:sdtEndPr/>
          <w:sdtContent>
            <w:tc>
              <w:tcPr>
                <w:tcW w:w="2629" w:type="dxa"/>
                <w:gridSpan w:val="2"/>
              </w:tcPr>
              <w:p w:rsidRPr="001530A4" w:rsidR="00EC199C" w:rsidP="00EC199C" w:rsidRDefault="00EF389B" w14:paraId="511F9765" w14:textId="6EDCE193">
                <w:pPr>
                  <w:pStyle w:val="NoSpacing"/>
                  <w:rPr>
                    <w:bCs/>
                    <w:sz w:val="20"/>
                    <w:szCs w:val="20"/>
                  </w:rPr>
                </w:pPr>
                <w:r w:rsidRPr="001530A4">
                  <w:rPr>
                    <w:bCs/>
                    <w:sz w:val="20"/>
                    <w:szCs w:val="20"/>
                  </w:rPr>
                  <w:t>ShipToAddress8</w:t>
                </w:r>
              </w:p>
            </w:tc>
          </w:sdtContent>
        </w:sdt>
        <w:tc>
          <w:tcPr>
            <w:tcW w:w="1564" w:type="dxa"/>
            <w:gridSpan w:val="2"/>
          </w:tcPr>
          <w:p w:rsidRPr="00537DB7" w:rsidR="00EC199C" w:rsidP="00EC199C" w:rsidRDefault="00EC199C" w14:paraId="654BE3F1" w14:textId="0B51831D">
            <w:pPr>
              <w:pStyle w:val="NoSpacing"/>
              <w:ind w:left="87"/>
            </w:pPr>
          </w:p>
        </w:tc>
        <w:tc>
          <w:tcPr>
            <w:tcW w:w="3117" w:type="dxa"/>
            <w:gridSpan w:val="3"/>
          </w:tcPr>
          <w:p w:rsidRPr="008A3457" w:rsidR="00EC199C" w:rsidP="00EC199C" w:rsidRDefault="00EC199C" w14:paraId="2B748D69" w14:textId="4CA78E8A">
            <w:pPr>
              <w:pStyle w:val="NoSpacing"/>
              <w:jc w:val="right"/>
              <w:rPr>
                <w:sz w:val="20"/>
                <w:szCs w:val="20"/>
              </w:rPr>
            </w:pPr>
          </w:p>
        </w:tc>
      </w:tr>
      <w:tr w:rsidR="00EC199C" w:rsidTr="00EF389B" w14:paraId="1A8FCADA" w14:textId="77777777">
        <w:trPr>
          <w:gridAfter w:val="1"/>
          <w:wAfter w:w="720" w:type="dxa"/>
          <w:cantSplit/>
          <w:trHeight w:val="290"/>
        </w:trPr>
        <w:tc>
          <w:tcPr>
            <w:tcW w:w="2895" w:type="dxa"/>
            <w:gridSpan w:val="2"/>
          </w:tcPr>
          <w:p w:rsidRPr="001530A4" w:rsidR="00EC199C" w:rsidP="00EC199C" w:rsidRDefault="00EC199C" w14:paraId="103A4C21" w14:textId="0CAD2F2B">
            <w:pPr>
              <w:pStyle w:val="NoSpacing"/>
              <w:rPr>
                <w:bCs/>
                <w:sz w:val="20"/>
                <w:szCs w:val="20"/>
              </w:rPr>
            </w:pPr>
          </w:p>
        </w:tc>
        <w:tc>
          <w:tcPr>
            <w:tcW w:w="2629" w:type="dxa"/>
            <w:gridSpan w:val="2"/>
          </w:tcPr>
          <w:p w:rsidRPr="001530A4" w:rsidR="00EC199C" w:rsidP="00EC199C" w:rsidRDefault="00EC199C" w14:paraId="7F8B6A28" w14:textId="3EED71F8">
            <w:pPr>
              <w:pStyle w:val="NoSpacing"/>
              <w:rPr>
                <w:bCs/>
                <w:sz w:val="20"/>
                <w:szCs w:val="20"/>
              </w:rPr>
            </w:pPr>
          </w:p>
        </w:tc>
        <w:tc>
          <w:tcPr>
            <w:tcW w:w="1564" w:type="dxa"/>
            <w:gridSpan w:val="2"/>
          </w:tcPr>
          <w:p w:rsidRPr="00537DB7" w:rsidR="00EC199C" w:rsidP="00EC199C" w:rsidRDefault="00EC199C" w14:paraId="27873780" w14:textId="021F22EC">
            <w:pPr>
              <w:pStyle w:val="NoSpacing"/>
              <w:ind w:left="87"/>
            </w:pPr>
          </w:p>
        </w:tc>
        <w:tc>
          <w:tcPr>
            <w:tcW w:w="3117" w:type="dxa"/>
            <w:gridSpan w:val="3"/>
          </w:tcPr>
          <w:p w:rsidRPr="008A3457" w:rsidR="00EC199C" w:rsidP="00EC199C" w:rsidRDefault="00EC199C" w14:paraId="0968F51B" w14:textId="21A17297">
            <w:pPr>
              <w:pStyle w:val="NoSpacing"/>
              <w:jc w:val="right"/>
              <w:rPr>
                <w:sz w:val="20"/>
                <w:szCs w:val="20"/>
              </w:rPr>
            </w:pPr>
          </w:p>
        </w:tc>
      </w:tr>
    </w:tbl>
    <w:p w:rsidRPr="00581EF8" w:rsidR="00581EF8" w:rsidP="00581EF8" w:rsidRDefault="00581EF8" w14:paraId="1965CFF6" w14:textId="77777777">
      <w:pPr>
        <w:pStyle w:val="SubGroupSeparation"/>
      </w:pPr>
    </w:p>
    <w:tbl>
      <w:tblPr>
        <w:tblStyle w:val="TableGrid"/>
        <w:tblW w:w="102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567" w:type="dxa"/>
        </w:tblCellMar>
        <w:tblLook w:val="04A0" w:firstRow="1" w:lastRow="0" w:firstColumn="1" w:lastColumn="0" w:noHBand="0" w:noVBand="1"/>
      </w:tblPr>
      <w:tblGrid>
        <w:gridCol w:w="2632"/>
        <w:gridCol w:w="2632"/>
        <w:gridCol w:w="3095"/>
        <w:gridCol w:w="1863"/>
      </w:tblGrid>
      <w:tr w:rsidR="001530A4" w:rsidTr="001530A4" w14:paraId="209A4E45" w14:textId="655CD336">
        <w:trPr>
          <w:trHeight w:val="294"/>
        </w:trPr>
        <w:sdt>
          <w:sdtPr>
            <w:rPr>
              <w:rFonts w:cstheme="minorHAnsi"/>
              <w:bCs/>
              <w:color w:val="F8943F" w:themeColor="accent6"/>
              <w:sz w:val="20"/>
              <w:szCs w:val="20"/>
            </w:rPr>
            <w:alias w:val="#Nav: /Header/DocumentDate_Lbl"/>
            <w:tag w:val="#Nav: Standard_Sales_Inv_Ext/50106"/>
            <w:id w:val="902264229"/>
            <w:placeholder>
              <w:docPart w:val="4385393FEB124197A5500AD0789AA619"/>
            </w:placeholder>
            <w:dataBinding w:prefixMappings="xmlns:ns0='urn:microsoft-dynamics-nav/reports/Standard_Sales_Inv_Ext/50106/'" w:xpath="/ns0:NavWordReportXmlPart[1]/ns0:Header[1]/ns0:DocumentDate_Lbl[1]" w:storeItemID="{449FD958-388F-4BB5-BF33-B32A63E27B5D}"/>
            <w:text/>
          </w:sdtPr>
          <w:sdtEndPr/>
          <w:sdtContent>
            <w:tc>
              <w:tcPr>
                <w:tcW w:w="2632" w:type="dxa"/>
                <w:shd w:val="clear" w:color="auto" w:fill="auto"/>
              </w:tcPr>
              <w:p w:rsidRPr="00854DDE" w:rsidR="001530A4" w:rsidP="0033761E" w:rsidRDefault="001530A4" w14:paraId="71E7BDC5" w14:textId="77777777">
                <w:pPr>
                  <w:pStyle w:val="NoSpacing"/>
                  <w:spacing w:after="96" w:afterLines="40"/>
                  <w:contextualSpacing/>
                  <w:rPr>
                    <w:rFonts w:cstheme="minorHAnsi"/>
                    <w:b/>
                    <w:bCs/>
                    <w:sz w:val="20"/>
                    <w:szCs w:val="20"/>
                  </w:rPr>
                </w:pPr>
                <w:proofErr w:type="spellStart"/>
                <w:r w:rsidRPr="00232BC3">
                  <w:rPr>
                    <w:rFonts w:cstheme="minorHAnsi"/>
                    <w:bCs/>
                    <w:color w:val="F8943F" w:themeColor="accent6"/>
                    <w:sz w:val="20"/>
                    <w:szCs w:val="20"/>
                  </w:rPr>
                  <w:t>DocumentDate_Lbl</w:t>
                </w:r>
                <w:proofErr w:type="spellEnd"/>
              </w:p>
            </w:tc>
          </w:sdtContent>
        </w:sdt>
        <w:sdt>
          <w:sdtPr>
            <w:rPr>
              <w:rFonts w:asciiTheme="minorHAnsi" w:hAnsiTheme="minorHAnsi" w:cstheme="minorHAnsi"/>
              <w:b/>
              <w:caps w:val="0"/>
              <w:color w:val="F8943F" w:themeColor="accent6"/>
              <w:sz w:val="20"/>
              <w:szCs w:val="20"/>
              <w:lang w:val="da-DK"/>
            </w:rPr>
            <w:alias w:val="#Nav: /Header/DueDate_Lbl"/>
            <w:tag w:val="#Nav: Standard_Sales_Inv_Ext/50106"/>
            <w:id w:val="-1251649982"/>
            <w:placeholder>
              <w:docPart w:val="7A4903DE53B84D5CBBA3D6324985725B"/>
            </w:placeholder>
            <w:dataBinding w:prefixMappings="xmlns:ns0='urn:microsoft-dynamics-nav/reports/Standard_Sales_Inv_Ext/50106/'" w:xpath="/ns0:NavWordReportXmlPart[1]/ns0:Header[1]/ns0:DueDate_Lbl[1]" w:storeItemID="{449FD958-388F-4BB5-BF33-B32A63E27B5D}"/>
            <w:text/>
          </w:sdtPr>
          <w:sdtEndPr/>
          <w:sdtContent>
            <w:tc>
              <w:tcPr>
                <w:tcW w:w="2632" w:type="dxa"/>
                <w:shd w:val="clear" w:color="auto" w:fill="auto"/>
              </w:tcPr>
              <w:p w:rsidRPr="0033761E" w:rsidR="001530A4" w:rsidP="0033761E" w:rsidRDefault="001530A4" w14:paraId="6268319D" w14:textId="77777777">
                <w:pPr>
                  <w:pStyle w:val="Heading1"/>
                  <w:spacing w:before="0" w:after="96" w:afterLines="40"/>
                  <w:contextualSpacing/>
                  <w:outlineLvl w:val="0"/>
                  <w:rPr>
                    <w:rFonts w:asciiTheme="minorHAnsi" w:hAnsiTheme="minorHAnsi" w:cstheme="minorHAnsi"/>
                    <w:b/>
                    <w:caps w:val="0"/>
                    <w:color w:val="0070C0"/>
                    <w:sz w:val="20"/>
                    <w:szCs w:val="20"/>
                  </w:rPr>
                </w:pPr>
                <w:r w:rsidRPr="00232BC3">
                  <w:rPr>
                    <w:rFonts w:asciiTheme="minorHAnsi" w:hAnsiTheme="minorHAnsi" w:cstheme="minorHAnsi"/>
                    <w:caps w:val="0"/>
                    <w:color w:val="F8943F" w:themeColor="accent6"/>
                    <w:sz w:val="20"/>
                    <w:szCs w:val="20"/>
                    <w:lang w:val="da-DK"/>
                  </w:rPr>
                  <w:t>DueDate_Lbl</w:t>
                </w:r>
              </w:p>
            </w:tc>
          </w:sdtContent>
        </w:sdt>
        <w:sdt>
          <w:sdtPr>
            <w:rPr>
              <w:rFonts w:asciiTheme="minorHAnsi" w:hAnsiTheme="minorHAnsi" w:cstheme="minorHAnsi"/>
              <w:b/>
              <w:caps w:val="0"/>
              <w:color w:val="F8943F" w:themeColor="accent6"/>
              <w:sz w:val="20"/>
              <w:szCs w:val="20"/>
              <w:lang w:val="da-DK"/>
            </w:rPr>
            <w:alias w:val="#Nav: /Header/PaymentTermsDescription_Lbl"/>
            <w:tag w:val="#Nav: Standard_Sales_Inv_Ext/50106"/>
            <w:id w:val="1934628656"/>
            <w:placeholder>
              <w:docPart w:val="7D6AF983B6EC40E5A92229CBCEF4A59E"/>
            </w:placeholder>
            <w:dataBinding w:prefixMappings="xmlns:ns0='urn:microsoft-dynamics-nav/reports/Standard_Sales_Inv_Ext/50106/'" w:xpath="/ns0:NavWordReportXmlPart[1]/ns0:Header[1]/ns0:PaymentTermsDescription_Lbl[1]" w:storeItemID="{449FD958-388F-4BB5-BF33-B32A63E27B5D}"/>
            <w:text/>
          </w:sdtPr>
          <w:sdtEndPr/>
          <w:sdtContent>
            <w:tc>
              <w:tcPr>
                <w:tcW w:w="3095" w:type="dxa"/>
                <w:shd w:val="clear" w:color="auto" w:fill="auto"/>
                <w:tcMar>
                  <w:right w:w="0" w:type="dxa"/>
                </w:tcMar>
              </w:tcPr>
              <w:p w:rsidRPr="0033761E" w:rsidR="001530A4" w:rsidP="0033761E" w:rsidRDefault="001530A4" w14:paraId="52444866" w14:textId="77777777">
                <w:pPr>
                  <w:pStyle w:val="Heading1"/>
                  <w:spacing w:before="0" w:after="96" w:afterLines="40"/>
                  <w:contextualSpacing/>
                  <w:outlineLvl w:val="0"/>
                  <w:rPr>
                    <w:rFonts w:asciiTheme="minorHAnsi" w:hAnsiTheme="minorHAnsi" w:cstheme="minorHAnsi"/>
                    <w:b/>
                    <w:caps w:val="0"/>
                    <w:color w:val="0070C0"/>
                    <w:sz w:val="20"/>
                    <w:szCs w:val="20"/>
                  </w:rPr>
                </w:pPr>
                <w:r w:rsidRPr="00232BC3">
                  <w:rPr>
                    <w:rFonts w:asciiTheme="minorHAnsi" w:hAnsiTheme="minorHAnsi" w:cstheme="minorHAnsi"/>
                    <w:caps w:val="0"/>
                    <w:color w:val="F8943F" w:themeColor="accent6"/>
                    <w:sz w:val="20"/>
                    <w:szCs w:val="20"/>
                    <w:lang w:val="da-DK"/>
                  </w:rPr>
                  <w:t>PaymentTermsDescription_Lbl</w:t>
                </w:r>
              </w:p>
            </w:tc>
          </w:sdtContent>
        </w:sdt>
        <w:sdt>
          <w:sdtPr>
            <w:id w:val="-770546126"/>
            <w:placeholder>
              <w:docPart w:val="DefaultPlaceholder_-1854013440"/>
            </w:placeholder>
            <w15:dataBinding w:prefixMappings="xmlns:ns0='urn:microsoft-dynamics-nav/reports/Standard_Sales_Invoice/1306/' " w:xpath="/ns0:NavWordReportXmlPart[1]/ns0:Header[1]/ns0:OrderNo_Lbl[1]" w:storeItemID="{449FD958-388F-4BB5-BF33-B32A63E27B5D}"/>
          </w:sdtPr>
          <w:sdtEndPr/>
          <w:sdtContent>
            <w:tc>
              <w:tcPr>
                <w:tcW w:w="1863" w:type="dxa"/>
                <w:shd w:val="clear" w:color="auto" w:fill="auto"/>
              </w:tcPr>
              <w:p w:rsidR="001530A4" w:rsidRDefault="00EF389B" w14:paraId="351FA379" w14:textId="73A7FE39">
                <w:r w:rsidRPr="001530A4">
                  <w:rPr>
                    <w:rFonts w:eastAsiaTheme="majorEastAsia" w:cstheme="minorHAnsi"/>
                    <w:color w:val="F8943F" w:themeColor="accent6"/>
                    <w:sz w:val="20"/>
                    <w:szCs w:val="20"/>
                    <w:lang w:val="da-DK"/>
                  </w:rPr>
                  <w:t>OrderNo_Lbl</w:t>
                </w:r>
              </w:p>
            </w:tc>
          </w:sdtContent>
        </w:sdt>
      </w:tr>
      <w:tr w:rsidRPr="00FD3C3E" w:rsidR="001530A4" w:rsidTr="001530A4" w14:paraId="43D37242" w14:textId="1B857F29">
        <w:sdt>
          <w:sdtPr>
            <w:rPr>
              <w:rFonts w:cstheme="minorHAnsi"/>
              <w:sz w:val="20"/>
              <w:szCs w:val="20"/>
            </w:rPr>
            <w:alias w:val="#Nav: /Header/DocumentDate"/>
            <w:tag w:val="#Nav: Standard_Sales_Inv_Ext/50106"/>
            <w:id w:val="-370452850"/>
            <w:placeholder>
              <w:docPart w:val="1C081CAFEF3547C2BE831CF9355684C6"/>
            </w:placeholder>
            <w:dataBinding w:prefixMappings="xmlns:ns0='urn:microsoft-dynamics-nav/reports/Standard_Sales_Inv_Ext/50106/'" w:xpath="/ns0:NavWordReportXmlPart[1]/ns0:Header[1]/ns0:DocumentDate[1]" w:storeItemID="{449FD958-388F-4BB5-BF33-B32A63E27B5D}"/>
            <w:text/>
          </w:sdtPr>
          <w:sdtEndPr/>
          <w:sdtContent>
            <w:tc>
              <w:tcPr>
                <w:tcW w:w="2632" w:type="dxa"/>
                <w:shd w:val="clear" w:color="auto" w:fill="auto"/>
              </w:tcPr>
              <w:p w:rsidRPr="00854DDE" w:rsidR="001530A4" w:rsidP="00C35AB3" w:rsidRDefault="001530A4" w14:paraId="5AB95F0B" w14:textId="77777777">
                <w:pPr>
                  <w:pStyle w:val="NoSpacing"/>
                  <w:spacing w:after="480"/>
                  <w:contextualSpacing/>
                  <w:rPr>
                    <w:rFonts w:cstheme="minorHAnsi"/>
                    <w:sz w:val="20"/>
                    <w:szCs w:val="20"/>
                  </w:rPr>
                </w:pPr>
                <w:proofErr w:type="spellStart"/>
                <w:r w:rsidRPr="00854DDE">
                  <w:rPr>
                    <w:rFonts w:cstheme="minorHAnsi"/>
                    <w:sz w:val="20"/>
                    <w:szCs w:val="20"/>
                  </w:rPr>
                  <w:t>DocumentDate</w:t>
                </w:r>
                <w:proofErr w:type="spellEnd"/>
              </w:p>
            </w:tc>
          </w:sdtContent>
        </w:sdt>
        <w:sdt>
          <w:sdtPr>
            <w:rPr>
              <w:rFonts w:cstheme="minorHAnsi"/>
              <w:sz w:val="20"/>
              <w:szCs w:val="20"/>
            </w:rPr>
            <w:alias w:val="#Nav: /Header/DueDate"/>
            <w:tag w:val="#Nav: Standard_Sales_Inv_Ext/50106"/>
            <w:id w:val="1703123343"/>
            <w:placeholder>
              <w:docPart w:val="9380367534624EF186088896BF490511"/>
            </w:placeholder>
            <w:dataBinding w:prefixMappings="xmlns:ns0='urn:microsoft-dynamics-nav/reports/Standard_Sales_Inv_Ext/50106/'" w:xpath="/ns0:NavWordReportXmlPart[1]/ns0:Header[1]/ns0:DueDate[1]" w:storeItemID="{449FD958-388F-4BB5-BF33-B32A63E27B5D}"/>
            <w:text/>
          </w:sdtPr>
          <w:sdtEndPr/>
          <w:sdtContent>
            <w:tc>
              <w:tcPr>
                <w:tcW w:w="2632" w:type="dxa"/>
                <w:shd w:val="clear" w:color="auto" w:fill="auto"/>
              </w:tcPr>
              <w:p w:rsidRPr="00854DDE" w:rsidR="001530A4" w:rsidP="00C35AB3" w:rsidRDefault="001530A4" w14:paraId="148008C2" w14:textId="77777777">
                <w:pPr>
                  <w:pStyle w:val="NoSpacing"/>
                  <w:spacing w:after="480"/>
                  <w:contextualSpacing/>
                  <w:rPr>
                    <w:rFonts w:cstheme="minorHAnsi"/>
                    <w:sz w:val="20"/>
                    <w:szCs w:val="20"/>
                  </w:rPr>
                </w:pPr>
                <w:r w:rsidRPr="00854DDE">
                  <w:rPr>
                    <w:rFonts w:cstheme="minorHAnsi"/>
                    <w:sz w:val="20"/>
                    <w:szCs w:val="20"/>
                    <w:lang w:val="da-DK"/>
                  </w:rPr>
                  <w:t>DueDate</w:t>
                </w:r>
              </w:p>
            </w:tc>
          </w:sdtContent>
        </w:sdt>
        <w:sdt>
          <w:sdtPr>
            <w:rPr>
              <w:rFonts w:cstheme="minorHAnsi"/>
              <w:sz w:val="20"/>
              <w:szCs w:val="20"/>
              <w:lang w:val="da-DK"/>
            </w:rPr>
            <w:alias w:val="#Nav: /Header/PaymentTermsDescription"/>
            <w:tag w:val="#Nav: Standard_Sales_Inv_Ext/50106"/>
            <w:id w:val="-419950001"/>
            <w:placeholder>
              <w:docPart w:val="D1366402EE084AB9B2A971B105921F69"/>
            </w:placeholder>
            <w:dataBinding w:prefixMappings="xmlns:ns0='urn:microsoft-dynamics-nav/reports/Standard_Sales_Inv_Ext/50106/'" w:xpath="/ns0:NavWordReportXmlPart[1]/ns0:Header[1]/ns0:PaymentTermsDescription[1]" w:storeItemID="{449FD958-388F-4BB5-BF33-B32A63E27B5D}"/>
            <w:text/>
          </w:sdtPr>
          <w:sdtEndPr/>
          <w:sdtContent>
            <w:tc>
              <w:tcPr>
                <w:tcW w:w="3095" w:type="dxa"/>
                <w:shd w:val="clear" w:color="auto" w:fill="auto"/>
                <w:tcMar>
                  <w:right w:w="0" w:type="dxa"/>
                </w:tcMar>
              </w:tcPr>
              <w:p w:rsidRPr="00206FC7" w:rsidR="001530A4" w:rsidP="00C35AB3" w:rsidRDefault="001530A4" w14:paraId="0EDCB333" w14:textId="77777777">
                <w:pPr>
                  <w:pStyle w:val="NoSpacing"/>
                  <w:spacing w:after="480"/>
                  <w:contextualSpacing/>
                  <w:rPr>
                    <w:rFonts w:cstheme="minorHAnsi"/>
                    <w:sz w:val="20"/>
                    <w:szCs w:val="20"/>
                    <w:lang w:val="da-DK"/>
                  </w:rPr>
                </w:pPr>
                <w:r w:rsidRPr="00206FC7">
                  <w:rPr>
                    <w:rFonts w:cstheme="minorHAnsi"/>
                    <w:sz w:val="20"/>
                    <w:szCs w:val="20"/>
                    <w:lang w:val="da-DK"/>
                  </w:rPr>
                  <w:t>PaymentTermsDescription</w:t>
                </w:r>
              </w:p>
            </w:tc>
          </w:sdtContent>
        </w:sdt>
        <w:sdt>
          <w:sdtPr>
            <w:rPr>
              <w:rFonts w:cstheme="minorHAnsi"/>
              <w:sz w:val="20"/>
              <w:szCs w:val="20"/>
              <w:lang w:val="da-DK"/>
            </w:rPr>
            <w:id w:val="-1740247288"/>
            <w:placeholder>
              <w:docPart w:val="DefaultPlaceholder_-1854013440"/>
            </w:placeholder>
            <w15:dataBinding w:prefixMappings="xmlns:ns0='urn:microsoft-dynamics-nav/reports/Standard_Sales_Invoice/1306/' " w:xpath="/ns0:NavWordReportXmlPart[1]/ns0:Header[1]/ns0:OrderNo[1]" w:storeItemID="{449FD958-388F-4BB5-BF33-B32A63E27B5D}"/>
          </w:sdtPr>
          <w:sdtEndPr/>
          <w:sdtContent>
            <w:tc>
              <w:tcPr>
                <w:tcW w:w="1863" w:type="dxa"/>
                <w:shd w:val="clear" w:color="auto" w:fill="auto"/>
              </w:tcPr>
              <w:p w:rsidRPr="00206FC7" w:rsidR="001530A4" w:rsidRDefault="00EF389B" w14:paraId="6B6C0BC7" w14:textId="3F07D7FB">
                <w:pPr>
                  <w:rPr>
                    <w:rFonts w:cstheme="minorHAnsi"/>
                    <w:sz w:val="20"/>
                    <w:szCs w:val="20"/>
                    <w:lang w:val="da-DK"/>
                  </w:rPr>
                </w:pPr>
                <w:r w:rsidRPr="00206FC7">
                  <w:rPr>
                    <w:rFonts w:cstheme="minorHAnsi"/>
                    <w:sz w:val="20"/>
                    <w:szCs w:val="20"/>
                    <w:lang w:val="da-DK"/>
                  </w:rPr>
                  <w:t>OrderNo</w:t>
                </w:r>
              </w:p>
            </w:tc>
          </w:sdtContent>
        </w:sdt>
      </w:tr>
    </w:tbl>
    <w:tbl>
      <w:tblPr>
        <w:tblW w:w="10262" w:type="dxa"/>
        <w:tblLayout w:type="fixed"/>
        <w:tblCellMar>
          <w:top w:w="14" w:type="dxa"/>
          <w:left w:w="58" w:type="dxa"/>
          <w:bottom w:w="14" w:type="dxa"/>
          <w:right w:w="58" w:type="dxa"/>
        </w:tblCellMar>
        <w:tblLook w:val="04A0" w:firstRow="1" w:lastRow="0" w:firstColumn="1" w:lastColumn="0" w:noHBand="0" w:noVBand="1"/>
      </w:tblPr>
      <w:tblGrid>
        <w:gridCol w:w="1134"/>
        <w:gridCol w:w="3261"/>
        <w:gridCol w:w="1094"/>
        <w:gridCol w:w="711"/>
        <w:gridCol w:w="1030"/>
        <w:gridCol w:w="595"/>
        <w:gridCol w:w="113"/>
        <w:gridCol w:w="355"/>
        <w:gridCol w:w="496"/>
        <w:gridCol w:w="1439"/>
        <w:gridCol w:w="34"/>
      </w:tblGrid>
      <w:tr w:rsidRPr="0046083A" w:rsidR="0055738E" w:rsidTr="00232BC3" w14:paraId="5B2F9658" w14:textId="77777777">
        <w:trPr>
          <w:gridAfter w:val="1"/>
          <w:wAfter w:w="34" w:type="dxa"/>
          <w:trHeight w:val="478"/>
        </w:trPr>
        <w:sdt>
          <w:sdtPr>
            <w:rPr>
              <w:rFonts w:ascii="Segoe UI" w:hAnsi="Segoe UI" w:cstheme="minorHAnsi"/>
              <w:b w:val="0"/>
              <w:sz w:val="20"/>
            </w:rPr>
            <w:alias w:val="#Nav: /Header/Line/ItemNo_Line_Lbl"/>
            <w:tag w:val="#Nav: Standard_Sales_Inv_Ext/50106"/>
            <w:id w:val="771446451"/>
            <w:placeholder>
              <w:docPart w:val="348BB718B9064D349DD4841EFD3E78B7"/>
            </w:placeholder>
            <w:dataBinding w:prefixMappings="xmlns:ns0='urn:microsoft-dynamics-nav/reports/Standard_Sales_Inv_Ext/50106/'" w:xpath="/ns0:NavWordReportXmlPart[1]/ns0:Header[1]/ns0:Line[1]/ns0:ItemNo_Line_Lbl[1]" w:storeItemID="{449FD958-388F-4BB5-BF33-B32A63E27B5D}"/>
            <w:text/>
          </w:sdtPr>
          <w:sdtEndPr/>
          <w:sdtContent>
            <w:tc>
              <w:tcPr>
                <w:tcW w:w="1134" w:type="dxa"/>
                <w:shd w:val="clear" w:color="auto" w:fill="F8943F" w:themeFill="accent6"/>
                <w:vAlign w:val="bottom"/>
              </w:tcPr>
              <w:p w:rsidRPr="00871B1C" w:rsidR="0055738E" w:rsidP="00346B21" w:rsidRDefault="0055738E" w14:paraId="21D339CD" w14:textId="77777777">
                <w:pPr>
                  <w:pStyle w:val="HeaderCaptionLeft"/>
                  <w:rPr>
                    <w:rFonts w:ascii="Segoe UI" w:hAnsi="Segoe UI" w:cstheme="minorHAnsi"/>
                    <w:b w:val="0"/>
                    <w:sz w:val="20"/>
                  </w:rPr>
                </w:pPr>
                <w:r w:rsidRPr="00871B1C">
                  <w:rPr>
                    <w:rFonts w:ascii="Segoe UI" w:hAnsi="Segoe UI" w:cstheme="minorHAnsi"/>
                    <w:b w:val="0"/>
                    <w:sz w:val="20"/>
                  </w:rPr>
                  <w:t>ItemNo_Line_Lbl</w:t>
                </w:r>
              </w:p>
            </w:tc>
          </w:sdtContent>
        </w:sdt>
        <w:sdt>
          <w:sdtPr>
            <w:rPr>
              <w:rFonts w:ascii="Segoe UI" w:hAnsi="Segoe UI" w:cstheme="minorHAnsi"/>
              <w:b w:val="0"/>
              <w:sz w:val="20"/>
            </w:rPr>
            <w:alias w:val="#Nav: /Header/Line/Description_Line_Lbl"/>
            <w:tag w:val="#Nav: Standard_Sales_Inv_Ext/50106"/>
            <w:id w:val="1545399846"/>
            <w:placeholder>
              <w:docPart w:val="348BB718B9064D349DD4841EFD3E78B7"/>
            </w:placeholder>
            <w:dataBinding w:prefixMappings="xmlns:ns0='urn:microsoft-dynamics-nav/reports/Standard_Sales_Inv_Ext/50106/'" w:xpath="/ns0:NavWordReportXmlPart[1]/ns0:Header[1]/ns0:Line[1]/ns0:Description_Line_Lbl[1]" w:storeItemID="{449FD958-388F-4BB5-BF33-B32A63E27B5D}"/>
            <w:text/>
          </w:sdtPr>
          <w:sdtEndPr/>
          <w:sdtContent>
            <w:tc>
              <w:tcPr>
                <w:tcW w:w="3261" w:type="dxa"/>
                <w:shd w:val="clear" w:color="auto" w:fill="F8943F" w:themeFill="accent6"/>
                <w:vAlign w:val="bottom"/>
              </w:tcPr>
              <w:p w:rsidRPr="00871B1C" w:rsidR="0055738E" w:rsidP="00346B21" w:rsidRDefault="0055738E" w14:paraId="3F5D2F8F" w14:textId="77777777">
                <w:pPr>
                  <w:pStyle w:val="HeaderCaptionLeft"/>
                  <w:rPr>
                    <w:rFonts w:ascii="Segoe UI" w:hAnsi="Segoe UI" w:cstheme="minorHAnsi"/>
                    <w:b w:val="0"/>
                    <w:sz w:val="20"/>
                  </w:rPr>
                </w:pPr>
                <w:r w:rsidRPr="00871B1C">
                  <w:rPr>
                    <w:rFonts w:ascii="Segoe UI" w:hAnsi="Segoe UI" w:cstheme="minorHAnsi"/>
                    <w:b w:val="0"/>
                    <w:sz w:val="20"/>
                  </w:rPr>
                  <w:t>Description_Line_Lbl</w:t>
                </w:r>
              </w:p>
            </w:tc>
          </w:sdtContent>
        </w:sdt>
        <w:sdt>
          <w:sdtPr>
            <w:rPr>
              <w:rFonts w:ascii="Segoe UI" w:hAnsi="Segoe UI" w:cstheme="minorHAnsi"/>
              <w:b w:val="0"/>
              <w:sz w:val="20"/>
            </w:rPr>
            <w:alias w:val="#Nav: /Header/Line/Quantity_Line_Lbl"/>
            <w:tag w:val="#Nav: Standard_Sales_Inv_Ext/50106"/>
            <w:id w:val="1182479650"/>
            <w:placeholder>
              <w:docPart w:val="9EBC2894080644B297B3C72FC1476728"/>
            </w:placeholder>
            <w:dataBinding w:prefixMappings="xmlns:ns0='urn:microsoft-dynamics-nav/reports/Standard_Sales_Inv_Ext/50106/'" w:xpath="/ns0:NavWordReportXmlPart[1]/ns0:Header[1]/ns0:Line[1]/ns0:Quantity_Line_Lbl[1]" w:storeItemID="{449FD958-388F-4BB5-BF33-B32A63E27B5D}"/>
            <w:text/>
          </w:sdtPr>
          <w:sdtEndPr/>
          <w:sdtContent>
            <w:tc>
              <w:tcPr>
                <w:tcW w:w="1094" w:type="dxa"/>
                <w:shd w:val="clear" w:color="auto" w:fill="F8943F" w:themeFill="accent6"/>
                <w:vAlign w:val="bottom"/>
              </w:tcPr>
              <w:p w:rsidRPr="00871B1C" w:rsidR="0055738E" w:rsidP="00346B21" w:rsidRDefault="0055738E" w14:paraId="74F662BA" w14:textId="77777777">
                <w:pPr>
                  <w:pStyle w:val="HeaderCaptionRight"/>
                  <w:rPr>
                    <w:rFonts w:ascii="Segoe UI" w:hAnsi="Segoe UI" w:cstheme="minorHAnsi"/>
                    <w:b w:val="0"/>
                    <w:sz w:val="20"/>
                  </w:rPr>
                </w:pPr>
                <w:r w:rsidRPr="00871B1C">
                  <w:rPr>
                    <w:rFonts w:ascii="Segoe UI" w:hAnsi="Segoe UI" w:cstheme="minorHAnsi"/>
                    <w:b w:val="0"/>
                    <w:sz w:val="20"/>
                  </w:rPr>
                  <w:t>Quantity_Line_Lbl</w:t>
                </w:r>
              </w:p>
            </w:tc>
          </w:sdtContent>
        </w:sdt>
        <w:sdt>
          <w:sdtPr>
            <w:rPr>
              <w:rStyle w:val="HeaderCaptionRightChar"/>
              <w:rFonts w:ascii="Segoe UI" w:hAnsi="Segoe UI" w:cstheme="minorHAnsi"/>
              <w:b w:val="0"/>
              <w:caps w:val="0"/>
              <w:sz w:val="20"/>
            </w:rPr>
            <w:alias w:val="#Nav: /Header/Line/Unit_Lbl"/>
            <w:tag w:val="#Nav: Standard_Sales_Inv_Ext/50106"/>
            <w:id w:val="-92247916"/>
            <w:placeholder>
              <w:docPart w:val="9EBC2894080644B297B3C72FC1476728"/>
            </w:placeholder>
            <w:dataBinding w:prefixMappings="xmlns:ns0='urn:microsoft-dynamics-nav/reports/Standard_Sales_Inv_Ext/50106/'" w:xpath="/ns0:NavWordReportXmlPart[1]/ns0:Header[1]/ns0:Line[1]/ns0:Unit_Lbl[1]" w:storeItemID="{449FD958-388F-4BB5-BF33-B32A63E27B5D}"/>
            <w:text/>
          </w:sdtPr>
          <w:sdtEndPr>
            <w:rPr>
              <w:rStyle w:val="HeaderCaptionRightChar"/>
            </w:rPr>
          </w:sdtEndPr>
          <w:sdtContent>
            <w:tc>
              <w:tcPr>
                <w:tcW w:w="711" w:type="dxa"/>
                <w:shd w:val="clear" w:color="auto" w:fill="F8943F" w:themeFill="accent6"/>
                <w:vAlign w:val="bottom"/>
              </w:tcPr>
              <w:p w:rsidRPr="00871B1C" w:rsidR="0055738E" w:rsidP="00346B21" w:rsidRDefault="0055738E" w14:paraId="2B367B59" w14:textId="77777777">
                <w:pPr>
                  <w:pStyle w:val="HeaderCaptionLeft"/>
                  <w:rPr>
                    <w:rFonts w:ascii="Segoe UI" w:hAnsi="Segoe UI" w:cstheme="minorHAnsi"/>
                    <w:b w:val="0"/>
                    <w:sz w:val="20"/>
                  </w:rPr>
                </w:pPr>
                <w:r w:rsidRPr="00871B1C">
                  <w:rPr>
                    <w:rStyle w:val="HeaderCaptionRightChar"/>
                    <w:rFonts w:ascii="Segoe UI" w:hAnsi="Segoe UI" w:cstheme="minorHAnsi"/>
                    <w:b w:val="0"/>
                    <w:caps w:val="0"/>
                    <w:sz w:val="20"/>
                  </w:rPr>
                  <w:t>Unit_Lbl</w:t>
                </w:r>
              </w:p>
            </w:tc>
          </w:sdtContent>
        </w:sdt>
        <w:sdt>
          <w:sdtPr>
            <w:rPr>
              <w:rFonts w:ascii="Segoe UI" w:hAnsi="Segoe UI" w:cstheme="minorHAnsi"/>
              <w:b w:val="0"/>
              <w:sz w:val="20"/>
            </w:rPr>
            <w:alias w:val="#Nav: /Header/Line/UnitPrice_Lbl"/>
            <w:tag w:val="#Nav: Standard_Sales_Inv_Ext/50106"/>
            <w:id w:val="1794643282"/>
            <w:placeholder>
              <w:docPart w:val="454F6090FF0D49F5A0BEC4CA9FD74298"/>
            </w:placeholder>
            <w:dataBinding w:prefixMappings="xmlns:ns0='urn:microsoft-dynamics-nav/reports/Standard_Sales_Inv_Ext/50106/'" w:xpath="/ns0:NavWordReportXmlPart[1]/ns0:Header[1]/ns0:Line[1]/ns0:UnitPrice_Lbl[1]" w:storeItemID="{449FD958-388F-4BB5-BF33-B32A63E27B5D}"/>
            <w:text/>
          </w:sdtPr>
          <w:sdtEndPr/>
          <w:sdtContent>
            <w:tc>
              <w:tcPr>
                <w:tcW w:w="1030" w:type="dxa"/>
                <w:shd w:val="clear" w:color="auto" w:fill="F8943F" w:themeFill="accent6"/>
                <w:vAlign w:val="bottom"/>
              </w:tcPr>
              <w:p w:rsidRPr="00871B1C" w:rsidR="0055738E" w:rsidP="00346B21" w:rsidRDefault="0055738E" w14:paraId="6426CFE2" w14:textId="77777777">
                <w:pPr>
                  <w:pStyle w:val="HeaderCaptionRight"/>
                  <w:rPr>
                    <w:rFonts w:ascii="Segoe UI" w:hAnsi="Segoe UI" w:cstheme="minorHAnsi"/>
                    <w:b w:val="0"/>
                    <w:sz w:val="20"/>
                  </w:rPr>
                </w:pPr>
                <w:r>
                  <w:rPr>
                    <w:rFonts w:ascii="Segoe UI" w:hAnsi="Segoe UI" w:cstheme="minorHAnsi"/>
                    <w:b w:val="0"/>
                    <w:sz w:val="20"/>
                  </w:rPr>
                  <w:t>UnitPrice_Lbl</w:t>
                </w:r>
              </w:p>
            </w:tc>
          </w:sdtContent>
        </w:sdt>
        <w:tc>
          <w:tcPr>
            <w:tcW w:w="595" w:type="dxa"/>
            <w:shd w:val="clear" w:color="auto" w:fill="F8943F" w:themeFill="accent6"/>
            <w:vAlign w:val="bottom"/>
          </w:tcPr>
          <w:p w:rsidR="0055738E" w:rsidP="00346B21" w:rsidRDefault="0055738E" w14:paraId="4002070A" w14:textId="77777777">
            <w:pPr>
              <w:pStyle w:val="HeaderCaptionRight"/>
              <w:rPr>
                <w:rFonts w:ascii="Segoe UI" w:hAnsi="Segoe UI" w:cstheme="minorHAnsi"/>
                <w:b w:val="0"/>
                <w:sz w:val="20"/>
              </w:rPr>
            </w:pPr>
          </w:p>
        </w:tc>
        <w:sdt>
          <w:sdtPr>
            <w:rPr>
              <w:rFonts w:ascii="Segoe UI" w:hAnsi="Segoe UI" w:cstheme="minorHAnsi"/>
              <w:b w:val="0"/>
              <w:sz w:val="20"/>
            </w:rPr>
            <w:alias w:val="#Nav: /Header/Line/VATPct_Line_Lbl"/>
            <w:tag w:val="#Nav: Standard_Sales_Inv_Ext/50106"/>
            <w:id w:val="-1529559633"/>
            <w:placeholder>
              <w:docPart w:val="FE65451E52804CB28485C4F75E71AEBA"/>
            </w:placeholder>
            <w:dataBinding w:prefixMappings="xmlns:ns0='urn:microsoft-dynamics-nav/reports/Standard_Sales_Inv_Ext/50106/'" w:xpath="/ns0:NavWordReportXmlPart[1]/ns0:Header[1]/ns0:Line[1]/ns0:VATPct_Line_Lbl[1]" w:storeItemID="{449FD958-388F-4BB5-BF33-B32A63E27B5D}"/>
            <w:text/>
          </w:sdtPr>
          <w:sdtEndPr/>
          <w:sdtContent>
            <w:tc>
              <w:tcPr>
                <w:tcW w:w="964" w:type="dxa"/>
                <w:gridSpan w:val="3"/>
                <w:shd w:val="clear" w:color="auto" w:fill="F8943F" w:themeFill="accent6"/>
                <w:vAlign w:val="bottom"/>
              </w:tcPr>
              <w:p w:rsidR="0055738E" w:rsidP="00346B21" w:rsidRDefault="0055738E" w14:paraId="28D4E0BA" w14:textId="77777777">
                <w:pPr>
                  <w:pStyle w:val="HeaderCaptionRight"/>
                  <w:rPr>
                    <w:rFonts w:ascii="Segoe UI" w:hAnsi="Segoe UI" w:cstheme="minorHAnsi"/>
                    <w:b w:val="0"/>
                    <w:sz w:val="20"/>
                  </w:rPr>
                </w:pPr>
                <w:r>
                  <w:rPr>
                    <w:rFonts w:ascii="Segoe UI" w:hAnsi="Segoe UI" w:cstheme="minorHAnsi"/>
                    <w:b w:val="0"/>
                    <w:sz w:val="20"/>
                  </w:rPr>
                  <w:t>VATPct_Line_Lbl</w:t>
                </w:r>
              </w:p>
            </w:tc>
          </w:sdtContent>
        </w:sdt>
        <w:sdt>
          <w:sdtPr>
            <w:rPr>
              <w:rFonts w:ascii="Segoe UI" w:hAnsi="Segoe UI" w:cstheme="minorHAnsi"/>
              <w:b w:val="0"/>
              <w:sz w:val="20"/>
            </w:rPr>
            <w:alias w:val="#Nav: /Header/Line/LineAmount_Line_Lbl"/>
            <w:tag w:val="#Nav: Standard_Sales_Inv_Ext/50106"/>
            <w:id w:val="1017885413"/>
            <w:placeholder>
              <w:docPart w:val="454F6090FF0D49F5A0BEC4CA9FD74298"/>
            </w:placeholder>
            <w:dataBinding w:prefixMappings="xmlns:ns0='urn:microsoft-dynamics-nav/reports/Standard_Sales_Inv_Ext/50106/'" w:xpath="/ns0:NavWordReportXmlPart[1]/ns0:Header[1]/ns0:Line[1]/ns0:LineAmount_Line_Lbl[1]" w:storeItemID="{449FD958-388F-4BB5-BF33-B32A63E27B5D}"/>
            <w:text/>
          </w:sdtPr>
          <w:sdtEndPr/>
          <w:sdtContent>
            <w:tc>
              <w:tcPr>
                <w:tcW w:w="1439" w:type="dxa"/>
                <w:shd w:val="clear" w:color="auto" w:fill="F8943F" w:themeFill="accent6"/>
                <w:vAlign w:val="bottom"/>
              </w:tcPr>
              <w:p w:rsidRPr="00871B1C" w:rsidR="0055738E" w:rsidP="00346B21" w:rsidRDefault="0055738E" w14:paraId="09BE0E19" w14:textId="77777777">
                <w:pPr>
                  <w:pStyle w:val="HeaderCaptionRight"/>
                  <w:rPr>
                    <w:rFonts w:ascii="Segoe UI" w:hAnsi="Segoe UI" w:cstheme="minorHAnsi"/>
                    <w:b w:val="0"/>
                    <w:sz w:val="20"/>
                  </w:rPr>
                </w:pPr>
                <w:r>
                  <w:rPr>
                    <w:rFonts w:ascii="Segoe UI" w:hAnsi="Segoe UI" w:cstheme="minorHAnsi"/>
                    <w:b w:val="0"/>
                    <w:sz w:val="20"/>
                  </w:rPr>
                  <w:t>LineAmount_Line_Lbl</w:t>
                </w:r>
              </w:p>
            </w:tc>
          </w:sdtContent>
        </w:sdt>
      </w:tr>
      <w:sdt>
        <w:sdtPr>
          <w:rPr>
            <w:b/>
            <w:bCs/>
          </w:rPr>
          <w:alias w:val="#Nav: /Header/Line"/>
          <w:tag w:val="#Nav: Standard_Sales_Inv_Ext/50106"/>
          <w:id w:val="1327254768"/>
          <w15:dataBinding w:prefixMappings="xmlns:ns0='urn:microsoft-dynamics-nav/reports/Standard_Sales_Inv_Ext/50106/'" w:xpath="/ns0:NavWordReportXmlPart[1]/ns0:Header[1]/ns0:Line" w:storeItemID="{449FD958-388F-4BB5-BF33-B32A63E27B5D}"/>
          <w15:repeatingSection/>
        </w:sdtPr>
        <w:sdtEndPr>
          <w:rPr>
            <w:b w:val="0"/>
            <w:bCs w:val="0"/>
          </w:rPr>
        </w:sdtEndPr>
        <w:sdtContent>
          <w:sdt>
            <w:sdtPr>
              <w:rPr>
                <w:b/>
                <w:bCs/>
              </w:rPr>
              <w:id w:val="872800820"/>
              <w:placeholder>
                <w:docPart w:val="EC1FF0CCDF7549E3AEBCFCA13CA2E73B"/>
              </w:placeholder>
              <w15:repeatingSectionItem/>
            </w:sdtPr>
            <w:sdtEndPr>
              <w:rPr>
                <w:b w:val="0"/>
                <w:bCs w:val="0"/>
              </w:rPr>
            </w:sdtEndPr>
            <w:sdtContent>
              <w:tr w:rsidRPr="00FD3C3E" w:rsidR="0055738E" w:rsidTr="000A2D83" w14:paraId="53C8E1FA" w14:textId="77777777">
                <w:trPr>
                  <w:gridAfter w:val="1"/>
                  <w:wAfter w:w="34" w:type="dxa"/>
                  <w:trHeight w:val="198"/>
                </w:trPr>
                <w:sdt>
                  <w:sdtPr>
                    <w:rPr>
                      <w:b/>
                      <w:bCs/>
                    </w:rPr>
                    <w:alias w:val="#Nav: /Header/Line/ItemNo_Line"/>
                    <w:tag w:val="#Nav: Standard_Sales_Inv_Ext/50106"/>
                    <w:id w:val="-1032108260"/>
                    <w:placeholder>
                      <w:docPart w:val="4B3151CCF016410C9162DFF148EF4E18"/>
                    </w:placeholder>
                    <w:dataBinding w:prefixMappings="xmlns:ns0='urn:microsoft-dynamics-nav/reports/Standard_Sales_Inv_Ext/50106/'" w:xpath="/ns0:NavWordReportXmlPart[1]/ns0:Header[1]/ns0:Line[1]/ns0:ItemNo_Line[1]" w:storeItemID="{449FD958-388F-4BB5-BF33-B32A63E27B5D}"/>
                    <w:text/>
                  </w:sdtPr>
                  <w:sdtEndPr>
                    <w:rPr>
                      <w:b w:val="0"/>
                      <w:bCs w:val="0"/>
                    </w:rPr>
                  </w:sdtEndPr>
                  <w:sdtContent>
                    <w:tc>
                      <w:tcPr>
                        <w:tcW w:w="1134" w:type="dxa"/>
                        <w:tcBorders>
                          <w:bottom w:val="single" w:color="auto" w:sz="4" w:space="0"/>
                        </w:tcBorders>
                        <w:vAlign w:val="center"/>
                      </w:tcPr>
                      <w:p w:rsidRPr="00947B95" w:rsidR="0055738E" w:rsidP="00EF389B" w:rsidRDefault="0055738E" w14:paraId="4BA78FD3" w14:textId="77777777">
                        <w:pPr>
                          <w:pStyle w:val="LeftAlign"/>
                        </w:pPr>
                        <w:r w:rsidRPr="00947B95">
                          <w:t>ItemNo_Line</w:t>
                        </w:r>
                      </w:p>
                    </w:tc>
                  </w:sdtContent>
                </w:sdt>
                <w:sdt>
                  <w:sdtPr>
                    <w:alias w:val="#Nav: /Header/Line/Description_Line"/>
                    <w:tag w:val="#Nav: Standard_Sales_Inv_Ext/50106"/>
                    <w:id w:val="-1420935410"/>
                    <w:placeholder>
                      <w:docPart w:val="248F49A6E6114556AC9BB3E441483A82"/>
                    </w:placeholder>
                    <w:dataBinding w:prefixMappings="xmlns:ns0='urn:microsoft-dynamics-nav/reports/Standard_Sales_Inv_Ext/50106/'" w:xpath="/ns0:NavWordReportXmlPart[1]/ns0:Header[1]/ns0:Line[1]/ns0:Description_Line[1]" w:storeItemID="{449FD958-388F-4BB5-BF33-B32A63E27B5D}"/>
                    <w:text/>
                  </w:sdtPr>
                  <w:sdtEndPr/>
                  <w:sdtContent>
                    <w:tc>
                      <w:tcPr>
                        <w:tcW w:w="3261" w:type="dxa"/>
                        <w:tcBorders>
                          <w:bottom w:val="single" w:color="auto" w:sz="4" w:space="0"/>
                        </w:tcBorders>
                        <w:vAlign w:val="center"/>
                      </w:tcPr>
                      <w:p w:rsidRPr="00947B95" w:rsidR="0055738E" w:rsidP="00EF389B" w:rsidRDefault="0055738E" w14:paraId="76457408" w14:textId="77777777">
                        <w:pPr>
                          <w:pStyle w:val="LeftAlign"/>
                        </w:pPr>
                        <w:r w:rsidRPr="00947B95">
                          <w:t>Description_Line</w:t>
                        </w:r>
                      </w:p>
                    </w:tc>
                  </w:sdtContent>
                </w:sdt>
                <w:sdt>
                  <w:sdtPr>
                    <w:alias w:val="#Nav: /Header/Line/Quantity_Line"/>
                    <w:tag w:val="#Nav: Standard_Sales_Inv_Ext/50106"/>
                    <w:id w:val="382909601"/>
                    <w:placeholder>
                      <w:docPart w:val="4DD939944B7D481BAD92A0AC51618E12"/>
                    </w:placeholder>
                    <w:dataBinding w:prefixMappings="xmlns:ns0='urn:microsoft-dynamics-nav/reports/Standard_Sales_Inv_Ext/50106/'" w:xpath="/ns0:NavWordReportXmlPart[1]/ns0:Header[1]/ns0:Line[1]/ns0:Quantity_Line[1]" w:storeItemID="{449FD958-388F-4BB5-BF33-B32A63E27B5D}"/>
                    <w:text/>
                  </w:sdtPr>
                  <w:sdtEndPr/>
                  <w:sdtContent>
                    <w:tc>
                      <w:tcPr>
                        <w:tcW w:w="1094" w:type="dxa"/>
                        <w:tcBorders>
                          <w:bottom w:val="single" w:color="auto" w:sz="4" w:space="0"/>
                        </w:tcBorders>
                        <w:vAlign w:val="center"/>
                      </w:tcPr>
                      <w:p w:rsidRPr="00947B95" w:rsidR="0055738E" w:rsidP="00EF389B" w:rsidRDefault="0055738E" w14:paraId="618143B3" w14:textId="77777777">
                        <w:pPr>
                          <w:pStyle w:val="RightAlign"/>
                        </w:pPr>
                        <w:r w:rsidRPr="00947B95">
                          <w:t>Quantity_Line</w:t>
                        </w:r>
                      </w:p>
                    </w:tc>
                  </w:sdtContent>
                </w:sdt>
                <w:sdt>
                  <w:sdtPr>
                    <w:rPr>
                      <w:rStyle w:val="LeftAlignChar"/>
                    </w:rPr>
                    <w:alias w:val="#Nav: /Header/Line/UnitOfMeasure"/>
                    <w:tag w:val="#Nav: Standard_Sales_Inv_Ext/50106"/>
                    <w:id w:val="436108881"/>
                    <w:placeholder>
                      <w:docPart w:val="B53877BC4C104C97B4F622AB894EEC4A"/>
                    </w:placeholder>
                    <w:dataBinding w:prefixMappings="xmlns:ns0='urn:microsoft-dynamics-nav/reports/Standard_Sales_Inv_Ext/50106/'" w:xpath="/ns0:NavWordReportXmlPart[1]/ns0:Header[1]/ns0:Line[1]/ns0:UnitOfMeasure[1]" w:storeItemID="{449FD958-388F-4BB5-BF33-B32A63E27B5D}"/>
                    <w:text/>
                  </w:sdtPr>
                  <w:sdtEndPr>
                    <w:rPr>
                      <w:rStyle w:val="LeftAlignChar"/>
                    </w:rPr>
                  </w:sdtEndPr>
                  <w:sdtContent>
                    <w:tc>
                      <w:tcPr>
                        <w:tcW w:w="711" w:type="dxa"/>
                        <w:tcBorders>
                          <w:bottom w:val="single" w:color="auto" w:sz="4" w:space="0"/>
                        </w:tcBorders>
                        <w:vAlign w:val="center"/>
                      </w:tcPr>
                      <w:p w:rsidRPr="00947B95" w:rsidR="0055738E" w:rsidP="00EF389B" w:rsidRDefault="0055738E" w14:paraId="370F2057" w14:textId="77777777">
                        <w:pPr>
                          <w:pStyle w:val="LeftAlign"/>
                        </w:pPr>
                        <w:r w:rsidRPr="00947B95">
                          <w:rPr>
                            <w:rStyle w:val="LeftAlignChar"/>
                          </w:rPr>
                          <w:t>UnitOfMeasure</w:t>
                        </w:r>
                      </w:p>
                    </w:tc>
                  </w:sdtContent>
                </w:sdt>
                <w:sdt>
                  <w:sdtPr>
                    <w:alias w:val="#Nav: /Header/Line/UnitPrice"/>
                    <w:tag w:val="#Nav: Standard_Sales_Inv_Ext/50106"/>
                    <w:id w:val="773364929"/>
                    <w:placeholder>
                      <w:docPart w:val="665032DE5DFA452490774734A25D1108"/>
                    </w:placeholder>
                    <w:dataBinding w:prefixMappings="xmlns:ns0='urn:microsoft-dynamics-nav/reports/Standard_Sales_Inv_Ext/50106/'" w:xpath="/ns0:NavWordReportXmlPart[1]/ns0:Header[1]/ns0:Line[1]/ns0:UnitPrice[1]" w:storeItemID="{449FD958-388F-4BB5-BF33-B32A63E27B5D}"/>
                    <w:text/>
                  </w:sdtPr>
                  <w:sdtEndPr/>
                  <w:sdtContent>
                    <w:tc>
                      <w:tcPr>
                        <w:tcW w:w="1030" w:type="dxa"/>
                        <w:tcBorders>
                          <w:bottom w:val="single" w:color="auto" w:sz="4" w:space="0"/>
                        </w:tcBorders>
                        <w:vAlign w:val="center"/>
                      </w:tcPr>
                      <w:p w:rsidRPr="00947B95" w:rsidR="0055738E" w:rsidP="00EF389B" w:rsidRDefault="0055738E" w14:paraId="5A587C2D" w14:textId="77777777">
                        <w:pPr>
                          <w:pStyle w:val="RightAlign"/>
                        </w:pPr>
                        <w:r w:rsidRPr="00947B95">
                          <w:t>UnitPrice</w:t>
                        </w:r>
                      </w:p>
                    </w:tc>
                  </w:sdtContent>
                </w:sdt>
                <w:sdt>
                  <w:sdtPr>
                    <w:alias w:val="#Nav: /Header/Line/LineDiscountPercentText_Line"/>
                    <w:tag w:val="#Nav: Standard_Sales_Inv_Ext/50106"/>
                    <w:id w:val="1153113100"/>
                    <w:placeholder>
                      <w:docPart w:val="DefaultPlaceholder_-1854013440"/>
                    </w:placeholder>
                    <w:dataBinding w:prefixMappings="xmlns:ns0='urn:microsoft-dynamics-nav/reports/Standard_Sales_Inv_Ext/50106/'" w:xpath="/ns0:NavWordReportXmlPart[1]/ns0:Header[1]/ns0:Line[1]/ns0:LineDiscountPercentText_Line[1]" w:storeItemID="{449FD958-388F-4BB5-BF33-B32A63E27B5D}"/>
                    <w:text/>
                  </w:sdtPr>
                  <w:sdtEndPr/>
                  <w:sdtContent>
                    <w:tc>
                      <w:tcPr>
                        <w:tcW w:w="708" w:type="dxa"/>
                        <w:gridSpan w:val="2"/>
                        <w:tcBorders>
                          <w:bottom w:val="single" w:color="auto" w:sz="4" w:space="0"/>
                        </w:tcBorders>
                        <w:vAlign w:val="center"/>
                      </w:tcPr>
                      <w:p w:rsidR="0055738E" w:rsidP="00EF389B" w:rsidRDefault="00DE3BB2" w14:paraId="0FA0AAA2" w14:textId="77777777">
                        <w:pPr>
                          <w:pStyle w:val="RightAlign"/>
                        </w:pPr>
                        <w:r>
                          <w:t>LineDiscountPercentText_Line</w:t>
                        </w:r>
                      </w:p>
                    </w:tc>
                  </w:sdtContent>
                </w:sdt>
                <w:sdt>
                  <w:sdtPr>
                    <w:alias w:val="#Nav: /Header/Line/VATPct_Line"/>
                    <w:tag w:val="#Nav: Standard_Sales_Inv_Ext/50106"/>
                    <w:id w:val="635455182"/>
                    <w:placeholder>
                      <w:docPart w:val="FE65451E52804CB28485C4F75E71AEBA"/>
                    </w:placeholder>
                    <w:dataBinding w:prefixMappings="xmlns:ns0='urn:microsoft-dynamics-nav/reports/Standard_Sales_Inv_Ext/50106/'" w:xpath="/ns0:NavWordReportXmlPart[1]/ns0:Header[1]/ns0:Line[1]/ns0:VATPct_Line[1]" w:storeItemID="{449FD958-388F-4BB5-BF33-B32A63E27B5D}"/>
                    <w:text/>
                  </w:sdtPr>
                  <w:sdtEndPr/>
                  <w:sdtContent>
                    <w:tc>
                      <w:tcPr>
                        <w:tcW w:w="851" w:type="dxa"/>
                        <w:gridSpan w:val="2"/>
                        <w:tcBorders>
                          <w:bottom w:val="single" w:color="auto" w:sz="4" w:space="0"/>
                        </w:tcBorders>
                        <w:vAlign w:val="center"/>
                      </w:tcPr>
                      <w:p w:rsidR="0055738E" w:rsidP="00EF389B" w:rsidRDefault="0055738E" w14:paraId="21BECBFD" w14:textId="77777777">
                        <w:pPr>
                          <w:pStyle w:val="RightAlign"/>
                        </w:pPr>
                        <w:r>
                          <w:t>VATPct_Line</w:t>
                        </w:r>
                      </w:p>
                    </w:tc>
                  </w:sdtContent>
                </w:sdt>
                <w:sdt>
                  <w:sdtPr>
                    <w:alias w:val="#Nav: /Header/Line/LineAmount_Line"/>
                    <w:tag w:val="#Nav: Standard_Sales_Inv_Ext/50106"/>
                    <w:id w:val="-1829895906"/>
                    <w:placeholder>
                      <w:docPart w:val="C508A30DAA424FD8B42DEDF1C69B19DF"/>
                    </w:placeholder>
                    <w:dataBinding w:prefixMappings="xmlns:ns0='urn:microsoft-dynamics-nav/reports/Standard_Sales_Inv_Ext/50106/'" w:xpath="/ns0:NavWordReportXmlPart[1]/ns0:Header[1]/ns0:Line[1]/ns0:LineAmount_Line[1]" w:storeItemID="{449FD958-388F-4BB5-BF33-B32A63E27B5D}"/>
                    <w:text/>
                  </w:sdtPr>
                  <w:sdtEndPr/>
                  <w:sdtContent>
                    <w:tc>
                      <w:tcPr>
                        <w:tcW w:w="1439" w:type="dxa"/>
                        <w:tcBorders>
                          <w:bottom w:val="single" w:color="auto" w:sz="4" w:space="0"/>
                        </w:tcBorders>
                        <w:vAlign w:val="center"/>
                      </w:tcPr>
                      <w:p w:rsidRPr="00947B95" w:rsidR="0055738E" w:rsidP="00EF389B" w:rsidRDefault="0055738E" w14:paraId="2FA47929" w14:textId="77777777">
                        <w:pPr>
                          <w:pStyle w:val="RightAlign"/>
                        </w:pPr>
                        <w:r w:rsidRPr="00947B95">
                          <w:t>LineAmount_Line</w:t>
                        </w:r>
                      </w:p>
                    </w:tc>
                  </w:sdtContent>
                </w:sdt>
              </w:tr>
            </w:sdtContent>
          </w:sdt>
        </w:sdtContent>
      </w:sdt>
      <w:sdt>
        <w:sdtPr>
          <w:rPr>
            <w:sz w:val="20"/>
            <w:szCs w:val="20"/>
            <w:lang w:val="da-DK"/>
          </w:rPr>
          <w:alias w:val="#Nav: /Header/ReportTotalsLine"/>
          <w:tag w:val="#Nav: Standard_Sales_Inv_Ext/50106"/>
          <w:id w:val="1335187062"/>
          <w15:dataBinding w:prefixMappings="xmlns:ns0='urn:microsoft-dynamics-nav/reports/Standard_Sales_Inv_Ext/50106/'" w:xpath="/ns0:NavWordReportXmlPart[1]/ns0:Header[1]/ns0:ReportTotalsLine" w:storeItemID="{449FD958-388F-4BB5-BF33-B32A63E27B5D}"/>
          <w15:repeatingSection/>
        </w:sdtPr>
        <w:sdtEndPr/>
        <w:sdtContent>
          <w:sdt>
            <w:sdtPr>
              <w:rPr>
                <w:sz w:val="20"/>
                <w:szCs w:val="20"/>
                <w:lang w:val="da-DK"/>
              </w:rPr>
              <w:id w:val="1255472063"/>
              <w:placeholder>
                <w:docPart w:val="48EC0E93177B48448BE82659E7054093"/>
              </w:placeholder>
              <w15:repeatingSectionItem/>
            </w:sdtPr>
            <w:sdtEndPr/>
            <w:sdtContent>
              <w:tr w:rsidRPr="0046083A" w:rsidR="0055738E" w:rsidTr="00346B21" w14:paraId="1EF1B100" w14:textId="77777777">
                <w:trPr>
                  <w:gridAfter w:val="1"/>
                  <w:wAfter w:w="34" w:type="dxa"/>
                  <w:cantSplit/>
                  <w:trHeight w:val="198"/>
                </w:trPr>
                <w:tc>
                  <w:tcPr>
                    <w:tcW w:w="1134" w:type="dxa"/>
                    <w:tcBorders>
                      <w:top w:val="single" w:color="auto" w:sz="4" w:space="0"/>
                      <w:bottom w:val="single" w:color="9B9482" w:themeColor="text2" w:themeTint="99" w:sz="4" w:space="0"/>
                    </w:tcBorders>
                  </w:tcPr>
                  <w:p w:rsidRPr="00947B95" w:rsidR="0055738E" w:rsidP="00346B21" w:rsidRDefault="0055738E" w14:paraId="5C92039E" w14:textId="77777777">
                    <w:pPr>
                      <w:pStyle w:val="NoSpacing"/>
                      <w:rPr>
                        <w:sz w:val="20"/>
                        <w:szCs w:val="20"/>
                      </w:rPr>
                    </w:pPr>
                  </w:p>
                </w:tc>
                <w:tc>
                  <w:tcPr>
                    <w:tcW w:w="3261" w:type="dxa"/>
                    <w:tcBorders>
                      <w:top w:val="single" w:color="auto" w:sz="4" w:space="0"/>
                      <w:bottom w:val="single" w:color="9B9482" w:themeColor="text2" w:themeTint="99" w:sz="4" w:space="0"/>
                    </w:tcBorders>
                  </w:tcPr>
                  <w:p w:rsidRPr="00947B95" w:rsidR="0055738E" w:rsidP="00346B21" w:rsidRDefault="0055738E" w14:paraId="68A1AF65" w14:textId="77777777">
                    <w:pPr>
                      <w:pStyle w:val="NoSpacing"/>
                      <w:rPr>
                        <w:sz w:val="20"/>
                        <w:szCs w:val="20"/>
                      </w:rPr>
                    </w:pPr>
                  </w:p>
                </w:tc>
                <w:tc>
                  <w:tcPr>
                    <w:tcW w:w="1094" w:type="dxa"/>
                    <w:tcBorders>
                      <w:top w:val="single" w:color="auto" w:sz="4" w:space="0"/>
                      <w:bottom w:val="single" w:color="9B9482" w:themeColor="text2" w:themeTint="99" w:sz="4" w:space="0"/>
                    </w:tcBorders>
                  </w:tcPr>
                  <w:p w:rsidRPr="00947B95" w:rsidR="0055738E" w:rsidP="00346B21" w:rsidRDefault="0055738E" w14:paraId="1DD29E38" w14:textId="77777777">
                    <w:pPr>
                      <w:pStyle w:val="NoSpacing"/>
                      <w:rPr>
                        <w:sz w:val="20"/>
                        <w:szCs w:val="20"/>
                      </w:rPr>
                    </w:pPr>
                  </w:p>
                </w:tc>
                <w:sdt>
                  <w:sdtPr>
                    <w:rPr>
                      <w:sz w:val="20"/>
                    </w:rPr>
                    <w:alias w:val="#Nav: /Header/ReportTotalsLine/Description_ReportTotalsLine"/>
                    <w:tag w:val="#Nav: Standard_Sales_Inv_Ext/50106"/>
                    <w:id w:val="1245147859"/>
                    <w:placeholder>
                      <w:docPart w:val="2C39B0D7A2604722A58CA23E046D34B9"/>
                    </w:placeholder>
                    <w:dataBinding w:prefixMappings="xmlns:ns0='urn:microsoft-dynamics-nav/reports/Standard_Sales_Inv_Ext/50106/'" w:xpath="/ns0:NavWordReportXmlPart[1]/ns0:Header[1]/ns0:ReportTotalsLine[1]/ns0:Description_ReportTotalsLine[1]" w:storeItemID="{449FD958-388F-4BB5-BF33-B32A63E27B5D}"/>
                    <w:text/>
                  </w:sdtPr>
                  <w:sdtEndPr/>
                  <w:sdtContent>
                    <w:tc>
                      <w:tcPr>
                        <w:tcW w:w="3300" w:type="dxa"/>
                        <w:gridSpan w:val="6"/>
                        <w:tcBorders>
                          <w:top w:val="single" w:color="auto" w:sz="4" w:space="0"/>
                          <w:bottom w:val="single" w:color="9B9482" w:themeColor="text2" w:themeTint="99" w:sz="4" w:space="0"/>
                        </w:tcBorders>
                        <w:vAlign w:val="center"/>
                      </w:tcPr>
                      <w:p w:rsidR="0055738E" w:rsidP="00EF389B" w:rsidRDefault="0055738E" w14:paraId="340C8CBB" w14:textId="77777777">
                        <w:pPr>
                          <w:pStyle w:val="ForceRightNoSpacing"/>
                          <w:rPr>
                            <w:sz w:val="20"/>
                          </w:rPr>
                        </w:pPr>
                        <w:r w:rsidRPr="00947B95">
                          <w:rPr>
                            <w:sz w:val="20"/>
                          </w:rPr>
                          <w:t>Description_ReportTotalsLine</w:t>
                        </w:r>
                      </w:p>
                    </w:tc>
                  </w:sdtContent>
                </w:sdt>
                <w:sdt>
                  <w:sdtPr>
                    <w:rPr>
                      <w:sz w:val="20"/>
                    </w:rPr>
                    <w:alias w:val="#Nav: /Header/ReportTotalsLine/AmountFormatted_ReportTotalsLine"/>
                    <w:tag w:val="#Nav: Standard_Sales_Inv_Ext/50106"/>
                    <w:id w:val="-197393798"/>
                    <w:placeholder>
                      <w:docPart w:val="2C39B0D7A2604722A58CA23E046D34B9"/>
                    </w:placeholder>
                    <w:dataBinding w:prefixMappings="xmlns:ns0='urn:microsoft-dynamics-nav/reports/Standard_Sales_Inv_Ext/50106/'" w:xpath="/ns0:NavWordReportXmlPart[1]/ns0:Header[1]/ns0:ReportTotalsLine[1]/ns0:AmountFormatted_ReportTotalsLine[1]" w:storeItemID="{449FD958-388F-4BB5-BF33-B32A63E27B5D}"/>
                    <w:text/>
                  </w:sdtPr>
                  <w:sdtEndPr/>
                  <w:sdtContent>
                    <w:tc>
                      <w:tcPr>
                        <w:tcW w:w="1439" w:type="dxa"/>
                        <w:tcBorders>
                          <w:top w:val="single" w:color="auto" w:sz="4" w:space="0"/>
                          <w:bottom w:val="single" w:color="9B9482" w:themeColor="text2" w:themeTint="99" w:sz="4" w:space="0"/>
                        </w:tcBorders>
                        <w:vAlign w:val="center"/>
                      </w:tcPr>
                      <w:p w:rsidRPr="00947B95" w:rsidR="0055738E" w:rsidP="00EF389B" w:rsidRDefault="0055738E" w14:paraId="607FB939" w14:textId="77777777">
                        <w:pPr>
                          <w:pStyle w:val="ForceRightNoSpacing"/>
                          <w:rPr>
                            <w:sz w:val="20"/>
                          </w:rPr>
                        </w:pPr>
                        <w:r w:rsidRPr="00947B95">
                          <w:rPr>
                            <w:sz w:val="20"/>
                          </w:rPr>
                          <w:t>AmountFormatted_ReportTotalsLine</w:t>
                        </w:r>
                      </w:p>
                    </w:tc>
                  </w:sdtContent>
                </w:sdt>
              </w:tr>
            </w:sdtContent>
          </w:sdt>
        </w:sdtContent>
      </w:sdt>
      <w:tr w:rsidRPr="00FD3C3E" w:rsidR="0055738E" w:rsidTr="00346B21" w14:paraId="5DF9B954" w14:textId="77777777">
        <w:trPr>
          <w:cantSplit/>
          <w:trHeight w:val="200"/>
        </w:trPr>
        <w:tc>
          <w:tcPr>
            <w:tcW w:w="4395" w:type="dxa"/>
            <w:gridSpan w:val="2"/>
            <w:tcBorders>
              <w:top w:val="single" w:color="9B9482" w:themeColor="text2" w:themeTint="99" w:sz="4" w:space="0"/>
              <w:bottom w:val="single" w:color="002060" w:sz="4" w:space="0"/>
            </w:tcBorders>
          </w:tcPr>
          <w:p w:rsidRPr="00947B95" w:rsidR="0055738E" w:rsidP="00346B21" w:rsidRDefault="0055738E" w14:paraId="3920190E" w14:textId="77777777">
            <w:pPr>
              <w:pStyle w:val="NoSpacing"/>
              <w:rPr>
                <w:sz w:val="20"/>
                <w:szCs w:val="20"/>
              </w:rPr>
            </w:pPr>
          </w:p>
        </w:tc>
        <w:tc>
          <w:tcPr>
            <w:tcW w:w="1094" w:type="dxa"/>
            <w:tcBorders>
              <w:top w:val="single" w:color="9B9482" w:themeColor="text2" w:themeTint="99" w:sz="4" w:space="0"/>
              <w:bottom w:val="single" w:color="002060" w:sz="4" w:space="0"/>
            </w:tcBorders>
          </w:tcPr>
          <w:p w:rsidRPr="00947B95" w:rsidR="0055738E" w:rsidP="00346B21" w:rsidRDefault="0055738E" w14:paraId="1F6DEF93" w14:textId="77777777">
            <w:pPr>
              <w:pStyle w:val="NoSpacing"/>
              <w:rPr>
                <w:sz w:val="20"/>
                <w:szCs w:val="20"/>
              </w:rPr>
            </w:pPr>
          </w:p>
        </w:tc>
        <w:sdt>
          <w:sdtPr>
            <w:rPr>
              <w:sz w:val="20"/>
            </w:rPr>
            <w:alias w:val="#Nav: /Header/Totals/TotalText"/>
            <w:tag w:val="#Nav: Standard_Sales_Inv_Ext/50106"/>
            <w:id w:val="1088344960"/>
            <w:placeholder>
              <w:docPart w:val="8E6E9800387D4C929ACF2FB0603AA477"/>
            </w:placeholder>
            <w:dataBinding w:prefixMappings="xmlns:ns0='urn:microsoft-dynamics-nav/reports/Standard_Sales_Inv_Ext/50106/'" w:xpath="/ns0:NavWordReportXmlPart[1]/ns0:Header[1]/ns0:Totals[1]/ns0:TotalText[1]" w:storeItemID="{449FD958-388F-4BB5-BF33-B32A63E27B5D}"/>
            <w:text/>
          </w:sdtPr>
          <w:sdtEndPr/>
          <w:sdtContent>
            <w:tc>
              <w:tcPr>
                <w:tcW w:w="2804" w:type="dxa"/>
                <w:gridSpan w:val="5"/>
                <w:tcBorders>
                  <w:top w:val="single" w:color="9B9482" w:themeColor="text2" w:themeTint="99" w:sz="4" w:space="0"/>
                  <w:bottom w:val="single" w:color="002060" w:sz="4" w:space="0"/>
                </w:tcBorders>
                <w:vAlign w:val="center"/>
              </w:tcPr>
              <w:p w:rsidR="0055738E" w:rsidP="00346B21" w:rsidRDefault="0055738E" w14:paraId="578CAACD" w14:textId="77777777">
                <w:pPr>
                  <w:pStyle w:val="StrongnospacingForceRight"/>
                  <w:spacing w:before="40" w:after="40"/>
                  <w:jc w:val="left"/>
                  <w:rPr>
                    <w:sz w:val="20"/>
                    <w:szCs w:val="20"/>
                  </w:rPr>
                </w:pPr>
                <w:proofErr w:type="spellStart"/>
                <w:r w:rsidRPr="00947B95">
                  <w:rPr>
                    <w:sz w:val="20"/>
                  </w:rPr>
                  <w:t>TotalText</w:t>
                </w:r>
                <w:proofErr w:type="spellEnd"/>
              </w:p>
            </w:tc>
          </w:sdtContent>
        </w:sdt>
        <w:sdt>
          <w:sdtPr>
            <w:rPr>
              <w:sz w:val="20"/>
              <w:szCs w:val="20"/>
            </w:rPr>
            <w:alias w:val="#Nav: /Header/Totals/TotalAmountIncludingVAT"/>
            <w:tag w:val="#Nav: Standard_Sales_Inv_Ext/50106"/>
            <w:id w:val="1661501859"/>
            <w:placeholder>
              <w:docPart w:val="1B23467F53D74360954403C6128BE346"/>
            </w:placeholder>
            <w:dataBinding w:prefixMappings="xmlns:ns0='urn:microsoft-dynamics-nav/reports/Standard_Sales_Inv_Ext/50106/'" w:xpath="/ns0:NavWordReportXmlPart[1]/ns0:Header[1]/ns0:Totals[1]/ns0:TotalAmountIncludingVAT[1]" w:storeItemID="{449FD958-388F-4BB5-BF33-B32A63E27B5D}"/>
            <w:text/>
          </w:sdtPr>
          <w:sdtEndPr/>
          <w:sdtContent>
            <w:tc>
              <w:tcPr>
                <w:tcW w:w="1969" w:type="dxa"/>
                <w:gridSpan w:val="3"/>
                <w:tcBorders>
                  <w:top w:val="single" w:color="9B9482" w:themeColor="text2" w:themeTint="99" w:sz="4" w:space="0"/>
                  <w:bottom w:val="single" w:color="002060" w:sz="4" w:space="0"/>
                </w:tcBorders>
                <w:vAlign w:val="center"/>
              </w:tcPr>
              <w:p w:rsidRPr="00947B95" w:rsidR="0055738E" w:rsidP="00346B21" w:rsidRDefault="0055738E" w14:paraId="4A81507D" w14:textId="77777777">
                <w:pPr>
                  <w:pStyle w:val="StrongnospacingForceRight"/>
                  <w:spacing w:before="40" w:after="40"/>
                  <w:rPr>
                    <w:sz w:val="20"/>
                    <w:szCs w:val="20"/>
                  </w:rPr>
                </w:pPr>
                <w:proofErr w:type="spellStart"/>
                <w:r w:rsidRPr="00947B95">
                  <w:rPr>
                    <w:sz w:val="20"/>
                    <w:szCs w:val="20"/>
                  </w:rPr>
                  <w:t>TotalAmountIncludingVAT</w:t>
                </w:r>
                <w:proofErr w:type="spellEnd"/>
              </w:p>
            </w:tc>
          </w:sdtContent>
        </w:sdt>
      </w:tr>
    </w:tbl>
    <w:p w:rsidR="006D4464" w:rsidP="005B41A2" w:rsidRDefault="006D4464" w14:paraId="5047B743" w14:textId="77777777">
      <w:pPr>
        <w:pStyle w:val="GroupSeparation"/>
        <w:spacing w:after="0" w:line="240" w:lineRule="auto"/>
      </w:pPr>
    </w:p>
    <w:p w:rsidR="00B25A22" w:rsidP="005B41A2" w:rsidRDefault="00B25A22" w14:paraId="3188B19C" w14:textId="77777777">
      <w:pPr>
        <w:pStyle w:val="GroupSeparation"/>
        <w:spacing w:after="0" w:line="240" w:lineRule="auto"/>
      </w:pPr>
    </w:p>
    <w:p w:rsidR="00B25A22" w:rsidP="005B41A2" w:rsidRDefault="00B25A22" w14:paraId="641274C7" w14:textId="77777777">
      <w:pPr>
        <w:pStyle w:val="GroupSeparation"/>
        <w:spacing w:after="0" w:line="240" w:lineRule="auto"/>
      </w:pPr>
    </w:p>
    <w:p w:rsidR="00D54DEE" w:rsidP="00E6410F" w:rsidRDefault="00D54DEE" w14:paraId="3316DE98" w14:textId="74F7D45D">
      <w:pPr>
        <w:pStyle w:val="GroupSeparation"/>
      </w:pPr>
    </w:p>
    <w:p w:rsidR="00D972E9" w:rsidP="00E6410F" w:rsidRDefault="00D972E9" w14:paraId="29F322BA" w14:textId="0AA94398">
      <w:pPr>
        <w:pStyle w:val="GroupSeparation"/>
      </w:pPr>
    </w:p>
    <w:p w:rsidR="005245DC" w:rsidP="00705BE7" w:rsidRDefault="005245DC" w14:paraId="52AE7AC9" w14:textId="77777777">
      <w:pPr>
        <w:tabs>
          <w:tab w:val="left" w:pos="1065"/>
        </w:tabs>
        <w:sectPr w:rsidR="005245DC" w:rsidSect="0055738E">
          <w:headerReference w:type="default" r:id="rId10"/>
          <w:footerReference w:type="first" r:id="rId11"/>
          <w:pgSz w:w="11906" w:h="16838" w:code="9"/>
          <w:pgMar w:top="567" w:right="567" w:bottom="567" w:left="1134" w:header="567" w:footer="567" w:gutter="0"/>
          <w:cols w:space="708"/>
          <w:titlePg/>
          <w:docGrid w:linePitch="360"/>
        </w:sectPr>
      </w:pPr>
    </w:p>
    <w:p w:rsidRPr="003F7AF3" w:rsidR="008A49F3" w:rsidP="00705BE7" w:rsidRDefault="008A49F3" w14:paraId="6503B4CB" w14:textId="56493CCD">
      <w:pPr>
        <w:tabs>
          <w:tab w:val="left" w:pos="1065"/>
        </w:tabs>
      </w:pPr>
    </w:p>
    <w:p w:rsidR="00641784" w:rsidP="00641784" w:rsidRDefault="00EF389B" w14:paraId="5857D9E1" w14:textId="4CF3C0FA">
      <w:pPr>
        <w:ind w:right="100"/>
        <w:jc w:val="right"/>
        <w:rPr>
          <w:b/>
          <w:sz w:val="20"/>
          <w:szCs w:val="20"/>
        </w:rPr>
      </w:pPr>
      <w:sdt>
        <w:sdtPr>
          <w:alias w:val="#Nav: /Header/CompanyPicture"/>
          <w:tag w:val="#Nav: Standard_Sales_Inv_Ext/50106"/>
          <w:id w:val="-1948538011"/>
          <w:dataBinding w:prefixMappings="xmlns:ns0='urn:microsoft-dynamics-nav/reports/Standard_Sales_Inv_Ext/50106/'" w:xpath="/ns0:NavWordReportXmlPart[1]/ns0:Header[1]/ns0:CompanyPicture[1]" w:storeItemID="{449FD958-388F-4BB5-BF33-B32A63E27B5D}"/>
          <w:picture/>
        </w:sdtPr>
        <w:sdtEndPr/>
        <w:sdtContent>
          <w:r w:rsidR="00641784">
            <w:rPr>
              <w:noProof/>
              <w:lang w:val="da-DK" w:eastAsia="da-DK"/>
            </w:rPr>
            <w:drawing>
              <wp:inline distT="0" distB="0" distL="0" distR="0" wp14:anchorId="1C4E83D4" wp14:editId="0B242CDE">
                <wp:extent cx="2160000" cy="1080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60000" cy="1080000"/>
                        </a:xfrm>
                        <a:prstGeom prst="rect">
                          <a:avLst/>
                        </a:prstGeom>
                        <a:noFill/>
                        <a:ln>
                          <a:noFill/>
                        </a:ln>
                      </pic:spPr>
                    </pic:pic>
                  </a:graphicData>
                </a:graphic>
              </wp:inline>
            </w:drawing>
          </w:r>
        </w:sdtContent>
      </w:sdt>
    </w:p>
    <w:p w:rsidRPr="00264614" w:rsidR="001530A4" w:rsidP="001530A4" w:rsidRDefault="001530A4" w14:paraId="4028F780" w14:textId="59FCF535">
      <w:pPr>
        <w:jc w:val="center"/>
        <w:rPr>
          <w:b/>
          <w:sz w:val="20"/>
          <w:szCs w:val="20"/>
        </w:rPr>
      </w:pPr>
      <w:r w:rsidRPr="00264614">
        <w:rPr>
          <w:b/>
          <w:sz w:val="20"/>
          <w:szCs w:val="20"/>
        </w:rPr>
        <w:t>Terms and Conditions</w:t>
      </w:r>
    </w:p>
    <w:p w:rsidRPr="00264614" w:rsidR="001530A4" w:rsidP="001530A4" w:rsidRDefault="001530A4" w14:paraId="7EABAF08" w14:textId="77777777">
      <w:pPr>
        <w:spacing w:line="360" w:lineRule="auto"/>
        <w:rPr>
          <w:sz w:val="20"/>
          <w:szCs w:val="20"/>
        </w:rPr>
      </w:pPr>
      <w:r w:rsidRPr="00264614">
        <w:rPr>
          <w:b/>
          <w:sz w:val="20"/>
          <w:szCs w:val="20"/>
        </w:rPr>
        <w:t>Melbourne Metro Delivery</w:t>
      </w:r>
      <w:r w:rsidRPr="00264614">
        <w:rPr>
          <w:sz w:val="20"/>
          <w:szCs w:val="20"/>
        </w:rPr>
        <w:t xml:space="preserve">: </w:t>
      </w:r>
    </w:p>
    <w:p w:rsidRPr="00264614" w:rsidR="001530A4" w:rsidP="001530A4" w:rsidRDefault="001530A4" w14:paraId="1B66B554" w14:textId="77777777">
      <w:pPr>
        <w:numPr>
          <w:ilvl w:val="0"/>
          <w:numId w:val="1"/>
        </w:numPr>
        <w:spacing w:after="0" w:line="360" w:lineRule="auto"/>
        <w:rPr>
          <w:sz w:val="20"/>
          <w:szCs w:val="20"/>
        </w:rPr>
      </w:pPr>
      <w:r w:rsidRPr="00264614">
        <w:rPr>
          <w:sz w:val="20"/>
          <w:szCs w:val="20"/>
        </w:rPr>
        <w:t xml:space="preserve">Standard home delivery is to the ground floor locations and apartments with elevator. Any loading with stairs will incur surcharge. Please contact us for quote. </w:t>
      </w:r>
    </w:p>
    <w:p w:rsidRPr="00264614" w:rsidR="001530A4" w:rsidP="001530A4" w:rsidRDefault="001530A4" w14:paraId="4E470EE3" w14:textId="77777777">
      <w:pPr>
        <w:numPr>
          <w:ilvl w:val="0"/>
          <w:numId w:val="1"/>
        </w:numPr>
        <w:spacing w:after="0" w:line="360" w:lineRule="auto"/>
        <w:rPr>
          <w:sz w:val="20"/>
          <w:szCs w:val="20"/>
        </w:rPr>
      </w:pPr>
      <w:r w:rsidRPr="00264614">
        <w:rPr>
          <w:sz w:val="20"/>
          <w:szCs w:val="20"/>
        </w:rPr>
        <w:t xml:space="preserve">If client request assistance and driver did help for personal </w:t>
      </w:r>
      <w:proofErr w:type="spellStart"/>
      <w:r w:rsidRPr="00264614">
        <w:rPr>
          <w:sz w:val="20"/>
          <w:szCs w:val="20"/>
        </w:rPr>
        <w:t>favour</w:t>
      </w:r>
      <w:proofErr w:type="spellEnd"/>
      <w:r w:rsidRPr="00264614">
        <w:rPr>
          <w:sz w:val="20"/>
          <w:szCs w:val="20"/>
        </w:rPr>
        <w:t xml:space="preserve">, it is beyond our business scale. </w:t>
      </w:r>
      <w:proofErr w:type="spellStart"/>
      <w:r w:rsidRPr="00264614">
        <w:rPr>
          <w:sz w:val="20"/>
          <w:szCs w:val="20"/>
        </w:rPr>
        <w:t>Priceworth</w:t>
      </w:r>
      <w:proofErr w:type="spellEnd"/>
      <w:r w:rsidRPr="00264614">
        <w:rPr>
          <w:sz w:val="20"/>
          <w:szCs w:val="20"/>
        </w:rPr>
        <w:t xml:space="preserve"> will not be liable for any claims for damages occurred for product and property.</w:t>
      </w:r>
    </w:p>
    <w:p w:rsidRPr="00264614" w:rsidR="001530A4" w:rsidP="001530A4" w:rsidRDefault="001530A4" w14:paraId="1712FD39" w14:textId="77777777">
      <w:pPr>
        <w:numPr>
          <w:ilvl w:val="0"/>
          <w:numId w:val="1"/>
        </w:numPr>
        <w:spacing w:after="0" w:line="360" w:lineRule="auto"/>
        <w:rPr>
          <w:sz w:val="20"/>
          <w:szCs w:val="20"/>
        </w:rPr>
      </w:pPr>
      <w:r w:rsidRPr="00264614">
        <w:rPr>
          <w:sz w:val="20"/>
          <w:szCs w:val="20"/>
        </w:rPr>
        <w:t xml:space="preserve">The price of delivery does not include any assembly, unpacking and package recycling service. Please contact us for quote. </w:t>
      </w:r>
    </w:p>
    <w:p w:rsidRPr="00264614" w:rsidR="001530A4" w:rsidP="001530A4" w:rsidRDefault="001530A4" w14:paraId="4E89369E" w14:textId="77777777">
      <w:pPr>
        <w:numPr>
          <w:ilvl w:val="0"/>
          <w:numId w:val="2"/>
        </w:numPr>
        <w:spacing w:after="0" w:line="360" w:lineRule="auto"/>
        <w:rPr>
          <w:sz w:val="20"/>
          <w:szCs w:val="20"/>
        </w:rPr>
      </w:pPr>
      <w:r w:rsidRPr="00264614">
        <w:rPr>
          <w:sz w:val="20"/>
          <w:szCs w:val="20"/>
        </w:rPr>
        <w:t xml:space="preserve">If there is any problem with the products delivered, please email us within 7 days with sufficient evidence including invoice number &amp; damage picture. </w:t>
      </w:r>
    </w:p>
    <w:p w:rsidRPr="00264614" w:rsidR="001530A4" w:rsidP="001530A4" w:rsidRDefault="001530A4" w14:paraId="01012D1C" w14:textId="77777777">
      <w:pPr>
        <w:spacing w:line="360" w:lineRule="auto"/>
        <w:rPr>
          <w:b/>
          <w:sz w:val="20"/>
          <w:szCs w:val="20"/>
        </w:rPr>
      </w:pPr>
      <w:r w:rsidRPr="00264614">
        <w:rPr>
          <w:b/>
          <w:sz w:val="20"/>
          <w:szCs w:val="20"/>
        </w:rPr>
        <w:t>Assembly Service:</w:t>
      </w:r>
    </w:p>
    <w:p w:rsidRPr="00264614" w:rsidR="001530A4" w:rsidP="001530A4" w:rsidRDefault="001530A4" w14:paraId="252C3941" w14:textId="77777777">
      <w:pPr>
        <w:numPr>
          <w:ilvl w:val="0"/>
          <w:numId w:val="1"/>
        </w:numPr>
        <w:spacing w:after="0" w:line="360" w:lineRule="auto"/>
        <w:rPr>
          <w:sz w:val="20"/>
          <w:szCs w:val="20"/>
        </w:rPr>
      </w:pPr>
      <w:r w:rsidRPr="00264614">
        <w:rPr>
          <w:sz w:val="20"/>
          <w:szCs w:val="20"/>
        </w:rPr>
        <w:t xml:space="preserve">The address at which the Assembly Service is required must be within the natural area of Melbourne. </w:t>
      </w:r>
    </w:p>
    <w:p w:rsidRPr="00264614" w:rsidR="001530A4" w:rsidP="001530A4" w:rsidRDefault="001530A4" w14:paraId="2C9D414A" w14:textId="77777777">
      <w:pPr>
        <w:numPr>
          <w:ilvl w:val="0"/>
          <w:numId w:val="1"/>
        </w:numPr>
        <w:spacing w:after="0" w:line="360" w:lineRule="auto"/>
        <w:rPr>
          <w:sz w:val="20"/>
          <w:szCs w:val="20"/>
        </w:rPr>
      </w:pPr>
      <w:r w:rsidRPr="00264614">
        <w:rPr>
          <w:sz w:val="20"/>
          <w:szCs w:val="20"/>
        </w:rPr>
        <w:t>An open space of 3m*3m meters is required to ensure the assembly staff to perform work.</w:t>
      </w:r>
    </w:p>
    <w:p w:rsidRPr="00264614" w:rsidR="001530A4" w:rsidP="001530A4" w:rsidRDefault="001530A4" w14:paraId="27DE8E96" w14:textId="77777777">
      <w:pPr>
        <w:numPr>
          <w:ilvl w:val="0"/>
          <w:numId w:val="1"/>
        </w:numPr>
        <w:spacing w:after="0" w:line="360" w:lineRule="auto"/>
        <w:rPr>
          <w:sz w:val="20"/>
          <w:szCs w:val="20"/>
        </w:rPr>
      </w:pPr>
      <w:r w:rsidRPr="00264614">
        <w:rPr>
          <w:sz w:val="20"/>
          <w:szCs w:val="20"/>
        </w:rPr>
        <w:t xml:space="preserve">Customer need to provide free parking for </w:t>
      </w:r>
      <w:proofErr w:type="gramStart"/>
      <w:r w:rsidRPr="00264614">
        <w:rPr>
          <w:sz w:val="20"/>
          <w:szCs w:val="20"/>
        </w:rPr>
        <w:t>a time period</w:t>
      </w:r>
      <w:proofErr w:type="gramEnd"/>
      <w:r w:rsidRPr="00264614">
        <w:rPr>
          <w:sz w:val="20"/>
          <w:szCs w:val="20"/>
        </w:rPr>
        <w:t xml:space="preserve"> of at least 4 hours or cover the expense caused by parking. Otherwise, parking costs will need to be reimbursed by the client.</w:t>
      </w:r>
    </w:p>
    <w:p w:rsidRPr="00264614" w:rsidR="001530A4" w:rsidP="001530A4" w:rsidRDefault="001530A4" w14:paraId="2010D265" w14:textId="77777777">
      <w:pPr>
        <w:numPr>
          <w:ilvl w:val="0"/>
          <w:numId w:val="1"/>
        </w:numPr>
        <w:spacing w:after="0" w:line="360" w:lineRule="auto"/>
        <w:rPr>
          <w:sz w:val="20"/>
          <w:szCs w:val="20"/>
        </w:rPr>
      </w:pPr>
      <w:r w:rsidRPr="00264614">
        <w:rPr>
          <w:sz w:val="20"/>
          <w:szCs w:val="20"/>
        </w:rPr>
        <w:t xml:space="preserve">Customer need to indicate installer the location where the product needs to be placed. We CAN NOT move assembled furniture after assembling work finished. If any damages caused by moving item inside customer’s property, </w:t>
      </w:r>
      <w:proofErr w:type="spellStart"/>
      <w:r w:rsidRPr="00264614">
        <w:rPr>
          <w:sz w:val="20"/>
          <w:szCs w:val="20"/>
        </w:rPr>
        <w:t>Priceworth</w:t>
      </w:r>
      <w:proofErr w:type="spellEnd"/>
      <w:r w:rsidRPr="00264614">
        <w:rPr>
          <w:sz w:val="20"/>
          <w:szCs w:val="20"/>
        </w:rPr>
        <w:t xml:space="preserve"> will not be liable for any claims.</w:t>
      </w:r>
    </w:p>
    <w:p w:rsidRPr="00264614" w:rsidR="001530A4" w:rsidP="001530A4" w:rsidRDefault="001530A4" w14:paraId="406429DF" w14:textId="77777777">
      <w:pPr>
        <w:numPr>
          <w:ilvl w:val="0"/>
          <w:numId w:val="1"/>
        </w:numPr>
        <w:spacing w:after="0" w:line="360" w:lineRule="auto"/>
        <w:rPr>
          <w:sz w:val="20"/>
          <w:szCs w:val="20"/>
        </w:rPr>
      </w:pPr>
      <w:r w:rsidRPr="00264614">
        <w:rPr>
          <w:sz w:val="20"/>
          <w:szCs w:val="20"/>
        </w:rPr>
        <w:t xml:space="preserve">Refund is not available for assembly service. Customers are required to inspect the product and request any remedy work to be done before Assembly Staff leave from the property. And any return for service work need to charge from client. </w:t>
      </w:r>
    </w:p>
    <w:p w:rsidRPr="00264614" w:rsidR="001530A4" w:rsidP="001530A4" w:rsidRDefault="001530A4" w14:paraId="5DA7228B" w14:textId="77777777">
      <w:pPr>
        <w:numPr>
          <w:ilvl w:val="0"/>
          <w:numId w:val="1"/>
        </w:numPr>
        <w:spacing w:after="0" w:line="360" w:lineRule="auto"/>
        <w:rPr>
          <w:sz w:val="20"/>
          <w:szCs w:val="20"/>
        </w:rPr>
      </w:pPr>
      <w:r w:rsidRPr="00264614">
        <w:rPr>
          <w:sz w:val="20"/>
          <w:szCs w:val="20"/>
        </w:rPr>
        <w:t xml:space="preserve">The price of assembly does not include rubbish take-away (unless specified in invoice). If client request such service, please contact us for quote. </w:t>
      </w:r>
    </w:p>
    <w:p w:rsidRPr="00264614" w:rsidR="001530A4" w:rsidP="001530A4" w:rsidRDefault="001530A4" w14:paraId="6FE51E70" w14:textId="77777777">
      <w:pPr>
        <w:spacing w:line="360" w:lineRule="auto"/>
        <w:rPr>
          <w:b/>
          <w:sz w:val="20"/>
          <w:szCs w:val="20"/>
        </w:rPr>
      </w:pPr>
      <w:r w:rsidRPr="00264614">
        <w:rPr>
          <w:b/>
          <w:sz w:val="20"/>
          <w:szCs w:val="20"/>
        </w:rPr>
        <w:t>Refund Policy:</w:t>
      </w:r>
    </w:p>
    <w:p w:rsidRPr="00264614" w:rsidR="001530A4" w:rsidP="001530A4" w:rsidRDefault="001530A4" w14:paraId="43CD96C3" w14:textId="77777777">
      <w:pPr>
        <w:numPr>
          <w:ilvl w:val="0"/>
          <w:numId w:val="3"/>
        </w:numPr>
        <w:spacing w:after="0" w:line="240" w:lineRule="auto"/>
        <w:rPr>
          <w:sz w:val="20"/>
          <w:szCs w:val="20"/>
        </w:rPr>
      </w:pPr>
      <w:r w:rsidRPr="00264614">
        <w:rPr>
          <w:sz w:val="20"/>
          <w:szCs w:val="20"/>
        </w:rPr>
        <w:t>Exchanges is available where goods are D.O.A (Dead on Arrival) within 7 days. Claim must be submitted with sufficient evidence including invoice number &amp; damage pictures. </w:t>
      </w:r>
    </w:p>
    <w:p w:rsidRPr="00264614" w:rsidR="001530A4" w:rsidP="001530A4" w:rsidRDefault="001530A4" w14:paraId="411D9C38" w14:textId="77777777">
      <w:pPr>
        <w:numPr>
          <w:ilvl w:val="0"/>
          <w:numId w:val="3"/>
        </w:numPr>
        <w:spacing w:after="0" w:line="240" w:lineRule="auto"/>
        <w:rPr>
          <w:sz w:val="20"/>
          <w:szCs w:val="20"/>
        </w:rPr>
      </w:pPr>
      <w:r w:rsidRPr="00264614">
        <w:rPr>
          <w:sz w:val="20"/>
          <w:szCs w:val="20"/>
        </w:rPr>
        <w:t>Please note all delivery and incidental charges to return the item or deliver the new item are the customer’s responsibility and assembly &amp; delivery fees will not be refunded. 10% restocking fee applies. </w:t>
      </w:r>
    </w:p>
    <w:p w:rsidRPr="00264614" w:rsidR="001530A4" w:rsidP="001530A4" w:rsidRDefault="001530A4" w14:paraId="27FEE0F8" w14:textId="77777777">
      <w:pPr>
        <w:numPr>
          <w:ilvl w:val="0"/>
          <w:numId w:val="3"/>
        </w:numPr>
        <w:spacing w:after="0" w:line="240" w:lineRule="auto"/>
        <w:rPr>
          <w:sz w:val="20"/>
          <w:szCs w:val="20"/>
        </w:rPr>
      </w:pPr>
      <w:r w:rsidRPr="00264614">
        <w:rPr>
          <w:sz w:val="20"/>
          <w:szCs w:val="20"/>
        </w:rPr>
        <w:t>The refund policy DOES NOT apply on the basis of: </w:t>
      </w:r>
      <w:proofErr w:type="gramStart"/>
      <w:r w:rsidRPr="00264614">
        <w:rPr>
          <w:sz w:val="20"/>
          <w:szCs w:val="20"/>
        </w:rPr>
        <w:t>a)You</w:t>
      </w:r>
      <w:proofErr w:type="gramEnd"/>
      <w:r w:rsidRPr="00264614">
        <w:rPr>
          <w:sz w:val="20"/>
          <w:szCs w:val="20"/>
        </w:rPr>
        <w:t xml:space="preserve"> change your mind b)The Product do not fit into your space</w:t>
      </w:r>
    </w:p>
    <w:p w:rsidRPr="00264614" w:rsidR="001530A4" w:rsidP="001530A4" w:rsidRDefault="001530A4" w14:paraId="78094EA6" w14:textId="77777777">
      <w:pPr>
        <w:numPr>
          <w:ilvl w:val="0"/>
          <w:numId w:val="3"/>
        </w:numPr>
        <w:spacing w:after="0" w:line="240" w:lineRule="auto"/>
        <w:rPr>
          <w:sz w:val="20"/>
          <w:szCs w:val="20"/>
        </w:rPr>
      </w:pPr>
      <w:r w:rsidRPr="00264614">
        <w:rPr>
          <w:sz w:val="20"/>
          <w:szCs w:val="20"/>
        </w:rPr>
        <w:t>Mattresses and Bed Bases cannot be returned or exchanged.</w:t>
      </w:r>
    </w:p>
    <w:p w:rsidRPr="00264614" w:rsidR="001530A4" w:rsidP="001530A4" w:rsidRDefault="001530A4" w14:paraId="181B3E3A" w14:textId="77777777">
      <w:pPr>
        <w:numPr>
          <w:ilvl w:val="0"/>
          <w:numId w:val="3"/>
        </w:numPr>
        <w:spacing w:after="0" w:line="240" w:lineRule="auto"/>
        <w:rPr>
          <w:sz w:val="20"/>
          <w:szCs w:val="20"/>
        </w:rPr>
      </w:pPr>
      <w:r w:rsidRPr="00264614">
        <w:rPr>
          <w:sz w:val="20"/>
          <w:szCs w:val="20"/>
        </w:rPr>
        <w:lastRenderedPageBreak/>
        <w:t>Sample Product sold As Is - the seller will not fix or warranty the condition of the sample product. We suggest buyers inspect the product before purchase, and no refund for change of mind.</w:t>
      </w:r>
    </w:p>
    <w:p w:rsidRPr="00264614" w:rsidR="001530A4" w:rsidP="001530A4" w:rsidRDefault="001530A4" w14:paraId="682EFDBA" w14:textId="77777777">
      <w:pPr>
        <w:numPr>
          <w:ilvl w:val="0"/>
          <w:numId w:val="3"/>
        </w:numPr>
        <w:spacing w:after="0" w:line="240" w:lineRule="auto"/>
        <w:rPr>
          <w:sz w:val="20"/>
          <w:szCs w:val="20"/>
        </w:rPr>
      </w:pPr>
      <w:r w:rsidRPr="00264614">
        <w:rPr>
          <w:sz w:val="20"/>
          <w:szCs w:val="20"/>
        </w:rPr>
        <w:t xml:space="preserve">Please be aware that actual </w:t>
      </w:r>
      <w:proofErr w:type="spellStart"/>
      <w:r w:rsidRPr="00264614">
        <w:rPr>
          <w:sz w:val="20"/>
          <w:szCs w:val="20"/>
        </w:rPr>
        <w:t>colours</w:t>
      </w:r>
      <w:proofErr w:type="spellEnd"/>
      <w:r w:rsidRPr="00264614">
        <w:rPr>
          <w:sz w:val="20"/>
          <w:szCs w:val="20"/>
        </w:rPr>
        <w:t xml:space="preserve"> may vary from those shown on your screen due to differences in computer resolutions.</w:t>
      </w:r>
    </w:p>
    <w:p w:rsidRPr="00264614" w:rsidR="001530A4" w:rsidP="00FF5235" w:rsidRDefault="001530A4" w14:paraId="181D3241" w14:textId="77777777">
      <w:pPr>
        <w:spacing w:before="60" w:after="60"/>
        <w:ind w:right="144"/>
        <w:rPr>
          <w:sz w:val="20"/>
          <w:szCs w:val="20"/>
        </w:rPr>
      </w:pPr>
    </w:p>
    <w:sectPr w:rsidRPr="00264614" w:rsidR="001530A4" w:rsidSect="0055738E">
      <w:pgSz w:w="11906" w:h="16838" w:code="9"/>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3974" w:rsidP="00E40C63" w:rsidRDefault="00E73974" w14:paraId="4250AF8A" w14:textId="77777777">
      <w:pPr>
        <w:spacing w:after="0"/>
      </w:pPr>
      <w:r>
        <w:separator/>
      </w:r>
    </w:p>
  </w:endnote>
  <w:endnote w:type="continuationSeparator" w:id="0">
    <w:p w:rsidR="00E73974" w:rsidP="00E40C63" w:rsidRDefault="00E73974" w14:paraId="2629FAC8"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4" w:type="dxa"/>
      <w:tblLook w:val="0000" w:firstRow="0" w:lastRow="0" w:firstColumn="0" w:lastColumn="0" w:noHBand="0" w:noVBand="0"/>
    </w:tblPr>
    <w:tblGrid>
      <w:gridCol w:w="1710"/>
      <w:gridCol w:w="2552"/>
      <w:gridCol w:w="1984"/>
      <w:gridCol w:w="3606"/>
    </w:tblGrid>
    <w:tr w:rsidR="00024DB1" w:rsidTr="00024DB1" w14:paraId="493E3C21" w14:textId="26002F18">
      <w:trPr>
        <w:trHeight w:val="1245"/>
      </w:trPr>
      <w:tc>
        <w:tcPr>
          <w:tcW w:w="1710" w:type="dxa"/>
        </w:tcPr>
        <w:p w:rsidR="00E96BD6" w:rsidP="00351930" w:rsidRDefault="00E96BD6" w14:paraId="646D8790" w14:textId="77777777">
          <w:pPr>
            <w:pStyle w:val="Footer"/>
            <w:ind w:left="9"/>
            <w:rPr>
              <w:b/>
              <w:bCs/>
              <w:color w:val="FF9933"/>
              <w:sz w:val="20"/>
              <w:szCs w:val="20"/>
            </w:rPr>
          </w:pPr>
          <w:r>
            <w:rPr>
              <w:b/>
              <w:bCs/>
              <w:color w:val="FF9933"/>
              <w:sz w:val="20"/>
              <w:szCs w:val="20"/>
            </w:rPr>
            <w:t>Bank Details</w:t>
          </w:r>
        </w:p>
        <w:p w:rsidRPr="00E11B13" w:rsidR="00E96BD6" w:rsidP="00351930" w:rsidRDefault="00E96BD6" w14:paraId="63B676F8" w14:textId="6A637129">
          <w:pPr>
            <w:pStyle w:val="Footer"/>
            <w:ind w:left="9"/>
            <w:rPr>
              <w:color w:val="000000" w:themeColor="text1"/>
              <w:sz w:val="20"/>
              <w:szCs w:val="20"/>
            </w:rPr>
          </w:pPr>
          <w:r w:rsidRPr="00E11B13">
            <w:rPr>
              <w:color w:val="000000" w:themeColor="text1"/>
              <w:sz w:val="20"/>
              <w:szCs w:val="20"/>
            </w:rPr>
            <w:t xml:space="preserve">NSW Customer: </w:t>
          </w:r>
          <w:r>
            <w:rPr>
              <w:color w:val="000000" w:themeColor="text1"/>
              <w:sz w:val="20"/>
              <w:szCs w:val="20"/>
            </w:rPr>
            <w:t xml:space="preserve">          </w:t>
          </w:r>
        </w:p>
        <w:p w:rsidRPr="00E11B13" w:rsidR="00E96BD6" w:rsidP="00351930" w:rsidRDefault="00E96BD6" w14:paraId="69FEEE85" w14:textId="77777777">
          <w:pPr>
            <w:pStyle w:val="Footer"/>
            <w:ind w:left="9"/>
            <w:rPr>
              <w:color w:val="000000" w:themeColor="text1"/>
              <w:sz w:val="20"/>
              <w:szCs w:val="20"/>
            </w:rPr>
          </w:pPr>
          <w:r w:rsidRPr="00E11B13">
            <w:rPr>
              <w:color w:val="000000" w:themeColor="text1"/>
              <w:sz w:val="20"/>
              <w:szCs w:val="20"/>
            </w:rPr>
            <w:t>VIC Customer:</w:t>
          </w:r>
          <w:r>
            <w:rPr>
              <w:color w:val="000000" w:themeColor="text1"/>
              <w:sz w:val="20"/>
              <w:szCs w:val="20"/>
            </w:rPr>
            <w:t xml:space="preserve">              </w:t>
          </w:r>
        </w:p>
        <w:p w:rsidR="00E96BD6" w:rsidP="00351930" w:rsidRDefault="00E96BD6" w14:paraId="6BDAF036" w14:textId="7F860FC8">
          <w:pPr>
            <w:pStyle w:val="Footer"/>
            <w:ind w:left="9"/>
            <w:rPr>
              <w:b/>
              <w:bCs/>
              <w:color w:val="FF9933"/>
              <w:sz w:val="20"/>
              <w:szCs w:val="20"/>
            </w:rPr>
          </w:pPr>
          <w:r w:rsidRPr="00E11B13">
            <w:rPr>
              <w:color w:val="000000" w:themeColor="text1"/>
              <w:sz w:val="20"/>
              <w:szCs w:val="20"/>
            </w:rPr>
            <w:t>QLD Customer:</w:t>
          </w:r>
        </w:p>
      </w:tc>
      <w:tc>
        <w:tcPr>
          <w:tcW w:w="2552" w:type="dxa"/>
        </w:tcPr>
        <w:p w:rsidR="00B332A1" w:rsidP="00B332A1" w:rsidRDefault="00024DB1" w14:paraId="4B35CD00" w14:textId="45B725EA">
          <w:pPr>
            <w:pStyle w:val="Footer"/>
            <w:ind w:left="9"/>
            <w:rPr>
              <w:b/>
              <w:bCs/>
              <w:color w:val="FF9933"/>
              <w:sz w:val="20"/>
              <w:szCs w:val="20"/>
            </w:rPr>
          </w:pPr>
          <w:r>
            <w:rPr>
              <w:b/>
              <w:bCs/>
              <w:color w:val="FF9933"/>
              <w:sz w:val="20"/>
              <w:szCs w:val="20"/>
            </w:rPr>
            <w:t>Bank Account</w:t>
          </w:r>
        </w:p>
        <w:p w:rsidRPr="00B332A1" w:rsidR="00B332A1" w:rsidP="00B332A1" w:rsidRDefault="00024DB1" w14:paraId="6A065010" w14:textId="643E7662">
          <w:pPr>
            <w:pStyle w:val="Footer"/>
            <w:ind w:left="9"/>
            <w:rPr>
              <w:color w:val="000000" w:themeColor="text1"/>
              <w:sz w:val="20"/>
              <w:szCs w:val="20"/>
            </w:rPr>
          </w:pPr>
          <w:proofErr w:type="spellStart"/>
          <w:r>
            <w:rPr>
              <w:color w:val="000000" w:themeColor="text1"/>
              <w:sz w:val="20"/>
              <w:szCs w:val="20"/>
            </w:rPr>
            <w:t>Priceworth</w:t>
          </w:r>
          <w:proofErr w:type="spellEnd"/>
          <w:r>
            <w:rPr>
              <w:color w:val="000000" w:themeColor="text1"/>
              <w:sz w:val="20"/>
              <w:szCs w:val="20"/>
            </w:rPr>
            <w:t xml:space="preserve"> Retails - NSW</w:t>
          </w:r>
        </w:p>
        <w:p w:rsidRPr="00B332A1" w:rsidR="00B332A1" w:rsidP="00B332A1" w:rsidRDefault="00024DB1" w14:paraId="0F3A7891" w14:textId="552517BF">
          <w:pPr>
            <w:pStyle w:val="Footer"/>
            <w:ind w:left="9"/>
            <w:rPr>
              <w:color w:val="000000" w:themeColor="text1"/>
              <w:sz w:val="20"/>
              <w:szCs w:val="20"/>
            </w:rPr>
          </w:pPr>
          <w:proofErr w:type="spellStart"/>
          <w:r>
            <w:rPr>
              <w:color w:val="000000" w:themeColor="text1"/>
              <w:sz w:val="20"/>
              <w:szCs w:val="20"/>
            </w:rPr>
            <w:t>Priceworth</w:t>
          </w:r>
          <w:proofErr w:type="spellEnd"/>
          <w:r>
            <w:rPr>
              <w:color w:val="000000" w:themeColor="text1"/>
              <w:sz w:val="20"/>
              <w:szCs w:val="20"/>
            </w:rPr>
            <w:t xml:space="preserve"> Retails - VIC</w:t>
          </w:r>
          <w:r w:rsidRPr="00B332A1" w:rsidR="00B332A1">
            <w:rPr>
              <w:color w:val="000000" w:themeColor="text1"/>
              <w:sz w:val="20"/>
              <w:szCs w:val="20"/>
            </w:rPr>
            <w:t xml:space="preserve">           </w:t>
          </w:r>
        </w:p>
        <w:p w:rsidRPr="00024DB1" w:rsidR="00B332A1" w:rsidP="00B332A1" w:rsidRDefault="00024DB1" w14:paraId="7F42481B" w14:textId="53434290">
          <w:pPr>
            <w:pStyle w:val="Footer"/>
            <w:ind w:left="9"/>
            <w:rPr>
              <w:color w:val="FF9933"/>
              <w:sz w:val="20"/>
              <w:szCs w:val="20"/>
            </w:rPr>
          </w:pPr>
          <w:proofErr w:type="spellStart"/>
          <w:r w:rsidRPr="00024DB1">
            <w:rPr>
              <w:color w:val="000000" w:themeColor="text1"/>
              <w:sz w:val="20"/>
              <w:szCs w:val="20"/>
            </w:rPr>
            <w:t>Priceworth</w:t>
          </w:r>
          <w:proofErr w:type="spellEnd"/>
          <w:r w:rsidRPr="00024DB1">
            <w:rPr>
              <w:color w:val="000000" w:themeColor="text1"/>
              <w:sz w:val="20"/>
              <w:szCs w:val="20"/>
            </w:rPr>
            <w:t xml:space="preserve"> Retails - QLD</w:t>
          </w:r>
        </w:p>
      </w:tc>
      <w:tc>
        <w:tcPr>
          <w:tcW w:w="1984" w:type="dxa"/>
        </w:tcPr>
        <w:p w:rsidR="00E96BD6" w:rsidP="00351930" w:rsidRDefault="00EF42BA" w14:paraId="0B6B0523" w14:textId="5D28485C">
          <w:pPr>
            <w:pStyle w:val="Footer"/>
            <w:rPr>
              <w:b/>
              <w:bCs/>
              <w:color w:val="FF9933"/>
              <w:sz w:val="20"/>
              <w:szCs w:val="20"/>
            </w:rPr>
          </w:pPr>
          <w:r>
            <w:rPr>
              <w:b/>
              <w:bCs/>
              <w:color w:val="FF9933"/>
              <w:sz w:val="20"/>
              <w:szCs w:val="20"/>
            </w:rPr>
            <w:t>Bank Branch No.</w:t>
          </w:r>
        </w:p>
        <w:p w:rsidR="00E96BD6" w:rsidP="00351930" w:rsidRDefault="00E96BD6" w14:paraId="2F47CEE0" w14:textId="77777777">
          <w:pPr>
            <w:pStyle w:val="Footer"/>
            <w:ind w:left="9"/>
            <w:rPr>
              <w:color w:val="000000" w:themeColor="text1"/>
              <w:sz w:val="20"/>
              <w:szCs w:val="20"/>
            </w:rPr>
          </w:pPr>
          <w:r>
            <w:rPr>
              <w:color w:val="000000" w:themeColor="text1"/>
              <w:sz w:val="20"/>
              <w:szCs w:val="20"/>
            </w:rPr>
            <w:t xml:space="preserve">062-265 </w:t>
          </w:r>
        </w:p>
        <w:p w:rsidR="00E96BD6" w:rsidP="00351930" w:rsidRDefault="00E96BD6" w14:paraId="4F53D4DC" w14:textId="77777777">
          <w:pPr>
            <w:pStyle w:val="Footer"/>
            <w:ind w:left="9"/>
            <w:rPr>
              <w:color w:val="000000" w:themeColor="text1"/>
              <w:sz w:val="20"/>
              <w:szCs w:val="20"/>
            </w:rPr>
          </w:pPr>
          <w:r>
            <w:rPr>
              <w:color w:val="000000" w:themeColor="text1"/>
              <w:sz w:val="20"/>
              <w:szCs w:val="20"/>
            </w:rPr>
            <w:t>062-018</w:t>
          </w:r>
        </w:p>
        <w:p w:rsidRPr="00351930" w:rsidR="00E96BD6" w:rsidP="00351930" w:rsidRDefault="00E96BD6" w14:paraId="066C6605" w14:textId="0CA7FAA9">
          <w:pPr>
            <w:pStyle w:val="Footer"/>
            <w:ind w:left="9"/>
            <w:rPr>
              <w:color w:val="000000" w:themeColor="text1"/>
              <w:sz w:val="20"/>
              <w:szCs w:val="20"/>
            </w:rPr>
          </w:pPr>
          <w:r>
            <w:rPr>
              <w:color w:val="000000" w:themeColor="text1"/>
              <w:sz w:val="20"/>
              <w:szCs w:val="20"/>
            </w:rPr>
            <w:t>062-265</w:t>
          </w:r>
        </w:p>
      </w:tc>
      <w:tc>
        <w:tcPr>
          <w:tcW w:w="3606" w:type="dxa"/>
        </w:tcPr>
        <w:p w:rsidR="00E96BD6" w:rsidP="00E744CC" w:rsidRDefault="00EF42BA" w14:paraId="51B56405" w14:textId="616E4A0F">
          <w:pPr>
            <w:pStyle w:val="Footer"/>
            <w:ind w:left="9"/>
            <w:rPr>
              <w:b/>
              <w:bCs/>
              <w:color w:val="FF9933"/>
              <w:sz w:val="20"/>
              <w:szCs w:val="20"/>
            </w:rPr>
          </w:pPr>
          <w:r>
            <w:rPr>
              <w:b/>
              <w:bCs/>
              <w:color w:val="FF9933"/>
              <w:sz w:val="20"/>
              <w:szCs w:val="20"/>
            </w:rPr>
            <w:t>Account No</w:t>
          </w:r>
        </w:p>
        <w:p w:rsidRPr="00E744CC" w:rsidR="00E96BD6" w:rsidP="00351930" w:rsidRDefault="00E96BD6" w14:paraId="6AAAD121" w14:textId="77777777">
          <w:pPr>
            <w:pStyle w:val="Footer"/>
            <w:ind w:left="9"/>
            <w:rPr>
              <w:color w:val="000000" w:themeColor="text1"/>
              <w:sz w:val="20"/>
              <w:szCs w:val="20"/>
            </w:rPr>
          </w:pPr>
          <w:r w:rsidRPr="00E744CC">
            <w:rPr>
              <w:color w:val="000000" w:themeColor="text1"/>
              <w:sz w:val="20"/>
              <w:szCs w:val="20"/>
            </w:rPr>
            <w:t>1140 7373</w:t>
          </w:r>
        </w:p>
        <w:p w:rsidRPr="00E744CC" w:rsidR="00E96BD6" w:rsidP="00351930" w:rsidRDefault="00E96BD6" w14:paraId="191AEBDE" w14:textId="77777777">
          <w:pPr>
            <w:pStyle w:val="Footer"/>
            <w:ind w:left="9"/>
            <w:rPr>
              <w:color w:val="000000" w:themeColor="text1"/>
              <w:sz w:val="20"/>
              <w:szCs w:val="20"/>
            </w:rPr>
          </w:pPr>
          <w:r w:rsidRPr="00E744CC">
            <w:rPr>
              <w:color w:val="000000" w:themeColor="text1"/>
              <w:sz w:val="20"/>
              <w:szCs w:val="20"/>
            </w:rPr>
            <w:t>1051 4602</w:t>
          </w:r>
        </w:p>
        <w:p w:rsidRPr="00061E5D" w:rsidR="00E96BD6" w:rsidP="00351930" w:rsidRDefault="00E96BD6" w14:paraId="701B76DF" w14:textId="4098D5BE">
          <w:pPr>
            <w:pStyle w:val="Footer"/>
            <w:ind w:left="9"/>
            <w:rPr>
              <w:color w:val="FF9933"/>
              <w:sz w:val="20"/>
              <w:szCs w:val="20"/>
            </w:rPr>
          </w:pPr>
          <w:r w:rsidRPr="00E744CC">
            <w:rPr>
              <w:color w:val="000000" w:themeColor="text1"/>
              <w:sz w:val="20"/>
              <w:szCs w:val="20"/>
            </w:rPr>
            <w:t>1140 7373</w:t>
          </w:r>
        </w:p>
      </w:tc>
    </w:tr>
  </w:tbl>
  <w:p w:rsidR="00297CCE" w:rsidRDefault="00297CCE" w14:paraId="2F6E1C4F" w14:textId="77777777">
    <w:pPr>
      <w:pStyle w:val="Footer"/>
      <w:rPr>
        <w:b/>
        <w:bCs/>
        <w:color w:val="FF9933"/>
        <w:sz w:val="20"/>
        <w:szCs w:val="20"/>
      </w:rPr>
    </w:pPr>
  </w:p>
  <w:p w:rsidRPr="0095115D" w:rsidR="00C43401" w:rsidRDefault="0001425F" w14:paraId="17A7947C" w14:textId="269D66F8">
    <w:pPr>
      <w:pStyle w:val="Footer"/>
      <w:rPr>
        <w:sz w:val="20"/>
        <w:szCs w:val="20"/>
        <w:lang w:val="en-AU"/>
      </w:rPr>
    </w:pPr>
    <w:r w:rsidRPr="00D972E9">
      <w:rPr>
        <w:b/>
        <w:bCs/>
        <w:color w:val="FF9933"/>
        <w:sz w:val="20"/>
        <w:szCs w:val="20"/>
      </w:rPr>
      <w:t>W:</w:t>
    </w:r>
    <w:r w:rsidR="0095115D">
      <w:rPr>
        <w:sz w:val="20"/>
        <w:szCs w:val="20"/>
        <w:lang w:val="en-AU"/>
      </w:rPr>
      <w:t xml:space="preserve"> </w:t>
    </w:r>
    <w:sdt>
      <w:sdtPr>
        <w:rPr>
          <w:sz w:val="20"/>
          <w:szCs w:val="20"/>
          <w:lang w:val="en-AU"/>
        </w:rPr>
        <w:id w:val="3103846"/>
        <w:placeholder>
          <w:docPart w:val="DefaultPlaceholder_-1854013440"/>
        </w:placeholder>
        <w15:dataBinding w:prefixMappings="xmlns:ns0='urn:microsoft-dynamics-nav/reports/Standard_Sales_Invoice/1306/' " w:xpath="/ns0:NavWordReportXmlPart[1]/ns0:Header[1]/ns0:CompanyHomePage[1]" w:storeItemID="{449FD958-388F-4BB5-BF33-B32A63E27B5D}"/>
      </w:sdtPr>
      <w:sdtEndPr/>
      <w:sdtContent>
        <w:proofErr w:type="spellStart"/>
        <w:r w:rsidR="00EF389B">
          <w:rPr>
            <w:sz w:val="20"/>
            <w:szCs w:val="20"/>
            <w:lang w:val="en-AU"/>
          </w:rPr>
          <w:t>CompanyHomePage</w:t>
        </w:r>
        <w:proofErr w:type="spellEnd"/>
      </w:sdtContent>
    </w:sdt>
    <w:r w:rsidR="0095115D">
      <w:rPr>
        <w:sz w:val="20"/>
        <w:szCs w:val="20"/>
        <w:lang w:val="en-AU"/>
      </w:rPr>
      <w:t xml:space="preserve">               </w:t>
    </w:r>
    <w:r>
      <w:rPr>
        <w:sz w:val="20"/>
        <w:szCs w:val="20"/>
        <w:lang w:val="en-AU"/>
      </w:rPr>
      <w:t xml:space="preserve">         </w:t>
    </w:r>
    <w:r w:rsidRPr="00D972E9" w:rsidR="001B2AD0">
      <w:rPr>
        <w:b/>
        <w:bCs/>
        <w:color w:val="FF9933"/>
        <w:sz w:val="20"/>
        <w:szCs w:val="20"/>
        <w:lang w:val="en-AU"/>
      </w:rPr>
      <w:t>P:</w:t>
    </w:r>
    <w:r w:rsidR="001B2AD0">
      <w:rPr>
        <w:sz w:val="20"/>
        <w:szCs w:val="20"/>
        <w:lang w:val="en-AU"/>
      </w:rPr>
      <w:t xml:space="preserve"> </w:t>
    </w:r>
    <w:sdt>
      <w:sdtPr>
        <w:rPr>
          <w:sz w:val="20"/>
          <w:szCs w:val="20"/>
          <w:lang w:val="en-AU"/>
        </w:rPr>
        <w:id w:val="565611365"/>
        <w:placeholder>
          <w:docPart w:val="1F73C65F50024B318BDB93E5ABC6C85B"/>
        </w:placeholder>
        <w:showingPlcHdr/>
        <w15:dataBinding w:prefixMappings="xmlns:ns0='urn:microsoft-dynamics-nav/reports/Standard_Sales_Invoice/1306/' " w:xpath="/ns0:NavWordReportXmlPart[1]/ns0:Header[1]/ns0:CompanyPhoneNo[1]" w:storeItemID="{449FD958-388F-4BB5-BF33-B32A63E27B5D}"/>
      </w:sdtPr>
      <w:sdtEndPr/>
      <w:sdtContent>
        <w:r w:rsidRPr="002B6D6B" w:rsidR="00EF389B">
          <w:rPr>
            <w:rStyle w:val="PlaceholderText"/>
          </w:rPr>
          <w:t>Click or tap here to enter text.</w:t>
        </w:r>
      </w:sdtContent>
    </w:sdt>
    <w:r w:rsidR="001B2AD0">
      <w:rPr>
        <w:sz w:val="20"/>
        <w:szCs w:val="20"/>
        <w:lang w:val="en-AU"/>
      </w:rPr>
      <w:t xml:space="preserve">              </w:t>
    </w:r>
    <w:r>
      <w:rPr>
        <w:sz w:val="20"/>
        <w:szCs w:val="20"/>
        <w:lang w:val="en-AU"/>
      </w:rPr>
      <w:t xml:space="preserve"> </w:t>
    </w:r>
    <w:r w:rsidR="00DF1D97">
      <w:rPr>
        <w:sz w:val="20"/>
        <w:szCs w:val="20"/>
        <w:lang w:val="en-AU"/>
      </w:rPr>
      <w:t xml:space="preserve">  </w:t>
    </w:r>
    <w:r>
      <w:rPr>
        <w:sz w:val="20"/>
        <w:szCs w:val="20"/>
        <w:lang w:val="en-AU"/>
      </w:rPr>
      <w:t xml:space="preserve">   </w:t>
    </w:r>
    <w:r w:rsidRPr="00D972E9" w:rsidR="001B2AD0">
      <w:rPr>
        <w:b/>
        <w:bCs/>
        <w:color w:val="FF9933"/>
        <w:sz w:val="20"/>
        <w:szCs w:val="20"/>
        <w:lang w:val="en-AU"/>
      </w:rPr>
      <w:t>E:</w:t>
    </w:r>
    <w:r w:rsidR="001B2AD0">
      <w:rPr>
        <w:sz w:val="20"/>
        <w:szCs w:val="20"/>
        <w:lang w:val="en-AU"/>
      </w:rPr>
      <w:t xml:space="preserve"> </w:t>
    </w:r>
    <w:sdt>
      <w:sdtPr>
        <w:rPr>
          <w:sz w:val="20"/>
          <w:szCs w:val="20"/>
          <w:lang w:val="en-AU"/>
        </w:rPr>
        <w:id w:val="1478261264"/>
        <w:placeholder>
          <w:docPart w:val="DefaultPlaceholder_-1854013440"/>
        </w:placeholder>
        <w15:dataBinding w:prefixMappings="xmlns:ns0='urn:microsoft-dynamics-nav/reports/Standard_Sales_Invoice/1306/' " w:xpath="/ns0:NavWordReportXmlPart[1]/ns0:Header[1]/ns0:CompanyEMail[1]" w:storeItemID="{449FD958-388F-4BB5-BF33-B32A63E27B5D}"/>
      </w:sdtPr>
      <w:sdtEndPr/>
      <w:sdtContent>
        <w:proofErr w:type="spellStart"/>
        <w:r w:rsidR="00EF389B">
          <w:rPr>
            <w:sz w:val="20"/>
            <w:szCs w:val="20"/>
            <w:lang w:val="en-AU"/>
          </w:rPr>
          <w:t>CompanyEMail</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3974" w:rsidP="00E40C63" w:rsidRDefault="00E73974" w14:paraId="50B88812" w14:textId="77777777">
      <w:pPr>
        <w:spacing w:after="0"/>
      </w:pPr>
      <w:r>
        <w:separator/>
      </w:r>
    </w:p>
  </w:footnote>
  <w:footnote w:type="continuationSeparator" w:id="0">
    <w:p w:rsidR="00E73974" w:rsidP="00E40C63" w:rsidRDefault="00E73974" w14:paraId="52640F77"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978"/>
      <w:gridCol w:w="4227"/>
    </w:tblGrid>
    <w:tr w:rsidR="00C43401" w:rsidTr="00772EA7" w14:paraId="366D34FC" w14:textId="77777777">
      <w:tc>
        <w:tcPr>
          <w:tcW w:w="2929" w:type="pct"/>
        </w:tcPr>
        <w:p w:rsidR="00C43401" w:rsidP="00C43401" w:rsidRDefault="00C43401" w14:paraId="7A5CCA88" w14:textId="4AF21C1A">
          <w:pPr>
            <w:pStyle w:val="NoSpacing"/>
            <w:rPr>
              <w:b/>
            </w:rPr>
          </w:pPr>
        </w:p>
      </w:tc>
      <w:tc>
        <w:tcPr>
          <w:tcW w:w="2071" w:type="pct"/>
        </w:tcPr>
        <w:p w:rsidR="00C43401" w:rsidP="00C43401" w:rsidRDefault="00C43401" w14:paraId="54D2CF72" w14:textId="77777777">
          <w:pPr>
            <w:pStyle w:val="Header"/>
            <w:jc w:val="right"/>
            <w:rPr>
              <w:b/>
            </w:rPr>
          </w:pPr>
        </w:p>
      </w:tc>
    </w:tr>
  </w:tbl>
  <w:p w:rsidRPr="001D1CE2" w:rsidR="00D6006D" w:rsidP="00D6006D" w:rsidRDefault="00D6006D" w14:paraId="169688F5" w14:textId="77777777">
    <w:pPr>
      <w:pStyle w:val="Header"/>
      <w:ind w:right="141"/>
      <w:rPr>
        <w:b/>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235DF"/>
    <w:multiLevelType w:val="hybridMultilevel"/>
    <w:tmpl w:val="F73200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41B511B7"/>
    <w:multiLevelType w:val="hybridMultilevel"/>
    <w:tmpl w:val="C9F67E68"/>
    <w:lvl w:ilvl="0" w:tplc="860843FE">
      <w:numFmt w:val="bullet"/>
      <w:lvlText w:val="•"/>
      <w:lvlJc w:val="left"/>
      <w:pPr>
        <w:ind w:left="720" w:hanging="360"/>
      </w:pPr>
      <w:rPr>
        <w:rFonts w:ascii="Times New Roman" w:eastAsia="SimSu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57187C02"/>
    <w:multiLevelType w:val="hybridMultilevel"/>
    <w:tmpl w:val="548E47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formsDesig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1425F"/>
    <w:rsid w:val="00015C5C"/>
    <w:rsid w:val="00024DB1"/>
    <w:rsid w:val="000314D6"/>
    <w:rsid w:val="00032E69"/>
    <w:rsid w:val="000357EB"/>
    <w:rsid w:val="00037882"/>
    <w:rsid w:val="00047143"/>
    <w:rsid w:val="00061E5D"/>
    <w:rsid w:val="00063F20"/>
    <w:rsid w:val="00066F99"/>
    <w:rsid w:val="000675B3"/>
    <w:rsid w:val="00070EE8"/>
    <w:rsid w:val="00074151"/>
    <w:rsid w:val="000844A3"/>
    <w:rsid w:val="0009595D"/>
    <w:rsid w:val="000A2D83"/>
    <w:rsid w:val="000A665A"/>
    <w:rsid w:val="000D228E"/>
    <w:rsid w:val="000D537A"/>
    <w:rsid w:val="000D5A6D"/>
    <w:rsid w:val="000E071F"/>
    <w:rsid w:val="00103846"/>
    <w:rsid w:val="00107E39"/>
    <w:rsid w:val="0011793B"/>
    <w:rsid w:val="00122441"/>
    <w:rsid w:val="00123A7D"/>
    <w:rsid w:val="00126D5A"/>
    <w:rsid w:val="00130677"/>
    <w:rsid w:val="00134A71"/>
    <w:rsid w:val="00151C73"/>
    <w:rsid w:val="001529A2"/>
    <w:rsid w:val="001530A4"/>
    <w:rsid w:val="00160832"/>
    <w:rsid w:val="001616DC"/>
    <w:rsid w:val="001621D9"/>
    <w:rsid w:val="00177B82"/>
    <w:rsid w:val="00193DE5"/>
    <w:rsid w:val="0019543A"/>
    <w:rsid w:val="00195AC3"/>
    <w:rsid w:val="001A63CC"/>
    <w:rsid w:val="001B2AD0"/>
    <w:rsid w:val="001B793C"/>
    <w:rsid w:val="001D1CE2"/>
    <w:rsid w:val="001D2965"/>
    <w:rsid w:val="001D6807"/>
    <w:rsid w:val="001E3C59"/>
    <w:rsid w:val="001F101C"/>
    <w:rsid w:val="001F1FAA"/>
    <w:rsid w:val="001F5C5D"/>
    <w:rsid w:val="001F7B9D"/>
    <w:rsid w:val="00200316"/>
    <w:rsid w:val="002005BF"/>
    <w:rsid w:val="0020108A"/>
    <w:rsid w:val="00206FC7"/>
    <w:rsid w:val="00216A16"/>
    <w:rsid w:val="0022414A"/>
    <w:rsid w:val="00227BDC"/>
    <w:rsid w:val="00232BC3"/>
    <w:rsid w:val="0023400D"/>
    <w:rsid w:val="00235CA0"/>
    <w:rsid w:val="00236BD5"/>
    <w:rsid w:val="00245B0E"/>
    <w:rsid w:val="00251FA8"/>
    <w:rsid w:val="00253B22"/>
    <w:rsid w:val="00261876"/>
    <w:rsid w:val="0026269B"/>
    <w:rsid w:val="00264614"/>
    <w:rsid w:val="00264D8D"/>
    <w:rsid w:val="002653C3"/>
    <w:rsid w:val="002669DB"/>
    <w:rsid w:val="00273BA9"/>
    <w:rsid w:val="0027706A"/>
    <w:rsid w:val="00283270"/>
    <w:rsid w:val="002848A5"/>
    <w:rsid w:val="0029628E"/>
    <w:rsid w:val="00297CCE"/>
    <w:rsid w:val="002A29DF"/>
    <w:rsid w:val="002A37A1"/>
    <w:rsid w:val="002A382C"/>
    <w:rsid w:val="002A4B9F"/>
    <w:rsid w:val="002B6B46"/>
    <w:rsid w:val="002B7F36"/>
    <w:rsid w:val="002C7384"/>
    <w:rsid w:val="002D0EF8"/>
    <w:rsid w:val="002E2A56"/>
    <w:rsid w:val="002E7F9A"/>
    <w:rsid w:val="002F42BD"/>
    <w:rsid w:val="002F5EC8"/>
    <w:rsid w:val="00304C33"/>
    <w:rsid w:val="00310582"/>
    <w:rsid w:val="00316C60"/>
    <w:rsid w:val="003260F6"/>
    <w:rsid w:val="003312E9"/>
    <w:rsid w:val="00335150"/>
    <w:rsid w:val="0033761E"/>
    <w:rsid w:val="00337723"/>
    <w:rsid w:val="00341222"/>
    <w:rsid w:val="00341E83"/>
    <w:rsid w:val="00346B21"/>
    <w:rsid w:val="00351930"/>
    <w:rsid w:val="00355E20"/>
    <w:rsid w:val="00364529"/>
    <w:rsid w:val="00364FD7"/>
    <w:rsid w:val="00374316"/>
    <w:rsid w:val="00375035"/>
    <w:rsid w:val="00381659"/>
    <w:rsid w:val="0038349C"/>
    <w:rsid w:val="0038633D"/>
    <w:rsid w:val="00390535"/>
    <w:rsid w:val="00393BE1"/>
    <w:rsid w:val="00394029"/>
    <w:rsid w:val="00395A30"/>
    <w:rsid w:val="003A0907"/>
    <w:rsid w:val="003A0E92"/>
    <w:rsid w:val="003A31D7"/>
    <w:rsid w:val="003A7E69"/>
    <w:rsid w:val="003B1D59"/>
    <w:rsid w:val="003B344A"/>
    <w:rsid w:val="003B4DE8"/>
    <w:rsid w:val="003C1AC6"/>
    <w:rsid w:val="003C2C96"/>
    <w:rsid w:val="003C37BD"/>
    <w:rsid w:val="003C4ED3"/>
    <w:rsid w:val="003D120B"/>
    <w:rsid w:val="003D4B80"/>
    <w:rsid w:val="003E2178"/>
    <w:rsid w:val="003F77E2"/>
    <w:rsid w:val="003F7AF3"/>
    <w:rsid w:val="00403902"/>
    <w:rsid w:val="0040698F"/>
    <w:rsid w:val="00407229"/>
    <w:rsid w:val="00411552"/>
    <w:rsid w:val="0041602B"/>
    <w:rsid w:val="0041708A"/>
    <w:rsid w:val="004251CE"/>
    <w:rsid w:val="00430B5A"/>
    <w:rsid w:val="0043655A"/>
    <w:rsid w:val="00442833"/>
    <w:rsid w:val="00444563"/>
    <w:rsid w:val="00447486"/>
    <w:rsid w:val="00451877"/>
    <w:rsid w:val="00451D06"/>
    <w:rsid w:val="0046083A"/>
    <w:rsid w:val="0047382C"/>
    <w:rsid w:val="004763E0"/>
    <w:rsid w:val="0048687D"/>
    <w:rsid w:val="00492354"/>
    <w:rsid w:val="004A4D71"/>
    <w:rsid w:val="004B22F6"/>
    <w:rsid w:val="004B3E55"/>
    <w:rsid w:val="004B47ED"/>
    <w:rsid w:val="004B6FE5"/>
    <w:rsid w:val="004C32D6"/>
    <w:rsid w:val="004C60A5"/>
    <w:rsid w:val="004D3B0A"/>
    <w:rsid w:val="004E006E"/>
    <w:rsid w:val="004F2432"/>
    <w:rsid w:val="004F4682"/>
    <w:rsid w:val="0050342F"/>
    <w:rsid w:val="0051660C"/>
    <w:rsid w:val="0052040E"/>
    <w:rsid w:val="005245DC"/>
    <w:rsid w:val="00524711"/>
    <w:rsid w:val="00524FE6"/>
    <w:rsid w:val="0053573B"/>
    <w:rsid w:val="005409B1"/>
    <w:rsid w:val="00543913"/>
    <w:rsid w:val="00546672"/>
    <w:rsid w:val="00552846"/>
    <w:rsid w:val="0055738E"/>
    <w:rsid w:val="00563DCD"/>
    <w:rsid w:val="00571E70"/>
    <w:rsid w:val="00572373"/>
    <w:rsid w:val="00572B65"/>
    <w:rsid w:val="005731CF"/>
    <w:rsid w:val="00581EF8"/>
    <w:rsid w:val="00583B97"/>
    <w:rsid w:val="00587157"/>
    <w:rsid w:val="0059110D"/>
    <w:rsid w:val="00592D3C"/>
    <w:rsid w:val="00595F7F"/>
    <w:rsid w:val="005963DE"/>
    <w:rsid w:val="00597124"/>
    <w:rsid w:val="0059739C"/>
    <w:rsid w:val="005A0994"/>
    <w:rsid w:val="005A2CF5"/>
    <w:rsid w:val="005A2FAF"/>
    <w:rsid w:val="005A4BD1"/>
    <w:rsid w:val="005B247B"/>
    <w:rsid w:val="005B3676"/>
    <w:rsid w:val="005B41A2"/>
    <w:rsid w:val="005B45AE"/>
    <w:rsid w:val="005B7D98"/>
    <w:rsid w:val="005C497A"/>
    <w:rsid w:val="005D1B96"/>
    <w:rsid w:val="005E5022"/>
    <w:rsid w:val="005F14C5"/>
    <w:rsid w:val="005F2559"/>
    <w:rsid w:val="005F5EC9"/>
    <w:rsid w:val="005F6041"/>
    <w:rsid w:val="005F6BCC"/>
    <w:rsid w:val="0060202A"/>
    <w:rsid w:val="00605A06"/>
    <w:rsid w:val="00610A30"/>
    <w:rsid w:val="00612ABF"/>
    <w:rsid w:val="006130B3"/>
    <w:rsid w:val="00621508"/>
    <w:rsid w:val="006245DA"/>
    <w:rsid w:val="00635D98"/>
    <w:rsid w:val="00641784"/>
    <w:rsid w:val="00641A26"/>
    <w:rsid w:val="006433EE"/>
    <w:rsid w:val="006526D6"/>
    <w:rsid w:val="00653AB2"/>
    <w:rsid w:val="00660778"/>
    <w:rsid w:val="0067225B"/>
    <w:rsid w:val="0067403D"/>
    <w:rsid w:val="00677AD5"/>
    <w:rsid w:val="006800CE"/>
    <w:rsid w:val="0068273F"/>
    <w:rsid w:val="00682832"/>
    <w:rsid w:val="00683CCE"/>
    <w:rsid w:val="00684EEB"/>
    <w:rsid w:val="006907F2"/>
    <w:rsid w:val="00691708"/>
    <w:rsid w:val="006955C1"/>
    <w:rsid w:val="006A130F"/>
    <w:rsid w:val="006A2A7B"/>
    <w:rsid w:val="006A54C8"/>
    <w:rsid w:val="006B0504"/>
    <w:rsid w:val="006B0B18"/>
    <w:rsid w:val="006B2F4E"/>
    <w:rsid w:val="006B7EAD"/>
    <w:rsid w:val="006C30D9"/>
    <w:rsid w:val="006C4581"/>
    <w:rsid w:val="006D4464"/>
    <w:rsid w:val="006D4B90"/>
    <w:rsid w:val="006D64AE"/>
    <w:rsid w:val="006E5F96"/>
    <w:rsid w:val="006E77B1"/>
    <w:rsid w:val="006F2626"/>
    <w:rsid w:val="00702AAD"/>
    <w:rsid w:val="007057CA"/>
    <w:rsid w:val="00705BE7"/>
    <w:rsid w:val="007107F8"/>
    <w:rsid w:val="0071439C"/>
    <w:rsid w:val="00716E24"/>
    <w:rsid w:val="007177FD"/>
    <w:rsid w:val="007200AD"/>
    <w:rsid w:val="00731217"/>
    <w:rsid w:val="00731840"/>
    <w:rsid w:val="0073346F"/>
    <w:rsid w:val="00735EC6"/>
    <w:rsid w:val="00741F6B"/>
    <w:rsid w:val="00746740"/>
    <w:rsid w:val="007532CB"/>
    <w:rsid w:val="007537BA"/>
    <w:rsid w:val="007561FC"/>
    <w:rsid w:val="00760FA8"/>
    <w:rsid w:val="00765190"/>
    <w:rsid w:val="00766078"/>
    <w:rsid w:val="0077236B"/>
    <w:rsid w:val="007773B8"/>
    <w:rsid w:val="00777632"/>
    <w:rsid w:val="00777ADC"/>
    <w:rsid w:val="00786A80"/>
    <w:rsid w:val="00797305"/>
    <w:rsid w:val="007A0A2F"/>
    <w:rsid w:val="007A3649"/>
    <w:rsid w:val="007B235B"/>
    <w:rsid w:val="007B3609"/>
    <w:rsid w:val="007C3C8C"/>
    <w:rsid w:val="007C71CD"/>
    <w:rsid w:val="007D6516"/>
    <w:rsid w:val="007D7A93"/>
    <w:rsid w:val="007D7DBB"/>
    <w:rsid w:val="007E323C"/>
    <w:rsid w:val="007E4BFF"/>
    <w:rsid w:val="007F0817"/>
    <w:rsid w:val="007F4C52"/>
    <w:rsid w:val="007F505E"/>
    <w:rsid w:val="00802B5B"/>
    <w:rsid w:val="00807754"/>
    <w:rsid w:val="008157A5"/>
    <w:rsid w:val="008158B0"/>
    <w:rsid w:val="00815D27"/>
    <w:rsid w:val="008166C0"/>
    <w:rsid w:val="00817EE6"/>
    <w:rsid w:val="00820262"/>
    <w:rsid w:val="00836184"/>
    <w:rsid w:val="00843DFA"/>
    <w:rsid w:val="00844D12"/>
    <w:rsid w:val="00845DAF"/>
    <w:rsid w:val="00845E08"/>
    <w:rsid w:val="008533EF"/>
    <w:rsid w:val="00854DDE"/>
    <w:rsid w:val="008562DD"/>
    <w:rsid w:val="00856BBF"/>
    <w:rsid w:val="00860ECE"/>
    <w:rsid w:val="00871B1C"/>
    <w:rsid w:val="00877365"/>
    <w:rsid w:val="00877E93"/>
    <w:rsid w:val="008972AA"/>
    <w:rsid w:val="008A3457"/>
    <w:rsid w:val="008A49F3"/>
    <w:rsid w:val="008A4D6C"/>
    <w:rsid w:val="008A6A48"/>
    <w:rsid w:val="008B6274"/>
    <w:rsid w:val="008B6890"/>
    <w:rsid w:val="008B6A7B"/>
    <w:rsid w:val="008C2393"/>
    <w:rsid w:val="008C3901"/>
    <w:rsid w:val="008C6BBC"/>
    <w:rsid w:val="008D7475"/>
    <w:rsid w:val="008E766D"/>
    <w:rsid w:val="008F0A38"/>
    <w:rsid w:val="009027AC"/>
    <w:rsid w:val="0090637C"/>
    <w:rsid w:val="009072D1"/>
    <w:rsid w:val="00907ECA"/>
    <w:rsid w:val="00912C61"/>
    <w:rsid w:val="00922B1D"/>
    <w:rsid w:val="009240AF"/>
    <w:rsid w:val="0092542A"/>
    <w:rsid w:val="00933DB5"/>
    <w:rsid w:val="00934610"/>
    <w:rsid w:val="00940735"/>
    <w:rsid w:val="00943A17"/>
    <w:rsid w:val="009453BC"/>
    <w:rsid w:val="00947B95"/>
    <w:rsid w:val="0095115D"/>
    <w:rsid w:val="00954C6C"/>
    <w:rsid w:val="00962B71"/>
    <w:rsid w:val="009642C6"/>
    <w:rsid w:val="00966D04"/>
    <w:rsid w:val="00982950"/>
    <w:rsid w:val="0098714F"/>
    <w:rsid w:val="00991278"/>
    <w:rsid w:val="0099175E"/>
    <w:rsid w:val="009930BD"/>
    <w:rsid w:val="009943A4"/>
    <w:rsid w:val="00997858"/>
    <w:rsid w:val="009A071B"/>
    <w:rsid w:val="009A16F6"/>
    <w:rsid w:val="009B485A"/>
    <w:rsid w:val="009B79E5"/>
    <w:rsid w:val="009D29F0"/>
    <w:rsid w:val="009D508B"/>
    <w:rsid w:val="009D6FE7"/>
    <w:rsid w:val="009D74C0"/>
    <w:rsid w:val="009E16EA"/>
    <w:rsid w:val="009E251E"/>
    <w:rsid w:val="009E3855"/>
    <w:rsid w:val="009F21B5"/>
    <w:rsid w:val="00A00B95"/>
    <w:rsid w:val="00A01AB9"/>
    <w:rsid w:val="00A048EC"/>
    <w:rsid w:val="00A132E3"/>
    <w:rsid w:val="00A30C38"/>
    <w:rsid w:val="00A3773A"/>
    <w:rsid w:val="00A42BE5"/>
    <w:rsid w:val="00A54A4D"/>
    <w:rsid w:val="00A57FD1"/>
    <w:rsid w:val="00A66EAF"/>
    <w:rsid w:val="00A76F36"/>
    <w:rsid w:val="00A773DB"/>
    <w:rsid w:val="00A9010E"/>
    <w:rsid w:val="00A92EBA"/>
    <w:rsid w:val="00A940EF"/>
    <w:rsid w:val="00A9726D"/>
    <w:rsid w:val="00A97B8A"/>
    <w:rsid w:val="00AA264F"/>
    <w:rsid w:val="00AA59F5"/>
    <w:rsid w:val="00AB0297"/>
    <w:rsid w:val="00AB47BE"/>
    <w:rsid w:val="00AB4E3C"/>
    <w:rsid w:val="00AD1D9E"/>
    <w:rsid w:val="00AE5590"/>
    <w:rsid w:val="00AE57EB"/>
    <w:rsid w:val="00AE6131"/>
    <w:rsid w:val="00AF1EDD"/>
    <w:rsid w:val="00AF4452"/>
    <w:rsid w:val="00B01DA6"/>
    <w:rsid w:val="00B07AB7"/>
    <w:rsid w:val="00B10D67"/>
    <w:rsid w:val="00B1593F"/>
    <w:rsid w:val="00B211B2"/>
    <w:rsid w:val="00B22FDE"/>
    <w:rsid w:val="00B25A22"/>
    <w:rsid w:val="00B32D4B"/>
    <w:rsid w:val="00B332A1"/>
    <w:rsid w:val="00B33B68"/>
    <w:rsid w:val="00B402B9"/>
    <w:rsid w:val="00B437D5"/>
    <w:rsid w:val="00B53D5E"/>
    <w:rsid w:val="00B57659"/>
    <w:rsid w:val="00B60D54"/>
    <w:rsid w:val="00B8041E"/>
    <w:rsid w:val="00B8205C"/>
    <w:rsid w:val="00B84396"/>
    <w:rsid w:val="00B86BCD"/>
    <w:rsid w:val="00B86E6F"/>
    <w:rsid w:val="00B91CA1"/>
    <w:rsid w:val="00B92F96"/>
    <w:rsid w:val="00B955B6"/>
    <w:rsid w:val="00B96060"/>
    <w:rsid w:val="00BA7E80"/>
    <w:rsid w:val="00BB2438"/>
    <w:rsid w:val="00BB7320"/>
    <w:rsid w:val="00BC1D68"/>
    <w:rsid w:val="00BC232B"/>
    <w:rsid w:val="00BC2E22"/>
    <w:rsid w:val="00BD2533"/>
    <w:rsid w:val="00BD35AE"/>
    <w:rsid w:val="00BE542E"/>
    <w:rsid w:val="00BE5952"/>
    <w:rsid w:val="00BE6BE6"/>
    <w:rsid w:val="00BF0F10"/>
    <w:rsid w:val="00C07F87"/>
    <w:rsid w:val="00C14376"/>
    <w:rsid w:val="00C25361"/>
    <w:rsid w:val="00C27C1A"/>
    <w:rsid w:val="00C34D11"/>
    <w:rsid w:val="00C35AB3"/>
    <w:rsid w:val="00C36F18"/>
    <w:rsid w:val="00C37817"/>
    <w:rsid w:val="00C40BE4"/>
    <w:rsid w:val="00C41DE3"/>
    <w:rsid w:val="00C43401"/>
    <w:rsid w:val="00C448D1"/>
    <w:rsid w:val="00C470EC"/>
    <w:rsid w:val="00C47206"/>
    <w:rsid w:val="00C63A70"/>
    <w:rsid w:val="00C64219"/>
    <w:rsid w:val="00C70685"/>
    <w:rsid w:val="00C754E4"/>
    <w:rsid w:val="00C81334"/>
    <w:rsid w:val="00C96149"/>
    <w:rsid w:val="00C9667F"/>
    <w:rsid w:val="00CA1259"/>
    <w:rsid w:val="00CA4E0D"/>
    <w:rsid w:val="00CA6394"/>
    <w:rsid w:val="00CA6666"/>
    <w:rsid w:val="00CB70AD"/>
    <w:rsid w:val="00CC0844"/>
    <w:rsid w:val="00CC289D"/>
    <w:rsid w:val="00CD0D35"/>
    <w:rsid w:val="00CD1B92"/>
    <w:rsid w:val="00CD7E5C"/>
    <w:rsid w:val="00CE5ADF"/>
    <w:rsid w:val="00CF5F27"/>
    <w:rsid w:val="00CF7806"/>
    <w:rsid w:val="00D06263"/>
    <w:rsid w:val="00D10AB0"/>
    <w:rsid w:val="00D12422"/>
    <w:rsid w:val="00D21D63"/>
    <w:rsid w:val="00D22638"/>
    <w:rsid w:val="00D235D0"/>
    <w:rsid w:val="00D267CC"/>
    <w:rsid w:val="00D30130"/>
    <w:rsid w:val="00D31EB2"/>
    <w:rsid w:val="00D40A70"/>
    <w:rsid w:val="00D41DC8"/>
    <w:rsid w:val="00D47B7B"/>
    <w:rsid w:val="00D52551"/>
    <w:rsid w:val="00D52B82"/>
    <w:rsid w:val="00D53B6F"/>
    <w:rsid w:val="00D54A61"/>
    <w:rsid w:val="00D54DEE"/>
    <w:rsid w:val="00D568E3"/>
    <w:rsid w:val="00D6006D"/>
    <w:rsid w:val="00D6071C"/>
    <w:rsid w:val="00D72A07"/>
    <w:rsid w:val="00D72E02"/>
    <w:rsid w:val="00D754C6"/>
    <w:rsid w:val="00D75AAF"/>
    <w:rsid w:val="00D972E9"/>
    <w:rsid w:val="00DA0F11"/>
    <w:rsid w:val="00DA1CFC"/>
    <w:rsid w:val="00DA2E06"/>
    <w:rsid w:val="00DA38F1"/>
    <w:rsid w:val="00DA3BB3"/>
    <w:rsid w:val="00DA580A"/>
    <w:rsid w:val="00DB09E9"/>
    <w:rsid w:val="00DB2F98"/>
    <w:rsid w:val="00DB3747"/>
    <w:rsid w:val="00DB4B5B"/>
    <w:rsid w:val="00DC306F"/>
    <w:rsid w:val="00DC7132"/>
    <w:rsid w:val="00DD708C"/>
    <w:rsid w:val="00DE1D58"/>
    <w:rsid w:val="00DE2DFF"/>
    <w:rsid w:val="00DE3BB2"/>
    <w:rsid w:val="00DE531F"/>
    <w:rsid w:val="00DF1D97"/>
    <w:rsid w:val="00DF30F1"/>
    <w:rsid w:val="00DF7640"/>
    <w:rsid w:val="00E044F1"/>
    <w:rsid w:val="00E111C4"/>
    <w:rsid w:val="00E11B13"/>
    <w:rsid w:val="00E11F42"/>
    <w:rsid w:val="00E15258"/>
    <w:rsid w:val="00E21ED9"/>
    <w:rsid w:val="00E22B7E"/>
    <w:rsid w:val="00E23958"/>
    <w:rsid w:val="00E375BC"/>
    <w:rsid w:val="00E40C63"/>
    <w:rsid w:val="00E41182"/>
    <w:rsid w:val="00E4361D"/>
    <w:rsid w:val="00E4483A"/>
    <w:rsid w:val="00E470F6"/>
    <w:rsid w:val="00E53A6E"/>
    <w:rsid w:val="00E53A8D"/>
    <w:rsid w:val="00E54F17"/>
    <w:rsid w:val="00E6410F"/>
    <w:rsid w:val="00E65451"/>
    <w:rsid w:val="00E67097"/>
    <w:rsid w:val="00E676EF"/>
    <w:rsid w:val="00E73173"/>
    <w:rsid w:val="00E73974"/>
    <w:rsid w:val="00E744CC"/>
    <w:rsid w:val="00E8599A"/>
    <w:rsid w:val="00E902EA"/>
    <w:rsid w:val="00E9532B"/>
    <w:rsid w:val="00E96A2B"/>
    <w:rsid w:val="00E96BD6"/>
    <w:rsid w:val="00EA246E"/>
    <w:rsid w:val="00EA27AA"/>
    <w:rsid w:val="00EB2DC0"/>
    <w:rsid w:val="00EB5B19"/>
    <w:rsid w:val="00EC1995"/>
    <w:rsid w:val="00EC199C"/>
    <w:rsid w:val="00EC2DD6"/>
    <w:rsid w:val="00EC4C86"/>
    <w:rsid w:val="00EC595B"/>
    <w:rsid w:val="00EC7907"/>
    <w:rsid w:val="00ED0377"/>
    <w:rsid w:val="00EE015A"/>
    <w:rsid w:val="00EE2CA3"/>
    <w:rsid w:val="00EE4CAD"/>
    <w:rsid w:val="00EE4E92"/>
    <w:rsid w:val="00EE53F7"/>
    <w:rsid w:val="00EF0F89"/>
    <w:rsid w:val="00EF30DA"/>
    <w:rsid w:val="00EF389B"/>
    <w:rsid w:val="00EF42BA"/>
    <w:rsid w:val="00F02657"/>
    <w:rsid w:val="00F117EC"/>
    <w:rsid w:val="00F14176"/>
    <w:rsid w:val="00F20F72"/>
    <w:rsid w:val="00F219F1"/>
    <w:rsid w:val="00F3494A"/>
    <w:rsid w:val="00F34F5B"/>
    <w:rsid w:val="00F36FA0"/>
    <w:rsid w:val="00F44822"/>
    <w:rsid w:val="00F45ED2"/>
    <w:rsid w:val="00F56E4E"/>
    <w:rsid w:val="00F66A1F"/>
    <w:rsid w:val="00F81AE9"/>
    <w:rsid w:val="00F848FB"/>
    <w:rsid w:val="00F86468"/>
    <w:rsid w:val="00F910D0"/>
    <w:rsid w:val="00F93E4B"/>
    <w:rsid w:val="00FA4D66"/>
    <w:rsid w:val="00FA76F1"/>
    <w:rsid w:val="00FB06A1"/>
    <w:rsid w:val="00FB0E6A"/>
    <w:rsid w:val="00FB3DCE"/>
    <w:rsid w:val="00FB5CF4"/>
    <w:rsid w:val="00FB753C"/>
    <w:rsid w:val="00FC2D88"/>
    <w:rsid w:val="00FC2DEC"/>
    <w:rsid w:val="00FD3F66"/>
    <w:rsid w:val="00FD6A00"/>
    <w:rsid w:val="00FE1868"/>
    <w:rsid w:val="00FF0321"/>
    <w:rsid w:val="00FF5235"/>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4EC4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DE"/>
  </w:style>
  <w:style w:type="paragraph" w:styleId="Heading1">
    <w:name w:val="heading 1"/>
    <w:basedOn w:val="Normal"/>
    <w:next w:val="Normal"/>
    <w:link w:val="Heading1Char"/>
    <w:uiPriority w:val="9"/>
    <w:qFormat/>
    <w:rsid w:val="00854DDE"/>
    <w:pPr>
      <w:keepNext/>
      <w:keepLines/>
      <w:spacing w:before="40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54DD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54DD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54DD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54DD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54DD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54DD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54DD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54DD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854DDE"/>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854DDE"/>
    <w:pPr>
      <w:spacing w:after="0" w:line="240" w:lineRule="auto"/>
    </w:pPr>
  </w:style>
  <w:style w:type="character" w:customStyle="1" w:styleId="Heading1Char">
    <w:name w:val="Heading 1 Char"/>
    <w:basedOn w:val="DefaultParagraphFont"/>
    <w:link w:val="Heading1"/>
    <w:uiPriority w:val="9"/>
    <w:rsid w:val="00854DDE"/>
    <w:rPr>
      <w:rFonts w:asciiTheme="majorHAnsi" w:eastAsiaTheme="majorEastAsia" w:hAnsiTheme="majorHAnsi" w:cstheme="majorBidi"/>
      <w:caps/>
      <w:sz w:val="36"/>
      <w:szCs w:val="36"/>
    </w:rPr>
  </w:style>
  <w:style w:type="paragraph" w:styleId="Title">
    <w:name w:val="Title"/>
    <w:basedOn w:val="Normal"/>
    <w:next w:val="Normal"/>
    <w:link w:val="TitleChar"/>
    <w:uiPriority w:val="10"/>
    <w:qFormat/>
    <w:rsid w:val="00854DD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54DD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54DD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54DDE"/>
    <w:rPr>
      <w:rFonts w:asciiTheme="majorHAnsi" w:eastAsiaTheme="majorEastAsia" w:hAnsiTheme="majorHAnsi" w:cstheme="majorBidi"/>
      <w:smallCaps/>
      <w:color w:val="595959" w:themeColor="text1" w:themeTint="A6"/>
      <w:sz w:val="28"/>
      <w:szCs w:val="28"/>
    </w:rPr>
  </w:style>
  <w:style w:type="character" w:customStyle="1" w:styleId="Heading2Char">
    <w:name w:val="Heading 2 Char"/>
    <w:basedOn w:val="DefaultParagraphFont"/>
    <w:link w:val="Heading2"/>
    <w:uiPriority w:val="9"/>
    <w:rsid w:val="00854DD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54DDE"/>
    <w:rPr>
      <w:rFonts w:asciiTheme="majorHAnsi" w:eastAsiaTheme="majorEastAsia" w:hAnsiTheme="majorHAnsi" w:cstheme="majorBidi"/>
      <w:smallCaps/>
      <w:sz w:val="28"/>
      <w:szCs w:val="28"/>
    </w:rPr>
  </w:style>
  <w:style w:type="paragraph" w:styleId="Closing">
    <w:name w:val="Closing"/>
    <w:basedOn w:val="Normal"/>
    <w:link w:val="ClosingChar"/>
    <w:uiPriority w:val="3"/>
    <w:semiHidden/>
    <w:unhideWhenUsed/>
    <w:rsid w:val="00123A7D"/>
    <w:pPr>
      <w:spacing w:before="280" w:after="0"/>
      <w:ind w:left="144"/>
      <w:jc w:val="right"/>
    </w:pPr>
    <w:rPr>
      <w:rFonts w:asciiTheme="majorHAnsi" w:eastAsiaTheme="majorEastAsia" w:hAnsiTheme="majorHAnsi" w:cstheme="majorBidi"/>
      <w:color w:val="F24F4F"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F24F4F" w:themeColor="accent1"/>
    </w:rPr>
  </w:style>
  <w:style w:type="character" w:customStyle="1" w:styleId="Style1Char">
    <w:name w:val="Style1 Char"/>
    <w:basedOn w:val="DefaultParagraphFont"/>
    <w:link w:val="Style1"/>
    <w:locked/>
    <w:rsid w:val="00AB47BE"/>
    <w:rPr>
      <w:rFonts w:ascii="Calibri" w:eastAsia="Calibri" w:hAnsi="Calibri" w:cs="Times New Roman"/>
      <w:color w:val="0070C0"/>
      <w:szCs w:val="16"/>
      <w:u w:val="single"/>
    </w:rPr>
  </w:style>
  <w:style w:type="paragraph" w:customStyle="1" w:styleId="Style1">
    <w:name w:val="Style1"/>
    <w:basedOn w:val="Normal"/>
    <w:link w:val="Style1Char"/>
    <w:rsid w:val="00AB47BE"/>
    <w:pPr>
      <w:spacing w:after="0"/>
    </w:pPr>
    <w:rPr>
      <w:rFonts w:ascii="Calibri" w:eastAsia="Calibri" w:hAnsi="Calibri" w:cs="Times New Roman"/>
      <w:color w:val="0070C0"/>
      <w:szCs w:val="16"/>
      <w:u w:val="single"/>
    </w:rPr>
  </w:style>
  <w:style w:type="paragraph" w:customStyle="1" w:styleId="RightAlign">
    <w:name w:val="Right Align"/>
    <w:basedOn w:val="Normal"/>
    <w:link w:val="RightAlignChar"/>
    <w:rsid w:val="00375035"/>
    <w:pPr>
      <w:jc w:val="right"/>
    </w:pPr>
    <w:rPr>
      <w:sz w:val="20"/>
      <w:szCs w:val="20"/>
      <w:lang w:val="da-DK"/>
    </w:rPr>
  </w:style>
  <w:style w:type="paragraph" w:customStyle="1" w:styleId="LeftAlign">
    <w:name w:val="Left Align"/>
    <w:basedOn w:val="RightAlign"/>
    <w:link w:val="LeftAlignChar"/>
    <w:rsid w:val="00375035"/>
    <w:pPr>
      <w:jc w:val="left"/>
    </w:pPr>
  </w:style>
  <w:style w:type="character" w:customStyle="1" w:styleId="RightAlignChar">
    <w:name w:val="Right Align Char"/>
    <w:basedOn w:val="DefaultParagraphFont"/>
    <w:link w:val="RightAlign"/>
    <w:rsid w:val="00375035"/>
    <w:rPr>
      <w:sz w:val="20"/>
      <w:szCs w:val="20"/>
      <w:lang w:val="da-DK"/>
    </w:rPr>
  </w:style>
  <w:style w:type="character" w:customStyle="1" w:styleId="LeftAlignChar">
    <w:name w:val="Left Align Char"/>
    <w:basedOn w:val="DefaultParagraphFont"/>
    <w:link w:val="LeftAlign"/>
    <w:rsid w:val="00375035"/>
    <w:rPr>
      <w:sz w:val="20"/>
      <w:szCs w:val="20"/>
      <w:lang w:val="da-DK"/>
    </w:rPr>
  </w:style>
  <w:style w:type="paragraph" w:customStyle="1" w:styleId="SideBarRed">
    <w:name w:val="SideBar Red"/>
    <w:basedOn w:val="Title"/>
    <w:link w:val="SideBarRedChar"/>
    <w:rsid w:val="00D6071C"/>
    <w:pPr>
      <w:jc w:val="right"/>
    </w:pPr>
    <w:rPr>
      <w:color w:val="FF0000"/>
      <w:kern w:val="28"/>
      <w:sz w:val="62"/>
      <w:szCs w:val="62"/>
      <w:lang w:val="da-DK"/>
    </w:rPr>
  </w:style>
  <w:style w:type="paragraph" w:customStyle="1" w:styleId="SideBarBlack">
    <w:name w:val="SideBar Black"/>
    <w:basedOn w:val="Title"/>
    <w:link w:val="SideBarBlackChar"/>
    <w:rsid w:val="00D6071C"/>
    <w:pPr>
      <w:jc w:val="right"/>
    </w:pPr>
    <w:rPr>
      <w:color w:val="4C483D" w:themeColor="text2"/>
      <w:kern w:val="28"/>
      <w:sz w:val="62"/>
      <w:szCs w:val="62"/>
    </w:rPr>
  </w:style>
  <w:style w:type="character" w:customStyle="1" w:styleId="SideBarRedChar">
    <w:name w:val="SideBar Red Char"/>
    <w:basedOn w:val="TitleChar"/>
    <w:link w:val="SideBarRed"/>
    <w:rsid w:val="00D6071C"/>
    <w:rPr>
      <w:rFonts w:asciiTheme="majorHAnsi" w:eastAsiaTheme="majorEastAsia" w:hAnsiTheme="majorHAnsi" w:cstheme="majorBidi"/>
      <w:caps/>
      <w:color w:val="FF0000"/>
      <w:spacing w:val="-10"/>
      <w:kern w:val="28"/>
      <w:sz w:val="62"/>
      <w:szCs w:val="62"/>
      <w:lang w:val="da-DK"/>
    </w:rPr>
  </w:style>
  <w:style w:type="character" w:customStyle="1" w:styleId="SideBarBlackChar">
    <w:name w:val="SideBar Black Char"/>
    <w:basedOn w:val="TitleChar"/>
    <w:link w:val="SideBarBlack"/>
    <w:rsid w:val="00D6071C"/>
    <w:rPr>
      <w:rFonts w:asciiTheme="majorHAnsi" w:eastAsiaTheme="majorEastAsia" w:hAnsiTheme="majorHAnsi" w:cstheme="majorBidi"/>
      <w:caps/>
      <w:color w:val="4C483D" w:themeColor="text2"/>
      <w:spacing w:val="-10"/>
      <w:kern w:val="28"/>
      <w:sz w:val="62"/>
      <w:szCs w:val="62"/>
    </w:rPr>
  </w:style>
  <w:style w:type="paragraph" w:customStyle="1" w:styleId="H1-Left">
    <w:name w:val="H1 - Left"/>
    <w:basedOn w:val="Heading1"/>
    <w:link w:val="H1-LeftChar"/>
    <w:rsid w:val="0023400D"/>
    <w:rPr>
      <w:color w:val="FFFFFF" w:themeColor="background1"/>
      <w:szCs w:val="20"/>
    </w:rPr>
  </w:style>
  <w:style w:type="paragraph" w:customStyle="1" w:styleId="H1-Right">
    <w:name w:val="H1 - Right"/>
    <w:basedOn w:val="H1-Left"/>
    <w:link w:val="H1-RightChar"/>
    <w:rsid w:val="00375035"/>
    <w:pPr>
      <w:jc w:val="right"/>
    </w:pPr>
    <w:rPr>
      <w:lang w:val="da-DK"/>
    </w:rPr>
  </w:style>
  <w:style w:type="character" w:customStyle="1" w:styleId="H1-LeftChar">
    <w:name w:val="H1 - Left Char"/>
    <w:basedOn w:val="Heading1Char"/>
    <w:link w:val="H1-Left"/>
    <w:rsid w:val="0023400D"/>
    <w:rPr>
      <w:rFonts w:asciiTheme="majorHAnsi" w:eastAsiaTheme="majorEastAsia" w:hAnsiTheme="majorHAnsi" w:cstheme="majorBidi"/>
      <w:b w:val="0"/>
      <w:caps/>
      <w:color w:val="FFFFFF" w:themeColor="background1"/>
      <w:sz w:val="18"/>
      <w:szCs w:val="20"/>
    </w:rPr>
  </w:style>
  <w:style w:type="paragraph" w:customStyle="1" w:styleId="CenterAlign">
    <w:name w:val="Center Align"/>
    <w:basedOn w:val="Normal"/>
    <w:link w:val="CenterAlignChar"/>
    <w:rsid w:val="00375035"/>
    <w:pPr>
      <w:jc w:val="center"/>
    </w:pPr>
    <w:rPr>
      <w:sz w:val="20"/>
      <w:szCs w:val="20"/>
      <w:lang w:val="da-DK"/>
    </w:rPr>
  </w:style>
  <w:style w:type="character" w:customStyle="1" w:styleId="H1-RightChar">
    <w:name w:val="H1 - Right Char"/>
    <w:basedOn w:val="H1-LeftChar"/>
    <w:link w:val="H1-Right"/>
    <w:rsid w:val="00375035"/>
    <w:rPr>
      <w:rFonts w:asciiTheme="majorHAnsi" w:eastAsiaTheme="majorEastAsia" w:hAnsiTheme="majorHAnsi" w:cstheme="majorBidi"/>
      <w:b w:val="0"/>
      <w:caps/>
      <w:color w:val="FFFFFF" w:themeColor="background1"/>
      <w:sz w:val="20"/>
      <w:szCs w:val="20"/>
      <w:lang w:val="da-DK"/>
    </w:rPr>
  </w:style>
  <w:style w:type="character" w:customStyle="1" w:styleId="CenterAlignChar">
    <w:name w:val="Center Align Char"/>
    <w:basedOn w:val="DefaultParagraphFont"/>
    <w:link w:val="CenterAlign"/>
    <w:rsid w:val="00375035"/>
    <w:rPr>
      <w:sz w:val="20"/>
      <w:szCs w:val="20"/>
      <w:lang w:val="da-DK"/>
    </w:rPr>
  </w:style>
  <w:style w:type="paragraph" w:customStyle="1" w:styleId="ForceLeft">
    <w:name w:val="Force Left"/>
    <w:basedOn w:val="Normal"/>
    <w:link w:val="ForceLeftChar"/>
    <w:rsid w:val="00A57FD1"/>
    <w:rPr>
      <w:sz w:val="20"/>
      <w:szCs w:val="20"/>
    </w:rPr>
  </w:style>
  <w:style w:type="character" w:customStyle="1" w:styleId="ForceLeftChar">
    <w:name w:val="Force Left Char"/>
    <w:basedOn w:val="DefaultParagraphFont"/>
    <w:link w:val="ForceLeft"/>
    <w:rsid w:val="00A57FD1"/>
    <w:rPr>
      <w:sz w:val="20"/>
      <w:szCs w:val="20"/>
    </w:rPr>
  </w:style>
  <w:style w:type="paragraph" w:customStyle="1" w:styleId="SubGroupSeparation">
    <w:name w:val="Sub Group Separation"/>
    <w:basedOn w:val="Normal"/>
    <w:link w:val="SubGroupSeparationChar"/>
    <w:rsid w:val="00581EF8"/>
    <w:rPr>
      <w:b/>
      <w:bCs/>
      <w:szCs w:val="12"/>
    </w:rPr>
  </w:style>
  <w:style w:type="paragraph" w:customStyle="1" w:styleId="GroupSeparation">
    <w:name w:val="Group Separation"/>
    <w:basedOn w:val="Normal"/>
    <w:link w:val="GroupSeparationChar"/>
    <w:rsid w:val="00777632"/>
    <w:pPr>
      <w:spacing w:after="400"/>
    </w:pPr>
  </w:style>
  <w:style w:type="character" w:customStyle="1" w:styleId="SubGroupSeparationChar">
    <w:name w:val="Sub Group Separation Char"/>
    <w:basedOn w:val="DefaultParagraphFont"/>
    <w:link w:val="SubGroupSeparation"/>
    <w:rsid w:val="00581EF8"/>
    <w:rPr>
      <w:b/>
      <w:bCs/>
      <w:szCs w:val="12"/>
    </w:rPr>
  </w:style>
  <w:style w:type="paragraph" w:customStyle="1" w:styleId="ForceRightNoSpacing">
    <w:name w:val="Force Right No Spacing"/>
    <w:basedOn w:val="RightAlign"/>
    <w:link w:val="ForceRightNoSpacingChar"/>
    <w:rsid w:val="00EC595B"/>
    <w:pPr>
      <w:spacing w:after="0"/>
    </w:pPr>
    <w:rPr>
      <w:sz w:val="22"/>
    </w:rPr>
  </w:style>
  <w:style w:type="character" w:customStyle="1" w:styleId="GroupSeparationChar">
    <w:name w:val="Group Separation Char"/>
    <w:basedOn w:val="DefaultParagraphFont"/>
    <w:link w:val="GroupSeparation"/>
    <w:rsid w:val="00777632"/>
  </w:style>
  <w:style w:type="paragraph" w:customStyle="1" w:styleId="Strongnospacing">
    <w:name w:val="Strong no spacing"/>
    <w:basedOn w:val="NoSpacing"/>
    <w:link w:val="StrongnospacingChar"/>
    <w:rsid w:val="00EC595B"/>
    <w:rPr>
      <w:b/>
      <w:szCs w:val="20"/>
    </w:rPr>
  </w:style>
  <w:style w:type="character" w:customStyle="1" w:styleId="ForceRightNoSpacingChar">
    <w:name w:val="Force Right No Spacing Char"/>
    <w:basedOn w:val="RightAlignChar"/>
    <w:link w:val="ForceRightNoSpacing"/>
    <w:rsid w:val="00EC595B"/>
    <w:rPr>
      <w:sz w:val="20"/>
      <w:szCs w:val="20"/>
      <w:lang w:val="da-DK"/>
    </w:rPr>
  </w:style>
  <w:style w:type="paragraph" w:customStyle="1" w:styleId="StrongnospacingForceRight">
    <w:name w:val="Strong no spacing Force Right"/>
    <w:basedOn w:val="NoSpacing"/>
    <w:link w:val="StrongnospacingForceRightChar"/>
    <w:rsid w:val="00EC595B"/>
    <w:pPr>
      <w:jc w:val="right"/>
    </w:pPr>
    <w:rPr>
      <w:b/>
    </w:rPr>
  </w:style>
  <w:style w:type="character" w:customStyle="1" w:styleId="NoSpacingChar">
    <w:name w:val="No Spacing Char"/>
    <w:basedOn w:val="DefaultParagraphFont"/>
    <w:link w:val="NoSpacing"/>
    <w:uiPriority w:val="1"/>
    <w:rsid w:val="00EC595B"/>
  </w:style>
  <w:style w:type="character" w:customStyle="1" w:styleId="StrongnospacingChar">
    <w:name w:val="Strong no spacing Char"/>
    <w:basedOn w:val="NoSpacingChar"/>
    <w:link w:val="Strongnospacing"/>
    <w:rsid w:val="00EC595B"/>
    <w:rPr>
      <w:b/>
      <w:szCs w:val="20"/>
    </w:rPr>
  </w:style>
  <w:style w:type="character" w:customStyle="1" w:styleId="StrongnospacingForceRightChar">
    <w:name w:val="Strong no spacing Force Right Char"/>
    <w:basedOn w:val="NoSpacingChar"/>
    <w:link w:val="StrongnospacingForceRight"/>
    <w:rsid w:val="00EC595B"/>
    <w:rPr>
      <w:b/>
    </w:rPr>
  </w:style>
  <w:style w:type="paragraph" w:customStyle="1" w:styleId="Style2">
    <w:name w:val="Style2"/>
    <w:basedOn w:val="NoSpacing"/>
    <w:link w:val="Style2Char"/>
    <w:rsid w:val="00AD1D9E"/>
  </w:style>
  <w:style w:type="character" w:customStyle="1" w:styleId="Style2Char">
    <w:name w:val="Style2 Char"/>
    <w:basedOn w:val="NoSpacingChar"/>
    <w:link w:val="Style2"/>
    <w:rsid w:val="00AD1D9E"/>
  </w:style>
  <w:style w:type="paragraph" w:customStyle="1" w:styleId="HeaderCaptionRight">
    <w:name w:val="Header Caption Right"/>
    <w:basedOn w:val="Normal"/>
    <w:link w:val="HeaderCaptionRightChar"/>
    <w:rsid w:val="00572B65"/>
    <w:pPr>
      <w:spacing w:after="0" w:line="200" w:lineRule="exact"/>
      <w:jc w:val="right"/>
      <w:outlineLvl w:val="0"/>
    </w:pPr>
    <w:rPr>
      <w:rFonts w:asciiTheme="majorHAnsi" w:hAnsiTheme="majorHAnsi"/>
      <w:b/>
      <w:color w:val="FFFFFF" w:themeColor="background1"/>
      <w:sz w:val="18"/>
      <w:szCs w:val="20"/>
      <w:lang w:val="da-DK"/>
    </w:rPr>
  </w:style>
  <w:style w:type="paragraph" w:customStyle="1" w:styleId="HeaderCaptionLeft">
    <w:name w:val="Header Caption Left"/>
    <w:basedOn w:val="HeaderCaptionRight"/>
    <w:link w:val="HeaderCaptionLeftChar"/>
    <w:rsid w:val="00572B65"/>
    <w:pPr>
      <w:jc w:val="left"/>
    </w:pPr>
  </w:style>
  <w:style w:type="character" w:customStyle="1" w:styleId="HeaderCaptionRightChar">
    <w:name w:val="Header Caption Right Char"/>
    <w:basedOn w:val="H1-LeftChar"/>
    <w:link w:val="HeaderCaptionRight"/>
    <w:rsid w:val="00572B65"/>
    <w:rPr>
      <w:rFonts w:asciiTheme="majorHAnsi" w:eastAsiaTheme="majorEastAsia" w:hAnsiTheme="majorHAnsi" w:cstheme="majorBidi"/>
      <w:b w:val="0"/>
      <w:caps/>
      <w:color w:val="FFFFFF" w:themeColor="background1"/>
      <w:sz w:val="18"/>
      <w:szCs w:val="20"/>
      <w:lang w:val="da-DK"/>
    </w:rPr>
  </w:style>
  <w:style w:type="character" w:customStyle="1" w:styleId="HeaderCaptionLeftChar">
    <w:name w:val="Header Caption Left Char"/>
    <w:basedOn w:val="HeaderCaptionRightChar"/>
    <w:link w:val="HeaderCaptionLeft"/>
    <w:rsid w:val="00572B65"/>
    <w:rPr>
      <w:rFonts w:asciiTheme="majorHAnsi" w:eastAsiaTheme="majorEastAsia" w:hAnsiTheme="majorHAnsi" w:cstheme="majorBidi"/>
      <w:b w:val="0"/>
      <w:caps/>
      <w:color w:val="FFFFFF" w:themeColor="background1"/>
      <w:sz w:val="18"/>
      <w:szCs w:val="20"/>
      <w:lang w:val="da-DK"/>
    </w:rPr>
  </w:style>
  <w:style w:type="character" w:customStyle="1" w:styleId="Heading4Char">
    <w:name w:val="Heading 4 Char"/>
    <w:basedOn w:val="DefaultParagraphFont"/>
    <w:link w:val="Heading4"/>
    <w:uiPriority w:val="9"/>
    <w:semiHidden/>
    <w:rsid w:val="00854DD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54DD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54DD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54DD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54DD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54DD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54DDE"/>
    <w:pPr>
      <w:spacing w:line="240" w:lineRule="auto"/>
    </w:pPr>
    <w:rPr>
      <w:b/>
      <w:bCs/>
      <w:smallCaps/>
      <w:color w:val="595959" w:themeColor="text1" w:themeTint="A6"/>
    </w:rPr>
  </w:style>
  <w:style w:type="character" w:styleId="Emphasis">
    <w:name w:val="Emphasis"/>
    <w:basedOn w:val="DefaultParagraphFont"/>
    <w:uiPriority w:val="20"/>
    <w:qFormat/>
    <w:rsid w:val="00854DDE"/>
    <w:rPr>
      <w:i/>
      <w:iCs/>
    </w:rPr>
  </w:style>
  <w:style w:type="paragraph" w:styleId="Quote">
    <w:name w:val="Quote"/>
    <w:basedOn w:val="Normal"/>
    <w:next w:val="Normal"/>
    <w:link w:val="QuoteChar"/>
    <w:uiPriority w:val="29"/>
    <w:qFormat/>
    <w:rsid w:val="00854DD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54DD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54DD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54DDE"/>
    <w:rPr>
      <w:color w:val="404040" w:themeColor="text1" w:themeTint="BF"/>
      <w:sz w:val="32"/>
      <w:szCs w:val="32"/>
    </w:rPr>
  </w:style>
  <w:style w:type="character" w:styleId="SubtleEmphasis">
    <w:name w:val="Subtle Emphasis"/>
    <w:basedOn w:val="DefaultParagraphFont"/>
    <w:uiPriority w:val="19"/>
    <w:qFormat/>
    <w:rsid w:val="00854DDE"/>
    <w:rPr>
      <w:i/>
      <w:iCs/>
      <w:color w:val="595959" w:themeColor="text1" w:themeTint="A6"/>
    </w:rPr>
  </w:style>
  <w:style w:type="character" w:styleId="IntenseEmphasis">
    <w:name w:val="Intense Emphasis"/>
    <w:basedOn w:val="DefaultParagraphFont"/>
    <w:uiPriority w:val="21"/>
    <w:qFormat/>
    <w:rsid w:val="00854DDE"/>
    <w:rPr>
      <w:b/>
      <w:bCs/>
      <w:i/>
      <w:iCs/>
    </w:rPr>
  </w:style>
  <w:style w:type="character" w:styleId="SubtleReference">
    <w:name w:val="Subtle Reference"/>
    <w:basedOn w:val="DefaultParagraphFont"/>
    <w:uiPriority w:val="31"/>
    <w:qFormat/>
    <w:rsid w:val="00854D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4DDE"/>
    <w:rPr>
      <w:b/>
      <w:bCs/>
      <w:caps w:val="0"/>
      <w:smallCaps/>
      <w:color w:val="auto"/>
      <w:spacing w:val="3"/>
      <w:u w:val="single"/>
    </w:rPr>
  </w:style>
  <w:style w:type="character" w:styleId="BookTitle">
    <w:name w:val="Book Title"/>
    <w:basedOn w:val="DefaultParagraphFont"/>
    <w:uiPriority w:val="33"/>
    <w:qFormat/>
    <w:rsid w:val="00854DDE"/>
    <w:rPr>
      <w:b/>
      <w:bCs/>
      <w:smallCaps/>
      <w:spacing w:val="7"/>
    </w:rPr>
  </w:style>
  <w:style w:type="paragraph" w:styleId="TOCHeading">
    <w:name w:val="TOC Heading"/>
    <w:basedOn w:val="Heading1"/>
    <w:next w:val="Normal"/>
    <w:uiPriority w:val="39"/>
    <w:semiHidden/>
    <w:unhideWhenUsed/>
    <w:qFormat/>
    <w:rsid w:val="00854D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348020871">
      <w:bodyDiv w:val="1"/>
      <w:marLeft w:val="0"/>
      <w:marRight w:val="0"/>
      <w:marTop w:val="0"/>
      <w:marBottom w:val="0"/>
      <w:divBdr>
        <w:top w:val="none" w:sz="0" w:space="0" w:color="auto"/>
        <w:left w:val="none" w:sz="0" w:space="0" w:color="auto"/>
        <w:bottom w:val="none" w:sz="0" w:space="0" w:color="auto"/>
        <w:right w:val="none" w:sz="0" w:space="0" w:color="auto"/>
      </w:divBdr>
    </w:div>
    <w:div w:id="483551405">
      <w:bodyDiv w:val="1"/>
      <w:marLeft w:val="0"/>
      <w:marRight w:val="0"/>
      <w:marTop w:val="0"/>
      <w:marBottom w:val="0"/>
      <w:divBdr>
        <w:top w:val="none" w:sz="0" w:space="0" w:color="auto"/>
        <w:left w:val="none" w:sz="0" w:space="0" w:color="auto"/>
        <w:bottom w:val="none" w:sz="0" w:space="0" w:color="auto"/>
        <w:right w:val="none" w:sz="0" w:space="0" w:color="auto"/>
      </w:divBdr>
    </w:div>
    <w:div w:id="15285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bin" Id="rId9" /><Relationship Type="http://schemas.openxmlformats.org/officeDocument/2006/relationships/theme" Target="theme/theme1.xml" Id="rId14" /><Relationship Type="http://schemas.openxmlformats.org/officeDocument/2006/relationships/customXml" Target="/customXML/item3.xml" Id="R58f9fc04ff3d419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olak\Desktop\US_REP1304_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F7ABB4D-12A7-484D-A14A-009C8778199D}"/>
      </w:docPartPr>
      <w:docPartBody>
        <w:p w:rsidR="00A732B7" w:rsidRDefault="00997A5F">
          <w:r w:rsidRPr="002B6D6B">
            <w:rPr>
              <w:rStyle w:val="PlaceholderText"/>
            </w:rPr>
            <w:t>Click or tap here to enter text.</w:t>
          </w:r>
        </w:p>
      </w:docPartBody>
    </w:docPart>
    <w:docPart>
      <w:docPartPr>
        <w:name w:val="54582147559649649C2E4FF27A925DCA"/>
        <w:category>
          <w:name w:val="General"/>
          <w:gallery w:val="placeholder"/>
        </w:category>
        <w:types>
          <w:type w:val="bbPlcHdr"/>
        </w:types>
        <w:behaviors>
          <w:behavior w:val="content"/>
        </w:behaviors>
        <w:guid w:val="{C97B620B-1A85-4221-9228-14EE700E5BA3}"/>
      </w:docPartPr>
      <w:docPartBody>
        <w:p w:rsidR="00B07230" w:rsidRDefault="001A3C35" w:rsidP="001A3C35">
          <w:pPr>
            <w:pStyle w:val="54582147559649649C2E4FF27A925DCA"/>
          </w:pPr>
          <w:r w:rsidRPr="00382EBB">
            <w:rPr>
              <w:rStyle w:val="PlaceholderText"/>
            </w:rPr>
            <w:t>Click here to enter text.</w:t>
          </w:r>
        </w:p>
      </w:docPartBody>
    </w:docPart>
    <w:docPart>
      <w:docPartPr>
        <w:name w:val="348BB718B9064D349DD4841EFD3E78B7"/>
        <w:category>
          <w:name w:val="General"/>
          <w:gallery w:val="placeholder"/>
        </w:category>
        <w:types>
          <w:type w:val="bbPlcHdr"/>
        </w:types>
        <w:behaviors>
          <w:behavior w:val="content"/>
        </w:behaviors>
        <w:guid w:val="{C7F2F60A-FAC0-4C66-8E2B-89D39FD09BF9}"/>
      </w:docPartPr>
      <w:docPartBody>
        <w:p w:rsidR="005F6D68" w:rsidRDefault="002D5A0A" w:rsidP="002D5A0A">
          <w:pPr>
            <w:pStyle w:val="348BB718B9064D349DD4841EFD3E78B7"/>
          </w:pPr>
          <w:r w:rsidRPr="00783ECD">
            <w:rPr>
              <w:rStyle w:val="PlaceholderText"/>
            </w:rPr>
            <w:t>Click here to enter text.</w:t>
          </w:r>
        </w:p>
      </w:docPartBody>
    </w:docPart>
    <w:docPart>
      <w:docPartPr>
        <w:name w:val="9EBC2894080644B297B3C72FC1476728"/>
        <w:category>
          <w:name w:val="General"/>
          <w:gallery w:val="placeholder"/>
        </w:category>
        <w:types>
          <w:type w:val="bbPlcHdr"/>
        </w:types>
        <w:behaviors>
          <w:behavior w:val="content"/>
        </w:behaviors>
        <w:guid w:val="{F1DA4520-291C-459E-B705-CBD0D4A4DB82}"/>
      </w:docPartPr>
      <w:docPartBody>
        <w:p w:rsidR="005F6D68" w:rsidRDefault="002D5A0A" w:rsidP="002D5A0A">
          <w:pPr>
            <w:pStyle w:val="9EBC2894080644B297B3C72FC1476728"/>
          </w:pPr>
          <w:r w:rsidRPr="002B6D6B">
            <w:rPr>
              <w:rStyle w:val="PlaceholderText"/>
            </w:rPr>
            <w:t>Click or tap here to enter text.</w:t>
          </w:r>
        </w:p>
      </w:docPartBody>
    </w:docPart>
    <w:docPart>
      <w:docPartPr>
        <w:name w:val="454F6090FF0D49F5A0BEC4CA9FD74298"/>
        <w:category>
          <w:name w:val="General"/>
          <w:gallery w:val="placeholder"/>
        </w:category>
        <w:types>
          <w:type w:val="bbPlcHdr"/>
        </w:types>
        <w:behaviors>
          <w:behavior w:val="content"/>
        </w:behaviors>
        <w:guid w:val="{F5600067-803E-4696-90B0-292FF926196D}"/>
      </w:docPartPr>
      <w:docPartBody>
        <w:p w:rsidR="005F6D68" w:rsidRDefault="002D5A0A" w:rsidP="002D5A0A">
          <w:pPr>
            <w:pStyle w:val="454F6090FF0D49F5A0BEC4CA9FD74298"/>
          </w:pPr>
          <w:r w:rsidRPr="002B6D6B">
            <w:rPr>
              <w:rStyle w:val="PlaceholderText"/>
            </w:rPr>
            <w:t>Click or tap here to enter text.</w:t>
          </w:r>
        </w:p>
      </w:docPartBody>
    </w:docPart>
    <w:docPart>
      <w:docPartPr>
        <w:name w:val="FE65451E52804CB28485C4F75E71AEBA"/>
        <w:category>
          <w:name w:val="General"/>
          <w:gallery w:val="placeholder"/>
        </w:category>
        <w:types>
          <w:type w:val="bbPlcHdr"/>
        </w:types>
        <w:behaviors>
          <w:behavior w:val="content"/>
        </w:behaviors>
        <w:guid w:val="{758F30CE-EF9B-459B-85CA-EF62D6F2424D}"/>
      </w:docPartPr>
      <w:docPartBody>
        <w:p w:rsidR="005F6D68" w:rsidRDefault="002D5A0A" w:rsidP="002D5A0A">
          <w:pPr>
            <w:pStyle w:val="FE65451E52804CB28485C4F75E71AEBA"/>
          </w:pPr>
          <w:r w:rsidRPr="002B6D6B">
            <w:rPr>
              <w:rStyle w:val="PlaceholderText"/>
            </w:rPr>
            <w:t>Click or tap here to enter text.</w:t>
          </w:r>
        </w:p>
      </w:docPartBody>
    </w:docPart>
    <w:docPart>
      <w:docPartPr>
        <w:name w:val="EC1FF0CCDF7549E3AEBCFCA13CA2E73B"/>
        <w:category>
          <w:name w:val="General"/>
          <w:gallery w:val="placeholder"/>
        </w:category>
        <w:types>
          <w:type w:val="bbPlcHdr"/>
        </w:types>
        <w:behaviors>
          <w:behavior w:val="content"/>
        </w:behaviors>
        <w:guid w:val="{63E58847-8A27-4465-949C-E472DAA5C020}"/>
      </w:docPartPr>
      <w:docPartBody>
        <w:p w:rsidR="005F6D68" w:rsidRDefault="002D5A0A" w:rsidP="002D5A0A">
          <w:pPr>
            <w:pStyle w:val="EC1FF0CCDF7549E3AEBCFCA13CA2E73B"/>
          </w:pPr>
          <w:r w:rsidRPr="00865D43">
            <w:rPr>
              <w:rStyle w:val="PlaceholderText"/>
            </w:rPr>
            <w:t>Enter any content that you want to repeat, including other content controls. You can also insert this control around table rows in order to repeat parts of a table.</w:t>
          </w:r>
        </w:p>
      </w:docPartBody>
    </w:docPart>
    <w:docPart>
      <w:docPartPr>
        <w:name w:val="4B3151CCF016410C9162DFF148EF4E18"/>
        <w:category>
          <w:name w:val="General"/>
          <w:gallery w:val="placeholder"/>
        </w:category>
        <w:types>
          <w:type w:val="bbPlcHdr"/>
        </w:types>
        <w:behaviors>
          <w:behavior w:val="content"/>
        </w:behaviors>
        <w:guid w:val="{7703952E-EB17-4EAC-90D6-149EC71D56F3}"/>
      </w:docPartPr>
      <w:docPartBody>
        <w:p w:rsidR="005F6D68" w:rsidRDefault="002D5A0A" w:rsidP="002D5A0A">
          <w:pPr>
            <w:pStyle w:val="4B3151CCF016410C9162DFF148EF4E18"/>
          </w:pPr>
          <w:r w:rsidRPr="00783ECD">
            <w:rPr>
              <w:rStyle w:val="PlaceholderText"/>
            </w:rPr>
            <w:t>Click here to enter text.</w:t>
          </w:r>
        </w:p>
      </w:docPartBody>
    </w:docPart>
    <w:docPart>
      <w:docPartPr>
        <w:name w:val="248F49A6E6114556AC9BB3E441483A82"/>
        <w:category>
          <w:name w:val="General"/>
          <w:gallery w:val="placeholder"/>
        </w:category>
        <w:types>
          <w:type w:val="bbPlcHdr"/>
        </w:types>
        <w:behaviors>
          <w:behavior w:val="content"/>
        </w:behaviors>
        <w:guid w:val="{AB7BCB4C-12F8-41C8-AB15-1492E26DA0CF}"/>
      </w:docPartPr>
      <w:docPartBody>
        <w:p w:rsidR="005F6D68" w:rsidRDefault="002D5A0A" w:rsidP="002D5A0A">
          <w:pPr>
            <w:pStyle w:val="248F49A6E6114556AC9BB3E441483A82"/>
          </w:pPr>
          <w:r w:rsidRPr="00783ECD">
            <w:rPr>
              <w:rStyle w:val="PlaceholderText"/>
            </w:rPr>
            <w:t>Click here to enter text.</w:t>
          </w:r>
        </w:p>
      </w:docPartBody>
    </w:docPart>
    <w:docPart>
      <w:docPartPr>
        <w:name w:val="4DD939944B7D481BAD92A0AC51618E12"/>
        <w:category>
          <w:name w:val="General"/>
          <w:gallery w:val="placeholder"/>
        </w:category>
        <w:types>
          <w:type w:val="bbPlcHdr"/>
        </w:types>
        <w:behaviors>
          <w:behavior w:val="content"/>
        </w:behaviors>
        <w:guid w:val="{2AB28D26-A0D2-47C7-BAF9-912EB095AC43}"/>
      </w:docPartPr>
      <w:docPartBody>
        <w:p w:rsidR="005F6D68" w:rsidRDefault="002D5A0A" w:rsidP="002D5A0A">
          <w:pPr>
            <w:pStyle w:val="4DD939944B7D481BAD92A0AC51618E12"/>
          </w:pPr>
          <w:r w:rsidRPr="00783ECD">
            <w:rPr>
              <w:rStyle w:val="PlaceholderText"/>
            </w:rPr>
            <w:t>Click here to enter text.</w:t>
          </w:r>
        </w:p>
      </w:docPartBody>
    </w:docPart>
    <w:docPart>
      <w:docPartPr>
        <w:name w:val="B53877BC4C104C97B4F622AB894EEC4A"/>
        <w:category>
          <w:name w:val="General"/>
          <w:gallery w:val="placeholder"/>
        </w:category>
        <w:types>
          <w:type w:val="bbPlcHdr"/>
        </w:types>
        <w:behaviors>
          <w:behavior w:val="content"/>
        </w:behaviors>
        <w:guid w:val="{AEEB2D7D-429D-4A6B-9D61-81797D3335B1}"/>
      </w:docPartPr>
      <w:docPartBody>
        <w:p w:rsidR="005F6D68" w:rsidRDefault="002D5A0A" w:rsidP="002D5A0A">
          <w:pPr>
            <w:pStyle w:val="B53877BC4C104C97B4F622AB894EEC4A"/>
          </w:pPr>
          <w:r w:rsidRPr="00783ECD">
            <w:rPr>
              <w:rStyle w:val="PlaceholderText"/>
            </w:rPr>
            <w:t>Click here to enter text.</w:t>
          </w:r>
        </w:p>
      </w:docPartBody>
    </w:docPart>
    <w:docPart>
      <w:docPartPr>
        <w:name w:val="665032DE5DFA452490774734A25D1108"/>
        <w:category>
          <w:name w:val="General"/>
          <w:gallery w:val="placeholder"/>
        </w:category>
        <w:types>
          <w:type w:val="bbPlcHdr"/>
        </w:types>
        <w:behaviors>
          <w:behavior w:val="content"/>
        </w:behaviors>
        <w:guid w:val="{3DE95507-2D50-466A-B800-D49047940E74}"/>
      </w:docPartPr>
      <w:docPartBody>
        <w:p w:rsidR="005F6D68" w:rsidRDefault="002D5A0A" w:rsidP="002D5A0A">
          <w:pPr>
            <w:pStyle w:val="665032DE5DFA452490774734A25D1108"/>
          </w:pPr>
          <w:r w:rsidRPr="00783ECD">
            <w:rPr>
              <w:rStyle w:val="PlaceholderText"/>
            </w:rPr>
            <w:t>Click here to enter text.</w:t>
          </w:r>
        </w:p>
      </w:docPartBody>
    </w:docPart>
    <w:docPart>
      <w:docPartPr>
        <w:name w:val="C508A30DAA424FD8B42DEDF1C69B19DF"/>
        <w:category>
          <w:name w:val="General"/>
          <w:gallery w:val="placeholder"/>
        </w:category>
        <w:types>
          <w:type w:val="bbPlcHdr"/>
        </w:types>
        <w:behaviors>
          <w:behavior w:val="content"/>
        </w:behaviors>
        <w:guid w:val="{DF1BF38F-D984-4FE7-ADBA-07E23CE1DEDA}"/>
      </w:docPartPr>
      <w:docPartBody>
        <w:p w:rsidR="005F6D68" w:rsidRDefault="002D5A0A" w:rsidP="002D5A0A">
          <w:pPr>
            <w:pStyle w:val="C508A30DAA424FD8B42DEDF1C69B19DF"/>
          </w:pPr>
          <w:r w:rsidRPr="00783ECD">
            <w:rPr>
              <w:rStyle w:val="PlaceholderText"/>
            </w:rPr>
            <w:t>Click here to enter text.</w:t>
          </w:r>
        </w:p>
      </w:docPartBody>
    </w:docPart>
    <w:docPart>
      <w:docPartPr>
        <w:name w:val="48EC0E93177B48448BE82659E7054093"/>
        <w:category>
          <w:name w:val="General"/>
          <w:gallery w:val="placeholder"/>
        </w:category>
        <w:types>
          <w:type w:val="bbPlcHdr"/>
        </w:types>
        <w:behaviors>
          <w:behavior w:val="content"/>
        </w:behaviors>
        <w:guid w:val="{EDF2A35B-A566-4794-BD93-9DC4F7C2CA9F}"/>
      </w:docPartPr>
      <w:docPartBody>
        <w:p w:rsidR="005F6D68" w:rsidRDefault="002D5A0A" w:rsidP="002D5A0A">
          <w:pPr>
            <w:pStyle w:val="48EC0E93177B48448BE82659E7054093"/>
          </w:pPr>
          <w:r w:rsidRPr="00F13DBE">
            <w:rPr>
              <w:rStyle w:val="PlaceholderText"/>
            </w:rPr>
            <w:t>Enter any content that you want to repeat, including other content controls. You can also insert this control around table rows in order to repeat parts of a table.</w:t>
          </w:r>
        </w:p>
      </w:docPartBody>
    </w:docPart>
    <w:docPart>
      <w:docPartPr>
        <w:name w:val="2C39B0D7A2604722A58CA23E046D34B9"/>
        <w:category>
          <w:name w:val="General"/>
          <w:gallery w:val="placeholder"/>
        </w:category>
        <w:types>
          <w:type w:val="bbPlcHdr"/>
        </w:types>
        <w:behaviors>
          <w:behavior w:val="content"/>
        </w:behaviors>
        <w:guid w:val="{E917BBC1-351F-4E60-81C0-0BD556796F59}"/>
      </w:docPartPr>
      <w:docPartBody>
        <w:p w:rsidR="005F6D68" w:rsidRDefault="002D5A0A" w:rsidP="002D5A0A">
          <w:pPr>
            <w:pStyle w:val="2C39B0D7A2604722A58CA23E046D34B9"/>
          </w:pPr>
          <w:r w:rsidRPr="002B6D6B">
            <w:rPr>
              <w:rStyle w:val="PlaceholderText"/>
            </w:rPr>
            <w:t>Click or tap here to enter text.</w:t>
          </w:r>
        </w:p>
      </w:docPartBody>
    </w:docPart>
    <w:docPart>
      <w:docPartPr>
        <w:name w:val="8E6E9800387D4C929ACF2FB0603AA477"/>
        <w:category>
          <w:name w:val="General"/>
          <w:gallery w:val="placeholder"/>
        </w:category>
        <w:types>
          <w:type w:val="bbPlcHdr"/>
        </w:types>
        <w:behaviors>
          <w:behavior w:val="content"/>
        </w:behaviors>
        <w:guid w:val="{15DF4A74-AD1C-4C07-9CE1-2272ED50B571}"/>
      </w:docPartPr>
      <w:docPartBody>
        <w:p w:rsidR="005F6D68" w:rsidRDefault="002D5A0A" w:rsidP="002D5A0A">
          <w:pPr>
            <w:pStyle w:val="8E6E9800387D4C929ACF2FB0603AA477"/>
          </w:pPr>
          <w:r w:rsidRPr="002B6D6B">
            <w:rPr>
              <w:rStyle w:val="PlaceholderText"/>
            </w:rPr>
            <w:t>Click or tap here to enter text.</w:t>
          </w:r>
        </w:p>
      </w:docPartBody>
    </w:docPart>
    <w:docPart>
      <w:docPartPr>
        <w:name w:val="1B23467F53D74360954403C6128BE346"/>
        <w:category>
          <w:name w:val="General"/>
          <w:gallery w:val="placeholder"/>
        </w:category>
        <w:types>
          <w:type w:val="bbPlcHdr"/>
        </w:types>
        <w:behaviors>
          <w:behavior w:val="content"/>
        </w:behaviors>
        <w:guid w:val="{7E4AE5CA-6879-4261-9C21-03D364F960F9}"/>
      </w:docPartPr>
      <w:docPartBody>
        <w:p w:rsidR="005F6D68" w:rsidRDefault="002D5A0A" w:rsidP="002D5A0A">
          <w:pPr>
            <w:pStyle w:val="1B23467F53D74360954403C6128BE346"/>
          </w:pPr>
          <w:r w:rsidRPr="00783ECD">
            <w:rPr>
              <w:rStyle w:val="PlaceholderText"/>
            </w:rPr>
            <w:t>Click here to enter text.</w:t>
          </w:r>
        </w:p>
      </w:docPartBody>
    </w:docPart>
    <w:docPart>
      <w:docPartPr>
        <w:name w:val="4385393FEB124197A5500AD0789AA619"/>
        <w:category>
          <w:name w:val="General"/>
          <w:gallery w:val="placeholder"/>
        </w:category>
        <w:types>
          <w:type w:val="bbPlcHdr"/>
        </w:types>
        <w:behaviors>
          <w:behavior w:val="content"/>
        </w:behaviors>
        <w:guid w:val="{B97C0E08-7749-4283-90E0-5DEB6EC51C20}"/>
      </w:docPartPr>
      <w:docPartBody>
        <w:p w:rsidR="003E7745" w:rsidRDefault="003E0ECB" w:rsidP="003E0ECB">
          <w:pPr>
            <w:pStyle w:val="4385393FEB124197A5500AD0789AA619"/>
          </w:pPr>
          <w:r w:rsidRPr="006C639E">
            <w:rPr>
              <w:rStyle w:val="PlaceholderText"/>
            </w:rPr>
            <w:t>Click or tap here to enter text.</w:t>
          </w:r>
        </w:p>
      </w:docPartBody>
    </w:docPart>
    <w:docPart>
      <w:docPartPr>
        <w:name w:val="7A4903DE53B84D5CBBA3D6324985725B"/>
        <w:category>
          <w:name w:val="General"/>
          <w:gallery w:val="placeholder"/>
        </w:category>
        <w:types>
          <w:type w:val="bbPlcHdr"/>
        </w:types>
        <w:behaviors>
          <w:behavior w:val="content"/>
        </w:behaviors>
        <w:guid w:val="{D6596D64-66C9-41D8-A6FD-01527C22EC64}"/>
      </w:docPartPr>
      <w:docPartBody>
        <w:p w:rsidR="003E7745" w:rsidRDefault="003E0ECB" w:rsidP="003E0ECB">
          <w:pPr>
            <w:pStyle w:val="7A4903DE53B84D5CBBA3D6324985725B"/>
          </w:pPr>
          <w:r w:rsidRPr="00783ECD">
            <w:rPr>
              <w:rStyle w:val="PlaceholderText"/>
            </w:rPr>
            <w:t>Click here to enter text.</w:t>
          </w:r>
        </w:p>
      </w:docPartBody>
    </w:docPart>
    <w:docPart>
      <w:docPartPr>
        <w:name w:val="7D6AF983B6EC40E5A92229CBCEF4A59E"/>
        <w:category>
          <w:name w:val="General"/>
          <w:gallery w:val="placeholder"/>
        </w:category>
        <w:types>
          <w:type w:val="bbPlcHdr"/>
        </w:types>
        <w:behaviors>
          <w:behavior w:val="content"/>
        </w:behaviors>
        <w:guid w:val="{A48F7B2A-0F2B-4014-B3AF-EF03EB2F04CF}"/>
      </w:docPartPr>
      <w:docPartBody>
        <w:p w:rsidR="003E7745" w:rsidRDefault="003E0ECB" w:rsidP="003E0ECB">
          <w:pPr>
            <w:pStyle w:val="7D6AF983B6EC40E5A92229CBCEF4A59E"/>
          </w:pPr>
          <w:r w:rsidRPr="00783ECD">
            <w:rPr>
              <w:rStyle w:val="PlaceholderText"/>
            </w:rPr>
            <w:t>Click here to enter text.</w:t>
          </w:r>
        </w:p>
      </w:docPartBody>
    </w:docPart>
    <w:docPart>
      <w:docPartPr>
        <w:name w:val="1C081CAFEF3547C2BE831CF9355684C6"/>
        <w:category>
          <w:name w:val="General"/>
          <w:gallery w:val="placeholder"/>
        </w:category>
        <w:types>
          <w:type w:val="bbPlcHdr"/>
        </w:types>
        <w:behaviors>
          <w:behavior w:val="content"/>
        </w:behaviors>
        <w:guid w:val="{049286E6-56D9-4312-853F-B25B7A63CC5F}"/>
      </w:docPartPr>
      <w:docPartBody>
        <w:p w:rsidR="003E7745" w:rsidRDefault="003E0ECB" w:rsidP="003E0ECB">
          <w:pPr>
            <w:pStyle w:val="1C081CAFEF3547C2BE831CF9355684C6"/>
          </w:pPr>
          <w:r w:rsidRPr="006C639E">
            <w:rPr>
              <w:rStyle w:val="PlaceholderText"/>
            </w:rPr>
            <w:t>Click or tap here to enter text.</w:t>
          </w:r>
        </w:p>
      </w:docPartBody>
    </w:docPart>
    <w:docPart>
      <w:docPartPr>
        <w:name w:val="9380367534624EF186088896BF490511"/>
        <w:category>
          <w:name w:val="General"/>
          <w:gallery w:val="placeholder"/>
        </w:category>
        <w:types>
          <w:type w:val="bbPlcHdr"/>
        </w:types>
        <w:behaviors>
          <w:behavior w:val="content"/>
        </w:behaviors>
        <w:guid w:val="{94E15C1C-0FA8-4513-9562-200D8F884CB4}"/>
      </w:docPartPr>
      <w:docPartBody>
        <w:p w:rsidR="003E7745" w:rsidRDefault="003E0ECB" w:rsidP="003E0ECB">
          <w:pPr>
            <w:pStyle w:val="9380367534624EF186088896BF490511"/>
          </w:pPr>
          <w:r w:rsidRPr="00783ECD">
            <w:rPr>
              <w:rStyle w:val="PlaceholderText"/>
            </w:rPr>
            <w:t>Click here to enter text.</w:t>
          </w:r>
        </w:p>
      </w:docPartBody>
    </w:docPart>
    <w:docPart>
      <w:docPartPr>
        <w:name w:val="D1366402EE084AB9B2A971B105921F69"/>
        <w:category>
          <w:name w:val="General"/>
          <w:gallery w:val="placeholder"/>
        </w:category>
        <w:types>
          <w:type w:val="bbPlcHdr"/>
        </w:types>
        <w:behaviors>
          <w:behavior w:val="content"/>
        </w:behaviors>
        <w:guid w:val="{17E56457-0467-4254-8C42-745444CCAC49}"/>
      </w:docPartPr>
      <w:docPartBody>
        <w:p w:rsidR="003E7745" w:rsidRDefault="003E0ECB" w:rsidP="003E0ECB">
          <w:pPr>
            <w:pStyle w:val="D1366402EE084AB9B2A971B105921F69"/>
          </w:pPr>
          <w:r w:rsidRPr="00783ECD">
            <w:rPr>
              <w:rStyle w:val="PlaceholderText"/>
            </w:rPr>
            <w:t>Click here to enter text.</w:t>
          </w:r>
        </w:p>
      </w:docPartBody>
    </w:docPart>
    <w:docPart>
      <w:docPartPr>
        <w:name w:val="03EFCCC5CFB84434B063BFC5BBB3293C"/>
        <w:category>
          <w:name w:val="General"/>
          <w:gallery w:val="placeholder"/>
        </w:category>
        <w:types>
          <w:type w:val="bbPlcHdr"/>
        </w:types>
        <w:behaviors>
          <w:behavior w:val="content"/>
        </w:behaviors>
        <w:guid w:val="{268895DB-97C0-48E4-AF8B-9B15CCCA92D2}"/>
      </w:docPartPr>
      <w:docPartBody>
        <w:p w:rsidR="00E31784" w:rsidRDefault="001759D2" w:rsidP="001759D2">
          <w:pPr>
            <w:pStyle w:val="03EFCCC5CFB84434B063BFC5BBB3293C"/>
          </w:pPr>
          <w:r w:rsidRPr="00423BA4">
            <w:rPr>
              <w:rStyle w:val="PlaceholderText"/>
            </w:rPr>
            <w:t>Click here to enter text.</w:t>
          </w:r>
        </w:p>
      </w:docPartBody>
    </w:docPart>
    <w:docPart>
      <w:docPartPr>
        <w:name w:val="AAF0A0DF14614D37A59F0D7C3D6B2D3E"/>
        <w:category>
          <w:name w:val="General"/>
          <w:gallery w:val="placeholder"/>
        </w:category>
        <w:types>
          <w:type w:val="bbPlcHdr"/>
        </w:types>
        <w:behaviors>
          <w:behavior w:val="content"/>
        </w:behaviors>
        <w:guid w:val="{601AF9F9-C69D-41AC-B275-40000B4F6322}"/>
      </w:docPartPr>
      <w:docPartBody>
        <w:p w:rsidR="00E31784" w:rsidRDefault="001759D2" w:rsidP="001759D2">
          <w:pPr>
            <w:pStyle w:val="AAF0A0DF14614D37A59F0D7C3D6B2D3E"/>
          </w:pPr>
          <w:r w:rsidRPr="002B6D6B">
            <w:rPr>
              <w:rStyle w:val="PlaceholderText"/>
            </w:rPr>
            <w:t>Click or tap here to enter text.</w:t>
          </w:r>
        </w:p>
      </w:docPartBody>
    </w:docPart>
    <w:docPart>
      <w:docPartPr>
        <w:name w:val="9F27EE84437F4E73909D88F030465F63"/>
        <w:category>
          <w:name w:val="General"/>
          <w:gallery w:val="placeholder"/>
        </w:category>
        <w:types>
          <w:type w:val="bbPlcHdr"/>
        </w:types>
        <w:behaviors>
          <w:behavior w:val="content"/>
        </w:behaviors>
        <w:guid w:val="{9FA017E3-999D-4917-B1DB-DEE2A853E527}"/>
      </w:docPartPr>
      <w:docPartBody>
        <w:p w:rsidR="00E31784" w:rsidRDefault="001759D2" w:rsidP="001759D2">
          <w:pPr>
            <w:pStyle w:val="9F27EE84437F4E73909D88F030465F63"/>
          </w:pPr>
          <w:r w:rsidRPr="002B6D6B">
            <w:rPr>
              <w:rStyle w:val="PlaceholderText"/>
            </w:rPr>
            <w:t>Click or tap here to enter text.</w:t>
          </w:r>
        </w:p>
      </w:docPartBody>
    </w:docPart>
    <w:docPart>
      <w:docPartPr>
        <w:name w:val="9CCF291216FC41E59593C4A806A61A39"/>
        <w:category>
          <w:name w:val="General"/>
          <w:gallery w:val="placeholder"/>
        </w:category>
        <w:types>
          <w:type w:val="bbPlcHdr"/>
        </w:types>
        <w:behaviors>
          <w:behavior w:val="content"/>
        </w:behaviors>
        <w:guid w:val="{72415BC4-6617-41EB-8B41-DF4904EAD75F}"/>
      </w:docPartPr>
      <w:docPartBody>
        <w:p w:rsidR="00E31784" w:rsidRDefault="001759D2" w:rsidP="001759D2">
          <w:pPr>
            <w:pStyle w:val="9CCF291216FC41E59593C4A806A61A39"/>
          </w:pPr>
          <w:r w:rsidRPr="002B6D6B">
            <w:rPr>
              <w:rStyle w:val="PlaceholderText"/>
            </w:rPr>
            <w:t>Click or tap here to enter text.</w:t>
          </w:r>
        </w:p>
      </w:docPartBody>
    </w:docPart>
    <w:docPart>
      <w:docPartPr>
        <w:name w:val="B030B9236CE84EF8B878B4EEA6C96C7C"/>
        <w:category>
          <w:name w:val="General"/>
          <w:gallery w:val="placeholder"/>
        </w:category>
        <w:types>
          <w:type w:val="bbPlcHdr"/>
        </w:types>
        <w:behaviors>
          <w:behavior w:val="content"/>
        </w:behaviors>
        <w:guid w:val="{B8CF80D4-19D2-4349-936D-FA3D0057932A}"/>
      </w:docPartPr>
      <w:docPartBody>
        <w:p w:rsidR="00E31784" w:rsidRDefault="001759D2" w:rsidP="001759D2">
          <w:pPr>
            <w:pStyle w:val="B030B9236CE84EF8B878B4EEA6C96C7C"/>
          </w:pPr>
          <w:r w:rsidRPr="002B6D6B">
            <w:rPr>
              <w:rStyle w:val="PlaceholderText"/>
            </w:rPr>
            <w:t>Click or tap here to enter text.</w:t>
          </w:r>
        </w:p>
      </w:docPartBody>
    </w:docPart>
    <w:docPart>
      <w:docPartPr>
        <w:name w:val="9C2A8546633E448CB9E9D714B29B502A"/>
        <w:category>
          <w:name w:val="General"/>
          <w:gallery w:val="placeholder"/>
        </w:category>
        <w:types>
          <w:type w:val="bbPlcHdr"/>
        </w:types>
        <w:behaviors>
          <w:behavior w:val="content"/>
        </w:behaviors>
        <w:guid w:val="{FF436F71-48A3-49D2-8008-8318E167A476}"/>
      </w:docPartPr>
      <w:docPartBody>
        <w:p w:rsidR="00E31784" w:rsidRDefault="001759D2" w:rsidP="001759D2">
          <w:pPr>
            <w:pStyle w:val="9C2A8546633E448CB9E9D714B29B502A"/>
          </w:pPr>
          <w:r w:rsidRPr="002B6D6B">
            <w:rPr>
              <w:rStyle w:val="PlaceholderText"/>
            </w:rPr>
            <w:t>Click or tap here to enter text.</w:t>
          </w:r>
        </w:p>
      </w:docPartBody>
    </w:docPart>
    <w:docPart>
      <w:docPartPr>
        <w:name w:val="EC083BFE83E048B38C30BCF78A8A32AC"/>
        <w:category>
          <w:name w:val="General"/>
          <w:gallery w:val="placeholder"/>
        </w:category>
        <w:types>
          <w:type w:val="bbPlcHdr"/>
        </w:types>
        <w:behaviors>
          <w:behavior w:val="content"/>
        </w:behaviors>
        <w:guid w:val="{8D41CFF0-3A20-4DEA-BB8D-356313F728AC}"/>
      </w:docPartPr>
      <w:docPartBody>
        <w:p w:rsidR="00E31784" w:rsidRDefault="00BD1F87" w:rsidP="00BD1F87">
          <w:pPr>
            <w:pStyle w:val="EC083BFE83E048B38C30BCF78A8A32AC4"/>
          </w:pPr>
          <w:r w:rsidRPr="002B6D6B">
            <w:rPr>
              <w:rStyle w:val="PlaceholderText"/>
            </w:rPr>
            <w:t>Click or tap here to enter text.</w:t>
          </w:r>
        </w:p>
      </w:docPartBody>
    </w:docPart>
    <w:docPart>
      <w:docPartPr>
        <w:name w:val="C69A9F7883354B5FB6448279557DB0EE"/>
        <w:category>
          <w:name w:val="General"/>
          <w:gallery w:val="placeholder"/>
        </w:category>
        <w:types>
          <w:type w:val="bbPlcHdr"/>
        </w:types>
        <w:behaviors>
          <w:behavior w:val="content"/>
        </w:behaviors>
        <w:guid w:val="{F713468A-C4A5-4700-BCC3-54CFF900D8B0}"/>
      </w:docPartPr>
      <w:docPartBody>
        <w:p w:rsidR="00E31784" w:rsidRDefault="001759D2" w:rsidP="001759D2">
          <w:pPr>
            <w:pStyle w:val="C69A9F7883354B5FB6448279557DB0EE"/>
          </w:pPr>
          <w:r w:rsidRPr="002B6D6B">
            <w:rPr>
              <w:rStyle w:val="PlaceholderText"/>
            </w:rPr>
            <w:t>Click or tap here to enter text.</w:t>
          </w:r>
        </w:p>
      </w:docPartBody>
    </w:docPart>
    <w:docPart>
      <w:docPartPr>
        <w:name w:val="21427A2FA0D14D41ADEFCA05D87AE72A"/>
        <w:category>
          <w:name w:val="General"/>
          <w:gallery w:val="placeholder"/>
        </w:category>
        <w:types>
          <w:type w:val="bbPlcHdr"/>
        </w:types>
        <w:behaviors>
          <w:behavior w:val="content"/>
        </w:behaviors>
        <w:guid w:val="{71E8DCDF-8202-42BE-8F6F-D7A0B9123038}"/>
      </w:docPartPr>
      <w:docPartBody>
        <w:p w:rsidR="00E31784" w:rsidRDefault="001759D2" w:rsidP="001759D2">
          <w:pPr>
            <w:pStyle w:val="21427A2FA0D14D41ADEFCA05D87AE72A"/>
          </w:pPr>
          <w:r w:rsidRPr="002B6D6B">
            <w:rPr>
              <w:rStyle w:val="PlaceholderText"/>
            </w:rPr>
            <w:t>Click or tap here to enter text.</w:t>
          </w:r>
        </w:p>
      </w:docPartBody>
    </w:docPart>
    <w:docPart>
      <w:docPartPr>
        <w:name w:val="E4B655F4BBA34DE3A4E73AA04CD090B9"/>
        <w:category>
          <w:name w:val="General"/>
          <w:gallery w:val="placeholder"/>
        </w:category>
        <w:types>
          <w:type w:val="bbPlcHdr"/>
        </w:types>
        <w:behaviors>
          <w:behavior w:val="content"/>
        </w:behaviors>
        <w:guid w:val="{F61053F9-E8CE-46D2-A887-7FB966D400FB}"/>
      </w:docPartPr>
      <w:docPartBody>
        <w:p w:rsidR="00E31784" w:rsidRDefault="001759D2" w:rsidP="001759D2">
          <w:pPr>
            <w:pStyle w:val="E4B655F4BBA34DE3A4E73AA04CD090B9"/>
          </w:pPr>
          <w:r w:rsidRPr="002B6D6B">
            <w:rPr>
              <w:rStyle w:val="PlaceholderText"/>
            </w:rPr>
            <w:t>Click or tap here to enter text.</w:t>
          </w:r>
        </w:p>
      </w:docPartBody>
    </w:docPart>
    <w:docPart>
      <w:docPartPr>
        <w:name w:val="A13E52DED5764C73B2C9CD6803F706F6"/>
        <w:category>
          <w:name w:val="General"/>
          <w:gallery w:val="placeholder"/>
        </w:category>
        <w:types>
          <w:type w:val="bbPlcHdr"/>
        </w:types>
        <w:behaviors>
          <w:behavior w:val="content"/>
        </w:behaviors>
        <w:guid w:val="{E818BD22-C916-4E43-AEA5-E8EA44C78606}"/>
      </w:docPartPr>
      <w:docPartBody>
        <w:p w:rsidR="00E31784" w:rsidRDefault="001759D2" w:rsidP="001759D2">
          <w:pPr>
            <w:pStyle w:val="A13E52DED5764C73B2C9CD6803F706F6"/>
          </w:pPr>
          <w:r w:rsidRPr="002B6D6B">
            <w:rPr>
              <w:rStyle w:val="PlaceholderText"/>
            </w:rPr>
            <w:t>Click or tap here to enter text.</w:t>
          </w:r>
        </w:p>
      </w:docPartBody>
    </w:docPart>
    <w:docPart>
      <w:docPartPr>
        <w:name w:val="44E40879DCC740A4BC64CF8041CE0209"/>
        <w:category>
          <w:name w:val="General"/>
          <w:gallery w:val="placeholder"/>
        </w:category>
        <w:types>
          <w:type w:val="bbPlcHdr"/>
        </w:types>
        <w:behaviors>
          <w:behavior w:val="content"/>
        </w:behaviors>
        <w:guid w:val="{4DBF4064-C5AF-423C-AA6E-DCB8474B3996}"/>
      </w:docPartPr>
      <w:docPartBody>
        <w:p w:rsidR="00E31784" w:rsidRDefault="001759D2" w:rsidP="001759D2">
          <w:pPr>
            <w:pStyle w:val="44E40879DCC740A4BC64CF8041CE0209"/>
          </w:pPr>
          <w:r w:rsidRPr="002B6D6B">
            <w:rPr>
              <w:rStyle w:val="PlaceholderText"/>
            </w:rPr>
            <w:t>Click or tap here to enter text.</w:t>
          </w:r>
        </w:p>
      </w:docPartBody>
    </w:docPart>
    <w:docPart>
      <w:docPartPr>
        <w:name w:val="ABAF4AB30096414086826992804AB289"/>
        <w:category>
          <w:name w:val="General"/>
          <w:gallery w:val="placeholder"/>
        </w:category>
        <w:types>
          <w:type w:val="bbPlcHdr"/>
        </w:types>
        <w:behaviors>
          <w:behavior w:val="content"/>
        </w:behaviors>
        <w:guid w:val="{AFFA0291-CE34-40B4-8A13-7BEFFB95C15A}"/>
      </w:docPartPr>
      <w:docPartBody>
        <w:p w:rsidR="00E31784" w:rsidRDefault="001759D2" w:rsidP="001759D2">
          <w:pPr>
            <w:pStyle w:val="ABAF4AB30096414086826992804AB289"/>
          </w:pPr>
          <w:r w:rsidRPr="002B6D6B">
            <w:rPr>
              <w:rStyle w:val="PlaceholderText"/>
            </w:rPr>
            <w:t>Click or tap here to enter text.</w:t>
          </w:r>
        </w:p>
      </w:docPartBody>
    </w:docPart>
    <w:docPart>
      <w:docPartPr>
        <w:name w:val="1BCD7C8D47DA43A6A1351796EC10DDF5"/>
        <w:category>
          <w:name w:val="General"/>
          <w:gallery w:val="placeholder"/>
        </w:category>
        <w:types>
          <w:type w:val="bbPlcHdr"/>
        </w:types>
        <w:behaviors>
          <w:behavior w:val="content"/>
        </w:behaviors>
        <w:guid w:val="{2185C0E3-4999-42A3-B0E0-606066CDD7E2}"/>
      </w:docPartPr>
      <w:docPartBody>
        <w:p w:rsidR="00E31784" w:rsidRDefault="001759D2" w:rsidP="001759D2">
          <w:pPr>
            <w:pStyle w:val="1BCD7C8D47DA43A6A1351796EC10DDF5"/>
          </w:pPr>
          <w:r w:rsidRPr="002B6D6B">
            <w:rPr>
              <w:rStyle w:val="PlaceholderText"/>
            </w:rPr>
            <w:t>Click or tap here to enter text.</w:t>
          </w:r>
        </w:p>
      </w:docPartBody>
    </w:docPart>
    <w:docPart>
      <w:docPartPr>
        <w:name w:val="B0533561B1B84947B319DB78E996D7C2"/>
        <w:category>
          <w:name w:val="General"/>
          <w:gallery w:val="placeholder"/>
        </w:category>
        <w:types>
          <w:type w:val="bbPlcHdr"/>
        </w:types>
        <w:behaviors>
          <w:behavior w:val="content"/>
        </w:behaviors>
        <w:guid w:val="{C11352BB-2AEB-4472-9398-65BCE3875F26}"/>
      </w:docPartPr>
      <w:docPartBody>
        <w:p w:rsidR="00E31784" w:rsidRDefault="001759D2" w:rsidP="001759D2">
          <w:pPr>
            <w:pStyle w:val="B0533561B1B84947B319DB78E996D7C2"/>
          </w:pPr>
          <w:r w:rsidRPr="002B6D6B">
            <w:rPr>
              <w:rStyle w:val="PlaceholderText"/>
            </w:rPr>
            <w:t>Click or tap here to enter text.</w:t>
          </w:r>
        </w:p>
      </w:docPartBody>
    </w:docPart>
    <w:docPart>
      <w:docPartPr>
        <w:name w:val="FC8EC1A318A940C2A512546221946064"/>
        <w:category>
          <w:name w:val="General"/>
          <w:gallery w:val="placeholder"/>
        </w:category>
        <w:types>
          <w:type w:val="bbPlcHdr"/>
        </w:types>
        <w:behaviors>
          <w:behavior w:val="content"/>
        </w:behaviors>
        <w:guid w:val="{9500E48F-D8C0-412E-BFAF-B1BF579338DA}"/>
      </w:docPartPr>
      <w:docPartBody>
        <w:p w:rsidR="00195421" w:rsidRDefault="00BF453F" w:rsidP="00BF453F">
          <w:pPr>
            <w:pStyle w:val="FC8EC1A318A940C2A512546221946064"/>
          </w:pPr>
          <w:r w:rsidRPr="002B6D6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9510D095-4F41-4CCD-99EE-FE2B323BBA12}"/>
      </w:docPartPr>
      <w:docPartBody>
        <w:p w:rsidR="00000000" w:rsidRDefault="00BD1F87">
          <w:r w:rsidRPr="00FB2EEC">
            <w:rPr>
              <w:rStyle w:val="PlaceholderText"/>
            </w:rPr>
            <w:t>Choose an item.</w:t>
          </w:r>
        </w:p>
      </w:docPartBody>
    </w:docPart>
    <w:docPart>
      <w:docPartPr>
        <w:name w:val="1F73C65F50024B318BDB93E5ABC6C85B"/>
        <w:category>
          <w:name w:val="General"/>
          <w:gallery w:val="placeholder"/>
        </w:category>
        <w:types>
          <w:type w:val="bbPlcHdr"/>
        </w:types>
        <w:behaviors>
          <w:behavior w:val="content"/>
        </w:behaviors>
        <w:guid w:val="{3F6E61F1-FA14-4BF0-9332-6112D064C181}"/>
      </w:docPartPr>
      <w:docPartBody>
        <w:p w:rsidR="00000000" w:rsidRDefault="00BD1F87" w:rsidP="00BD1F87">
          <w:pPr>
            <w:pStyle w:val="1F73C65F50024B318BDB93E5ABC6C85B3"/>
          </w:pPr>
          <w:r w:rsidRPr="002B6D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BE"/>
    <w:rsid w:val="00062BCC"/>
    <w:rsid w:val="000B5849"/>
    <w:rsid w:val="000C099C"/>
    <w:rsid w:val="000C30DE"/>
    <w:rsid w:val="000C32FA"/>
    <w:rsid w:val="000C6630"/>
    <w:rsid w:val="000D4FFA"/>
    <w:rsid w:val="00111F37"/>
    <w:rsid w:val="00155F0C"/>
    <w:rsid w:val="001759D2"/>
    <w:rsid w:val="00187355"/>
    <w:rsid w:val="00195421"/>
    <w:rsid w:val="001A3C35"/>
    <w:rsid w:val="001B1B00"/>
    <w:rsid w:val="001C0E35"/>
    <w:rsid w:val="001D6FE3"/>
    <w:rsid w:val="001E6A8A"/>
    <w:rsid w:val="001F6C15"/>
    <w:rsid w:val="00235D29"/>
    <w:rsid w:val="00236015"/>
    <w:rsid w:val="00237D72"/>
    <w:rsid w:val="0026137A"/>
    <w:rsid w:val="00271F3D"/>
    <w:rsid w:val="00273637"/>
    <w:rsid w:val="00280217"/>
    <w:rsid w:val="00285F3C"/>
    <w:rsid w:val="002A5D7D"/>
    <w:rsid w:val="002B16B0"/>
    <w:rsid w:val="002C6608"/>
    <w:rsid w:val="002D4377"/>
    <w:rsid w:val="002D5A0A"/>
    <w:rsid w:val="002F6AA1"/>
    <w:rsid w:val="0034089E"/>
    <w:rsid w:val="00350A6F"/>
    <w:rsid w:val="003633E3"/>
    <w:rsid w:val="0038586A"/>
    <w:rsid w:val="00391CDB"/>
    <w:rsid w:val="003E037C"/>
    <w:rsid w:val="003E0ECB"/>
    <w:rsid w:val="003E7745"/>
    <w:rsid w:val="003F46D3"/>
    <w:rsid w:val="00405CFD"/>
    <w:rsid w:val="004069F2"/>
    <w:rsid w:val="00441283"/>
    <w:rsid w:val="00471979"/>
    <w:rsid w:val="00496861"/>
    <w:rsid w:val="004C5BB3"/>
    <w:rsid w:val="004C7006"/>
    <w:rsid w:val="004E2932"/>
    <w:rsid w:val="005073E4"/>
    <w:rsid w:val="0051742B"/>
    <w:rsid w:val="005336F2"/>
    <w:rsid w:val="00537FE2"/>
    <w:rsid w:val="00565BA6"/>
    <w:rsid w:val="005D3D73"/>
    <w:rsid w:val="005D7221"/>
    <w:rsid w:val="005E35BE"/>
    <w:rsid w:val="005E3CE5"/>
    <w:rsid w:val="005F4655"/>
    <w:rsid w:val="005F6D68"/>
    <w:rsid w:val="00600011"/>
    <w:rsid w:val="00606FF7"/>
    <w:rsid w:val="006278B9"/>
    <w:rsid w:val="00643240"/>
    <w:rsid w:val="006706AC"/>
    <w:rsid w:val="0067402E"/>
    <w:rsid w:val="00687291"/>
    <w:rsid w:val="00691B54"/>
    <w:rsid w:val="006A568E"/>
    <w:rsid w:val="006B1307"/>
    <w:rsid w:val="006E63B9"/>
    <w:rsid w:val="0071615C"/>
    <w:rsid w:val="00724BA0"/>
    <w:rsid w:val="007351AB"/>
    <w:rsid w:val="00781235"/>
    <w:rsid w:val="00796E3F"/>
    <w:rsid w:val="007A26C4"/>
    <w:rsid w:val="007A3BCA"/>
    <w:rsid w:val="007B0896"/>
    <w:rsid w:val="007D08E3"/>
    <w:rsid w:val="00803470"/>
    <w:rsid w:val="0081124A"/>
    <w:rsid w:val="00822ECA"/>
    <w:rsid w:val="00833113"/>
    <w:rsid w:val="00850A00"/>
    <w:rsid w:val="00864EFF"/>
    <w:rsid w:val="008819E3"/>
    <w:rsid w:val="00886193"/>
    <w:rsid w:val="008B3F9C"/>
    <w:rsid w:val="008C327C"/>
    <w:rsid w:val="008D307E"/>
    <w:rsid w:val="008F7F35"/>
    <w:rsid w:val="008F7F50"/>
    <w:rsid w:val="00920D69"/>
    <w:rsid w:val="009248DD"/>
    <w:rsid w:val="00954758"/>
    <w:rsid w:val="009563FB"/>
    <w:rsid w:val="0098778A"/>
    <w:rsid w:val="00997A5F"/>
    <w:rsid w:val="009B550E"/>
    <w:rsid w:val="009C7718"/>
    <w:rsid w:val="00A1762E"/>
    <w:rsid w:val="00A21A72"/>
    <w:rsid w:val="00A27CB6"/>
    <w:rsid w:val="00A42AC1"/>
    <w:rsid w:val="00A555E7"/>
    <w:rsid w:val="00A732B7"/>
    <w:rsid w:val="00A81735"/>
    <w:rsid w:val="00A82E31"/>
    <w:rsid w:val="00A91182"/>
    <w:rsid w:val="00A917F9"/>
    <w:rsid w:val="00A93787"/>
    <w:rsid w:val="00AC6E16"/>
    <w:rsid w:val="00AD496D"/>
    <w:rsid w:val="00AF6278"/>
    <w:rsid w:val="00B07230"/>
    <w:rsid w:val="00B20C44"/>
    <w:rsid w:val="00B24D45"/>
    <w:rsid w:val="00B25766"/>
    <w:rsid w:val="00B363E4"/>
    <w:rsid w:val="00B70ABA"/>
    <w:rsid w:val="00B807F9"/>
    <w:rsid w:val="00BD1F87"/>
    <w:rsid w:val="00BE0C78"/>
    <w:rsid w:val="00BE163F"/>
    <w:rsid w:val="00BE5109"/>
    <w:rsid w:val="00BE60AD"/>
    <w:rsid w:val="00BE7623"/>
    <w:rsid w:val="00BF453F"/>
    <w:rsid w:val="00C03606"/>
    <w:rsid w:val="00C16093"/>
    <w:rsid w:val="00C22EFB"/>
    <w:rsid w:val="00C945BD"/>
    <w:rsid w:val="00CB561E"/>
    <w:rsid w:val="00D0317A"/>
    <w:rsid w:val="00D854A6"/>
    <w:rsid w:val="00DA1BBC"/>
    <w:rsid w:val="00DA62AA"/>
    <w:rsid w:val="00DB52A8"/>
    <w:rsid w:val="00DC713A"/>
    <w:rsid w:val="00DD1F5E"/>
    <w:rsid w:val="00DE673B"/>
    <w:rsid w:val="00E022EC"/>
    <w:rsid w:val="00E246A7"/>
    <w:rsid w:val="00E31037"/>
    <w:rsid w:val="00E31784"/>
    <w:rsid w:val="00E82CAF"/>
    <w:rsid w:val="00E92499"/>
    <w:rsid w:val="00EA0CDB"/>
    <w:rsid w:val="00EB11C4"/>
    <w:rsid w:val="00EE0A47"/>
    <w:rsid w:val="00EF7AB9"/>
    <w:rsid w:val="00F05A6F"/>
    <w:rsid w:val="00F11ACD"/>
    <w:rsid w:val="00F220BD"/>
    <w:rsid w:val="00F242DB"/>
    <w:rsid w:val="00F260A2"/>
    <w:rsid w:val="00F26E0A"/>
    <w:rsid w:val="00F635C5"/>
    <w:rsid w:val="00F87021"/>
    <w:rsid w:val="00F90B5E"/>
    <w:rsid w:val="00FC37AF"/>
    <w:rsid w:val="00FC586F"/>
    <w:rsid w:val="00FE1B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F87"/>
    <w:rPr>
      <w:color w:val="808080"/>
    </w:rPr>
  </w:style>
  <w:style w:type="paragraph" w:customStyle="1" w:styleId="BDFC18D22627444CA93EF310685139CB">
    <w:name w:val="BDFC18D22627444CA93EF310685139CB"/>
    <w:rsid w:val="005E35BE"/>
  </w:style>
  <w:style w:type="paragraph" w:customStyle="1" w:styleId="A8706EA49D9D4A979227F4FD49A7CCA2">
    <w:name w:val="A8706EA49D9D4A979227F4FD49A7CCA2"/>
    <w:rsid w:val="005E35BE"/>
  </w:style>
  <w:style w:type="paragraph" w:customStyle="1" w:styleId="C2BB1DDF774E4AE398900A35E8F30D1E">
    <w:name w:val="C2BB1DDF774E4AE398900A35E8F30D1E"/>
    <w:rsid w:val="005E35BE"/>
  </w:style>
  <w:style w:type="paragraph" w:customStyle="1" w:styleId="3647F2CA5DE8464D9E7125E2A0DEE3AD">
    <w:name w:val="3647F2CA5DE8464D9E7125E2A0DEE3AD"/>
    <w:rsid w:val="005E35BE"/>
  </w:style>
  <w:style w:type="paragraph" w:customStyle="1" w:styleId="B51E5D93ACE645E184E9EF6901937582">
    <w:name w:val="B51E5D93ACE645E184E9EF6901937582"/>
    <w:rsid w:val="005E35BE"/>
  </w:style>
  <w:style w:type="paragraph" w:customStyle="1" w:styleId="ADAE6254AB8F425AA5EA0E41615928FD">
    <w:name w:val="ADAE6254AB8F425AA5EA0E41615928FD"/>
    <w:rsid w:val="005E35BE"/>
  </w:style>
  <w:style w:type="paragraph" w:customStyle="1" w:styleId="9EB0C55BF86745EBB8E923D7E3BD835B">
    <w:name w:val="9EB0C55BF86745EBB8E923D7E3BD835B"/>
    <w:rsid w:val="005E35BE"/>
  </w:style>
  <w:style w:type="paragraph" w:customStyle="1" w:styleId="63229BE11A044311AA78C4ED9947E615">
    <w:name w:val="63229BE11A044311AA78C4ED9947E615"/>
    <w:rsid w:val="005E35BE"/>
  </w:style>
  <w:style w:type="paragraph" w:customStyle="1" w:styleId="E09F23DE48724A47B66E42FF06F0A498">
    <w:name w:val="E09F23DE48724A47B66E42FF06F0A498"/>
    <w:rsid w:val="005E35BE"/>
  </w:style>
  <w:style w:type="paragraph" w:customStyle="1" w:styleId="4F29546A99B2402894A60AC247E389A5">
    <w:name w:val="4F29546A99B2402894A60AC247E389A5"/>
    <w:rsid w:val="005E35BE"/>
  </w:style>
  <w:style w:type="paragraph" w:customStyle="1" w:styleId="977A4042FE6042F5B6D95665CD2BB017">
    <w:name w:val="977A4042FE6042F5B6D95665CD2BB017"/>
    <w:rsid w:val="005E35BE"/>
  </w:style>
  <w:style w:type="paragraph" w:customStyle="1" w:styleId="3F664094DEFC42A088EFC09177A51A77">
    <w:name w:val="3F664094DEFC42A088EFC09177A51A77"/>
    <w:rsid w:val="005E35BE"/>
  </w:style>
  <w:style w:type="paragraph" w:customStyle="1" w:styleId="3516213203CE4790BA765785B14E766B">
    <w:name w:val="3516213203CE4790BA765785B14E766B"/>
    <w:rsid w:val="005E35BE"/>
  </w:style>
  <w:style w:type="paragraph" w:customStyle="1" w:styleId="0FAE247910E14A5EAED6E9C07EBF7D3B">
    <w:name w:val="0FAE247910E14A5EAED6E9C07EBF7D3B"/>
    <w:rsid w:val="005E35BE"/>
  </w:style>
  <w:style w:type="paragraph" w:customStyle="1" w:styleId="54CAC560A4AB4419B410B5940810B5DD">
    <w:name w:val="54CAC560A4AB4419B410B5940810B5DD"/>
    <w:rsid w:val="005E35BE"/>
  </w:style>
  <w:style w:type="paragraph" w:customStyle="1" w:styleId="F278324B74CF4205896C39AA69E59C7B">
    <w:name w:val="F278324B74CF4205896C39AA69E59C7B"/>
    <w:rsid w:val="005E35BE"/>
  </w:style>
  <w:style w:type="paragraph" w:customStyle="1" w:styleId="9766D0E1140440609F61820FFF2AFB2B">
    <w:name w:val="9766D0E1140440609F61820FFF2AFB2B"/>
    <w:rsid w:val="005E35BE"/>
  </w:style>
  <w:style w:type="paragraph" w:customStyle="1" w:styleId="4B2FED3CBD024AD19E5C49EE52E5B2DC">
    <w:name w:val="4B2FED3CBD024AD19E5C49EE52E5B2DC"/>
    <w:rsid w:val="005E35BE"/>
  </w:style>
  <w:style w:type="paragraph" w:customStyle="1" w:styleId="D5F3D5BD845A4A3C851A6A42EA83BABD">
    <w:name w:val="D5F3D5BD845A4A3C851A6A42EA83BABD"/>
    <w:rsid w:val="005E35BE"/>
  </w:style>
  <w:style w:type="paragraph" w:customStyle="1" w:styleId="DAFDC200264A46739AA6BB9B7E7FA71F">
    <w:name w:val="DAFDC200264A46739AA6BB9B7E7FA71F"/>
    <w:rsid w:val="005E35BE"/>
  </w:style>
  <w:style w:type="paragraph" w:customStyle="1" w:styleId="C8789146DF1A4D79BCD11805EA820C4D">
    <w:name w:val="C8789146DF1A4D79BCD11805EA820C4D"/>
    <w:rsid w:val="005E35BE"/>
  </w:style>
  <w:style w:type="paragraph" w:customStyle="1" w:styleId="EAB14F6EA54B4D3F88B9F8D68B371EB3">
    <w:name w:val="EAB14F6EA54B4D3F88B9F8D68B371EB3"/>
    <w:rsid w:val="005E35BE"/>
  </w:style>
  <w:style w:type="paragraph" w:customStyle="1" w:styleId="23A2AAC1CDF14258A3A888CCE0CF4678">
    <w:name w:val="23A2AAC1CDF14258A3A888CCE0CF4678"/>
    <w:rsid w:val="005E35BE"/>
  </w:style>
  <w:style w:type="paragraph" w:customStyle="1" w:styleId="985D1A8CC0F94F1291A72C14E133DEC6">
    <w:name w:val="985D1A8CC0F94F1291A72C14E133DEC6"/>
    <w:rsid w:val="005E35BE"/>
  </w:style>
  <w:style w:type="paragraph" w:customStyle="1" w:styleId="474C424247DD4021BC35C2A42E3DA81B">
    <w:name w:val="474C424247DD4021BC35C2A42E3DA81B"/>
    <w:rsid w:val="005E35BE"/>
  </w:style>
  <w:style w:type="paragraph" w:customStyle="1" w:styleId="CE3A2B3BDF4E4FBBACBC13BD791058D6">
    <w:name w:val="CE3A2B3BDF4E4FBBACBC13BD791058D6"/>
    <w:rsid w:val="005E35BE"/>
  </w:style>
  <w:style w:type="paragraph" w:customStyle="1" w:styleId="2F3BA42080DA4A4583F0744EA32700A9">
    <w:name w:val="2F3BA42080DA4A4583F0744EA32700A9"/>
    <w:rsid w:val="005E35BE"/>
  </w:style>
  <w:style w:type="paragraph" w:customStyle="1" w:styleId="0F13787F408C4E038FEAEF713E96AA7B">
    <w:name w:val="0F13787F408C4E038FEAEF713E96AA7B"/>
    <w:rsid w:val="005E35BE"/>
  </w:style>
  <w:style w:type="paragraph" w:customStyle="1" w:styleId="7ED73EEBDDAE4C7EB80482493F3779EC">
    <w:name w:val="7ED73EEBDDAE4C7EB80482493F3779EC"/>
    <w:rsid w:val="005E35BE"/>
  </w:style>
  <w:style w:type="paragraph" w:customStyle="1" w:styleId="1F9303D05B81402C9EF367D4288F3C10">
    <w:name w:val="1F9303D05B81402C9EF367D4288F3C10"/>
    <w:rsid w:val="005E35BE"/>
  </w:style>
  <w:style w:type="paragraph" w:customStyle="1" w:styleId="CFC486A3B8D946E881D80DC1D14118D7">
    <w:name w:val="CFC486A3B8D946E881D80DC1D14118D7"/>
    <w:rsid w:val="005E35BE"/>
  </w:style>
  <w:style w:type="paragraph" w:customStyle="1" w:styleId="49788B402E8D48C187022BBC142D01A0">
    <w:name w:val="49788B402E8D48C187022BBC142D01A0"/>
    <w:rsid w:val="005E35BE"/>
  </w:style>
  <w:style w:type="paragraph" w:customStyle="1" w:styleId="3D87FDC4CF4D4D659D8B06BC5BC0CFC7">
    <w:name w:val="3D87FDC4CF4D4D659D8B06BC5BC0CFC7"/>
    <w:rsid w:val="005E35BE"/>
  </w:style>
  <w:style w:type="paragraph" w:customStyle="1" w:styleId="4BD5A61B1BCB450480F0D2A5ABE0F40B">
    <w:name w:val="4BD5A61B1BCB450480F0D2A5ABE0F40B"/>
    <w:rsid w:val="005E35BE"/>
  </w:style>
  <w:style w:type="paragraph" w:customStyle="1" w:styleId="BC4B939BA08A40B1A8E2349E00F308FC">
    <w:name w:val="BC4B939BA08A40B1A8E2349E00F308FC"/>
    <w:rsid w:val="005E35BE"/>
  </w:style>
  <w:style w:type="paragraph" w:customStyle="1" w:styleId="054778FD3B804B0395E33E0348229CE9">
    <w:name w:val="054778FD3B804B0395E33E0348229CE9"/>
    <w:rsid w:val="005E35BE"/>
  </w:style>
  <w:style w:type="paragraph" w:customStyle="1" w:styleId="5B0A98CDBECA4FC3BC7918DD25E7F753">
    <w:name w:val="5B0A98CDBECA4FC3BC7918DD25E7F753"/>
    <w:rsid w:val="005E35BE"/>
  </w:style>
  <w:style w:type="paragraph" w:customStyle="1" w:styleId="38D3127B98B147CAAFA424A5F82950C8">
    <w:name w:val="38D3127B98B147CAAFA424A5F82950C8"/>
    <w:rsid w:val="005E35BE"/>
  </w:style>
  <w:style w:type="paragraph" w:customStyle="1" w:styleId="A81DB1F39E204D46A84F95F9F080C66B">
    <w:name w:val="A81DB1F39E204D46A84F95F9F080C66B"/>
    <w:rsid w:val="005E35BE"/>
  </w:style>
  <w:style w:type="paragraph" w:customStyle="1" w:styleId="7F8B9C0B253F40E1A624578D9A23ECDD">
    <w:name w:val="7F8B9C0B253F40E1A624578D9A23ECDD"/>
    <w:rsid w:val="005E35BE"/>
  </w:style>
  <w:style w:type="paragraph" w:customStyle="1" w:styleId="542B45161D324E28AEE5E66E927497EC">
    <w:name w:val="542B45161D324E28AEE5E66E927497EC"/>
    <w:rsid w:val="005E35BE"/>
  </w:style>
  <w:style w:type="paragraph" w:customStyle="1" w:styleId="67B453FC7B04421CBE247EE125419382">
    <w:name w:val="67B453FC7B04421CBE247EE125419382"/>
    <w:rsid w:val="005E35BE"/>
  </w:style>
  <w:style w:type="paragraph" w:customStyle="1" w:styleId="4FD74BEB63934A8DB0749BA4D6B083ED">
    <w:name w:val="4FD74BEB63934A8DB0749BA4D6B083ED"/>
    <w:rsid w:val="005E35BE"/>
  </w:style>
  <w:style w:type="paragraph" w:customStyle="1" w:styleId="54068B715CF34F89A307530FB3EFB91B">
    <w:name w:val="54068B715CF34F89A307530FB3EFB91B"/>
    <w:rsid w:val="005E35BE"/>
  </w:style>
  <w:style w:type="paragraph" w:customStyle="1" w:styleId="AF51C37BE9C544C0B02CEF6870C757E4">
    <w:name w:val="AF51C37BE9C544C0B02CEF6870C757E4"/>
    <w:rsid w:val="005E35BE"/>
  </w:style>
  <w:style w:type="paragraph" w:customStyle="1" w:styleId="8BB73B2AFE6D4228987D25F8338CE8D7">
    <w:name w:val="8BB73B2AFE6D4228987D25F8338CE8D7"/>
    <w:rsid w:val="005E35BE"/>
  </w:style>
  <w:style w:type="paragraph" w:customStyle="1" w:styleId="07CDFF1FA1804FACA6815EAA30AEA205">
    <w:name w:val="07CDFF1FA1804FACA6815EAA30AEA205"/>
    <w:rsid w:val="005E35BE"/>
  </w:style>
  <w:style w:type="paragraph" w:customStyle="1" w:styleId="C6D430F265AB42D5A18429D7044A0AD9">
    <w:name w:val="C6D430F265AB42D5A18429D7044A0AD9"/>
    <w:rsid w:val="005E35BE"/>
  </w:style>
  <w:style w:type="paragraph" w:customStyle="1" w:styleId="405406A4FC564D2182F4A115F0F9E0CF">
    <w:name w:val="405406A4FC564D2182F4A115F0F9E0CF"/>
    <w:rsid w:val="005E35BE"/>
  </w:style>
  <w:style w:type="paragraph" w:customStyle="1" w:styleId="BB7EA51D2D6D4A77A524CEE5744643E8">
    <w:name w:val="BB7EA51D2D6D4A77A524CEE5744643E8"/>
    <w:rsid w:val="005E35BE"/>
  </w:style>
  <w:style w:type="paragraph" w:customStyle="1" w:styleId="EFC7A9B9C4594CF8B0D6449E717EF56F">
    <w:name w:val="EFC7A9B9C4594CF8B0D6449E717EF56F"/>
    <w:rsid w:val="005E35BE"/>
  </w:style>
  <w:style w:type="paragraph" w:customStyle="1" w:styleId="A3D56298C27C447A84E225A91C2B10E0">
    <w:name w:val="A3D56298C27C447A84E225A91C2B10E0"/>
    <w:rsid w:val="005E35BE"/>
  </w:style>
  <w:style w:type="paragraph" w:customStyle="1" w:styleId="7854EDE10DC34A08B41378DE66AE7F7B">
    <w:name w:val="7854EDE10DC34A08B41378DE66AE7F7B"/>
    <w:rsid w:val="005E35BE"/>
  </w:style>
  <w:style w:type="paragraph" w:customStyle="1" w:styleId="D74323E5E83F4DBCB91329738FC0774A">
    <w:name w:val="D74323E5E83F4DBCB91329738FC0774A"/>
    <w:rsid w:val="005E35BE"/>
  </w:style>
  <w:style w:type="paragraph" w:customStyle="1" w:styleId="6C9E229418E84729BB35AF43CA54B2B0">
    <w:name w:val="6C9E229418E84729BB35AF43CA54B2B0"/>
    <w:rsid w:val="005E35BE"/>
  </w:style>
  <w:style w:type="paragraph" w:customStyle="1" w:styleId="3AFEA8B0C75B4E10B132A27400A87B63">
    <w:name w:val="3AFEA8B0C75B4E10B132A27400A87B63"/>
    <w:rsid w:val="005E35BE"/>
  </w:style>
  <w:style w:type="paragraph" w:customStyle="1" w:styleId="CACEA312F4554760B50A578E6FA493EF">
    <w:name w:val="CACEA312F4554760B50A578E6FA493EF"/>
    <w:rsid w:val="005E35BE"/>
  </w:style>
  <w:style w:type="paragraph" w:customStyle="1" w:styleId="1BB02D08707449368CBB93BDA7A9768F">
    <w:name w:val="1BB02D08707449368CBB93BDA7A9768F"/>
    <w:rsid w:val="005E35BE"/>
  </w:style>
  <w:style w:type="paragraph" w:customStyle="1" w:styleId="326CFD8E244F47DAB63497F23A6EE04F">
    <w:name w:val="326CFD8E244F47DAB63497F23A6EE04F"/>
    <w:rsid w:val="005E35BE"/>
  </w:style>
  <w:style w:type="paragraph" w:customStyle="1" w:styleId="C65DAACB087E4069A287F0D2AF703CE7">
    <w:name w:val="C65DAACB087E4069A287F0D2AF703CE7"/>
    <w:rsid w:val="005E35BE"/>
  </w:style>
  <w:style w:type="paragraph" w:customStyle="1" w:styleId="60BE15A208704390BE912DE2BDF5E61C">
    <w:name w:val="60BE15A208704390BE912DE2BDF5E61C"/>
    <w:rsid w:val="005E35BE"/>
  </w:style>
  <w:style w:type="paragraph" w:customStyle="1" w:styleId="05D5058BD9CF4644AEA9A80544AC4A4F">
    <w:name w:val="05D5058BD9CF4644AEA9A80544AC4A4F"/>
    <w:rsid w:val="005E35BE"/>
  </w:style>
  <w:style w:type="paragraph" w:customStyle="1" w:styleId="18C8CBBE27434419AEC6818E58F94202">
    <w:name w:val="18C8CBBE27434419AEC6818E58F94202"/>
    <w:rsid w:val="005E35BE"/>
  </w:style>
  <w:style w:type="paragraph" w:customStyle="1" w:styleId="92605CA3718F4438886A6BD1F2501CD4">
    <w:name w:val="92605CA3718F4438886A6BD1F2501CD4"/>
    <w:rsid w:val="005E35BE"/>
  </w:style>
  <w:style w:type="paragraph" w:customStyle="1" w:styleId="D750B67A64914CEDBBED92F9E0EB2860">
    <w:name w:val="D750B67A64914CEDBBED92F9E0EB2860"/>
    <w:rsid w:val="005E35BE"/>
  </w:style>
  <w:style w:type="paragraph" w:customStyle="1" w:styleId="7C147D625ED4475FBDE8A95A35400616">
    <w:name w:val="7C147D625ED4475FBDE8A95A35400616"/>
    <w:rsid w:val="005E35BE"/>
  </w:style>
  <w:style w:type="paragraph" w:customStyle="1" w:styleId="2766728D27F14CC7A2130D04F88ACCDF">
    <w:name w:val="2766728D27F14CC7A2130D04F88ACCDF"/>
    <w:rsid w:val="005E35BE"/>
  </w:style>
  <w:style w:type="paragraph" w:customStyle="1" w:styleId="F682ABD05EAA467AB379D38FFC5300DE">
    <w:name w:val="F682ABD05EAA467AB379D38FFC5300DE"/>
    <w:rsid w:val="005E35BE"/>
  </w:style>
  <w:style w:type="paragraph" w:customStyle="1" w:styleId="8E7820FE4F0E4F0A89BADCC1BB5D5AA3">
    <w:name w:val="8E7820FE4F0E4F0A89BADCC1BB5D5AA3"/>
    <w:rsid w:val="005E35BE"/>
  </w:style>
  <w:style w:type="paragraph" w:customStyle="1" w:styleId="3D15FA3026D449EDB744079762A86092">
    <w:name w:val="3D15FA3026D449EDB744079762A86092"/>
    <w:rsid w:val="005E35BE"/>
  </w:style>
  <w:style w:type="paragraph" w:customStyle="1" w:styleId="DF4E84A3790C4C769C4570C469DE0720">
    <w:name w:val="DF4E84A3790C4C769C4570C469DE0720"/>
    <w:rsid w:val="005E35BE"/>
  </w:style>
  <w:style w:type="paragraph" w:customStyle="1" w:styleId="85F17D8968A64DA6A4F66CAAC909213D">
    <w:name w:val="85F17D8968A64DA6A4F66CAAC909213D"/>
    <w:rsid w:val="005E35BE"/>
  </w:style>
  <w:style w:type="paragraph" w:customStyle="1" w:styleId="647FBC123D0D4A4C8824A50443E4DFC1">
    <w:name w:val="647FBC123D0D4A4C8824A50443E4DFC1"/>
    <w:rsid w:val="005E35BE"/>
  </w:style>
  <w:style w:type="paragraph" w:customStyle="1" w:styleId="CEDF5E3431064BB6BB9D44760C7A4D44">
    <w:name w:val="CEDF5E3431064BB6BB9D44760C7A4D44"/>
    <w:rsid w:val="005E35BE"/>
  </w:style>
  <w:style w:type="paragraph" w:customStyle="1" w:styleId="53DFA164C9794AC68EDA0D8BF94C6DC6">
    <w:name w:val="53DFA164C9794AC68EDA0D8BF94C6DC6"/>
    <w:rsid w:val="005E35BE"/>
  </w:style>
  <w:style w:type="paragraph" w:customStyle="1" w:styleId="0E198E2638624E51B748E662B6F08683">
    <w:name w:val="0E198E2638624E51B748E662B6F08683"/>
    <w:rsid w:val="005E35BE"/>
  </w:style>
  <w:style w:type="paragraph" w:customStyle="1" w:styleId="6E76CA63D41844028E5A6FF0624C5B91">
    <w:name w:val="6E76CA63D41844028E5A6FF0624C5B91"/>
    <w:rsid w:val="005E35BE"/>
  </w:style>
  <w:style w:type="paragraph" w:customStyle="1" w:styleId="B6F0E1721864495AAA4EEABFA3D2EA5D">
    <w:name w:val="B6F0E1721864495AAA4EEABFA3D2EA5D"/>
    <w:rsid w:val="005E35BE"/>
  </w:style>
  <w:style w:type="paragraph" w:customStyle="1" w:styleId="FAF6EB61142E4D80BD1FFD7E376AA00A">
    <w:name w:val="FAF6EB61142E4D80BD1FFD7E376AA00A"/>
    <w:rsid w:val="005E35BE"/>
  </w:style>
  <w:style w:type="paragraph" w:customStyle="1" w:styleId="C9C2CB19028948D1BDA62A59BDF5FC73">
    <w:name w:val="C9C2CB19028948D1BDA62A59BDF5FC73"/>
    <w:rsid w:val="005E35BE"/>
  </w:style>
  <w:style w:type="paragraph" w:customStyle="1" w:styleId="475EA233B68C435085E50C06CFE60F10">
    <w:name w:val="475EA233B68C435085E50C06CFE60F10"/>
    <w:rsid w:val="002F6AA1"/>
    <w:rPr>
      <w:lang w:val="da-DK" w:eastAsia="da-DK"/>
    </w:rPr>
  </w:style>
  <w:style w:type="paragraph" w:customStyle="1" w:styleId="AD8797C0A6D14B91A03C6FDC335260B2">
    <w:name w:val="AD8797C0A6D14B91A03C6FDC335260B2"/>
    <w:rsid w:val="002F6AA1"/>
    <w:rPr>
      <w:lang w:val="da-DK" w:eastAsia="da-DK"/>
    </w:rPr>
  </w:style>
  <w:style w:type="paragraph" w:customStyle="1" w:styleId="9B021DDF424F4CA2B08927EC042D10CE">
    <w:name w:val="9B021DDF424F4CA2B08927EC042D10CE"/>
    <w:rsid w:val="00A732B7"/>
  </w:style>
  <w:style w:type="paragraph" w:customStyle="1" w:styleId="0B0EF98445EA4257B09935A5FD2580AF">
    <w:name w:val="0B0EF98445EA4257B09935A5FD2580AF"/>
    <w:rsid w:val="00A732B7"/>
  </w:style>
  <w:style w:type="paragraph" w:customStyle="1" w:styleId="F143455995764689883BEE057902B0A1">
    <w:name w:val="F143455995764689883BEE057902B0A1"/>
    <w:rsid w:val="00A732B7"/>
  </w:style>
  <w:style w:type="paragraph" w:customStyle="1" w:styleId="EEA7D7DAC210431BB6AEA89BBA58FD00">
    <w:name w:val="EEA7D7DAC210431BB6AEA89BBA58FD00"/>
    <w:rsid w:val="00A732B7"/>
  </w:style>
  <w:style w:type="paragraph" w:customStyle="1" w:styleId="B2E4E87BBE114C5589388BD6E8A7721F">
    <w:name w:val="B2E4E87BBE114C5589388BD6E8A7721F"/>
    <w:rsid w:val="00A732B7"/>
  </w:style>
  <w:style w:type="paragraph" w:customStyle="1" w:styleId="6F35A0D9E60F4EE89987D37D001B753C">
    <w:name w:val="6F35A0D9E60F4EE89987D37D001B753C"/>
    <w:rsid w:val="00A732B7"/>
  </w:style>
  <w:style w:type="paragraph" w:customStyle="1" w:styleId="27E5252CA65C40E4AA77AEA7E6FB074C">
    <w:name w:val="27E5252CA65C40E4AA77AEA7E6FB074C"/>
    <w:rsid w:val="00A732B7"/>
  </w:style>
  <w:style w:type="paragraph" w:customStyle="1" w:styleId="5C1D253EFD354223B5DE992B8E381A14">
    <w:name w:val="5C1D253EFD354223B5DE992B8E381A14"/>
    <w:rsid w:val="00A732B7"/>
  </w:style>
  <w:style w:type="paragraph" w:customStyle="1" w:styleId="BC9317CBDAB14B5C976B5A4F66C65AD1">
    <w:name w:val="BC9317CBDAB14B5C976B5A4F66C65AD1"/>
    <w:rsid w:val="00A732B7"/>
  </w:style>
  <w:style w:type="paragraph" w:customStyle="1" w:styleId="38A50CC556DF447DADF777F4CF1734FE">
    <w:name w:val="38A50CC556DF447DADF777F4CF1734FE"/>
    <w:rsid w:val="00A732B7"/>
  </w:style>
  <w:style w:type="paragraph" w:customStyle="1" w:styleId="8A7057C69A8A46AFB22B6C4823168DE0">
    <w:name w:val="8A7057C69A8A46AFB22B6C4823168DE0"/>
    <w:rsid w:val="00A732B7"/>
  </w:style>
  <w:style w:type="paragraph" w:customStyle="1" w:styleId="175D3A3F8E894915A182898536FB0633">
    <w:name w:val="175D3A3F8E894915A182898536FB0633"/>
    <w:rsid w:val="00A732B7"/>
  </w:style>
  <w:style w:type="paragraph" w:customStyle="1" w:styleId="A7C545BE892342989077FB77A5D21A1C">
    <w:name w:val="A7C545BE892342989077FB77A5D21A1C"/>
    <w:rsid w:val="00A732B7"/>
  </w:style>
  <w:style w:type="paragraph" w:customStyle="1" w:styleId="37057669D80642D2B70DABE32514E4DC">
    <w:name w:val="37057669D80642D2B70DABE32514E4DC"/>
    <w:rsid w:val="00A732B7"/>
  </w:style>
  <w:style w:type="paragraph" w:customStyle="1" w:styleId="B5C8EC59240A402EB279F810FBCF4DE5">
    <w:name w:val="B5C8EC59240A402EB279F810FBCF4DE5"/>
    <w:rsid w:val="00A732B7"/>
  </w:style>
  <w:style w:type="paragraph" w:customStyle="1" w:styleId="2BD5FD5D90734C74A698C50D0B8ECDDE">
    <w:name w:val="2BD5FD5D90734C74A698C50D0B8ECDDE"/>
    <w:rsid w:val="00A732B7"/>
  </w:style>
  <w:style w:type="paragraph" w:customStyle="1" w:styleId="650C140D83AD42F98D8C2853EF15522E">
    <w:name w:val="650C140D83AD42F98D8C2853EF15522E"/>
    <w:rsid w:val="00A732B7"/>
  </w:style>
  <w:style w:type="paragraph" w:customStyle="1" w:styleId="54A02B3EAFBD4E7CB593364722A9D476">
    <w:name w:val="54A02B3EAFBD4E7CB593364722A9D476"/>
    <w:rsid w:val="00A732B7"/>
  </w:style>
  <w:style w:type="paragraph" w:customStyle="1" w:styleId="B726E1034DF6404DB4640D7D33F72AC0">
    <w:name w:val="B726E1034DF6404DB4640D7D33F72AC0"/>
    <w:rsid w:val="00A732B7"/>
  </w:style>
  <w:style w:type="paragraph" w:customStyle="1" w:styleId="34FBE95CAAF94AAC9E1365005504C27C">
    <w:name w:val="34FBE95CAAF94AAC9E1365005504C27C"/>
    <w:rsid w:val="00A732B7"/>
  </w:style>
  <w:style w:type="paragraph" w:customStyle="1" w:styleId="1792E3A588C649F4B7C9A55684FB3DF7">
    <w:name w:val="1792E3A588C649F4B7C9A55684FB3DF7"/>
    <w:rsid w:val="00A732B7"/>
  </w:style>
  <w:style w:type="paragraph" w:customStyle="1" w:styleId="1ACA379683174CA0BAB089DADBCCF494">
    <w:name w:val="1ACA379683174CA0BAB089DADBCCF494"/>
    <w:rsid w:val="00A732B7"/>
  </w:style>
  <w:style w:type="paragraph" w:customStyle="1" w:styleId="0119A020CF16460EA60498E6B21AA633">
    <w:name w:val="0119A020CF16460EA60498E6B21AA633"/>
    <w:rsid w:val="00A732B7"/>
  </w:style>
  <w:style w:type="paragraph" w:customStyle="1" w:styleId="47AD646C23B3435FA8B70C0A62692BDC">
    <w:name w:val="47AD646C23B3435FA8B70C0A62692BDC"/>
    <w:rsid w:val="00A732B7"/>
  </w:style>
  <w:style w:type="paragraph" w:customStyle="1" w:styleId="37B04D21465F4874AAA99CFCC9B2E482">
    <w:name w:val="37B04D21465F4874AAA99CFCC9B2E482"/>
    <w:rsid w:val="00A732B7"/>
  </w:style>
  <w:style w:type="paragraph" w:customStyle="1" w:styleId="45F154DDDE734A99B29B62E452C92D85">
    <w:name w:val="45F154DDDE734A99B29B62E452C92D85"/>
    <w:rsid w:val="00A732B7"/>
  </w:style>
  <w:style w:type="paragraph" w:customStyle="1" w:styleId="DEB18E681A0D490A89AAEE2C7E7FF97F">
    <w:name w:val="DEB18E681A0D490A89AAEE2C7E7FF97F"/>
    <w:rsid w:val="00A732B7"/>
  </w:style>
  <w:style w:type="paragraph" w:customStyle="1" w:styleId="4B3DEF4AA77E48258AEF01BC83691556">
    <w:name w:val="4B3DEF4AA77E48258AEF01BC83691556"/>
    <w:rsid w:val="00A732B7"/>
  </w:style>
  <w:style w:type="paragraph" w:customStyle="1" w:styleId="34C53893996047069667687E8E7F7277">
    <w:name w:val="34C53893996047069667687E8E7F7277"/>
    <w:rsid w:val="00A732B7"/>
  </w:style>
  <w:style w:type="paragraph" w:customStyle="1" w:styleId="D6B6A6152A7A4C04B36316B071B8AF5D">
    <w:name w:val="D6B6A6152A7A4C04B36316B071B8AF5D"/>
    <w:rsid w:val="00A732B7"/>
  </w:style>
  <w:style w:type="paragraph" w:customStyle="1" w:styleId="C9311C98D6494107B8634C766E4DDBBD">
    <w:name w:val="C9311C98D6494107B8634C766E4DDBBD"/>
    <w:rsid w:val="00A732B7"/>
  </w:style>
  <w:style w:type="paragraph" w:customStyle="1" w:styleId="FC675E12AB5940D9BA8A4A34208702AF">
    <w:name w:val="FC675E12AB5940D9BA8A4A34208702AF"/>
    <w:rsid w:val="00A732B7"/>
  </w:style>
  <w:style w:type="paragraph" w:customStyle="1" w:styleId="776955302DF7496B8E8F23EA427AA479">
    <w:name w:val="776955302DF7496B8E8F23EA427AA479"/>
    <w:rsid w:val="00A732B7"/>
  </w:style>
  <w:style w:type="paragraph" w:customStyle="1" w:styleId="F30F2FBAFCF14AFDACA55634A8AB4E97">
    <w:name w:val="F30F2FBAFCF14AFDACA55634A8AB4E97"/>
    <w:rsid w:val="00A732B7"/>
  </w:style>
  <w:style w:type="paragraph" w:customStyle="1" w:styleId="D2AF418760DF4F95A1098EA8A5A15015">
    <w:name w:val="D2AF418760DF4F95A1098EA8A5A15015"/>
    <w:rsid w:val="00A732B7"/>
  </w:style>
  <w:style w:type="paragraph" w:customStyle="1" w:styleId="1AED6D4ACB07449381032C9BAAF146E4">
    <w:name w:val="1AED6D4ACB07449381032C9BAAF146E4"/>
    <w:rsid w:val="00A732B7"/>
  </w:style>
  <w:style w:type="paragraph" w:customStyle="1" w:styleId="9EDE545B9C4745D8916E16F7CCB2F14C">
    <w:name w:val="9EDE545B9C4745D8916E16F7CCB2F14C"/>
    <w:rsid w:val="00A732B7"/>
  </w:style>
  <w:style w:type="paragraph" w:customStyle="1" w:styleId="C13A28D8DEA949EB9C5EF942939F7C9C">
    <w:name w:val="C13A28D8DEA949EB9C5EF942939F7C9C"/>
    <w:rsid w:val="00A732B7"/>
  </w:style>
  <w:style w:type="paragraph" w:customStyle="1" w:styleId="95C8C422EF0B438983B98CA673CA4C71">
    <w:name w:val="95C8C422EF0B438983B98CA673CA4C71"/>
    <w:rsid w:val="00A732B7"/>
  </w:style>
  <w:style w:type="paragraph" w:customStyle="1" w:styleId="45195B071D5F43228A24DC184CCD3D6B">
    <w:name w:val="45195B071D5F43228A24DC184CCD3D6B"/>
    <w:rsid w:val="00A732B7"/>
  </w:style>
  <w:style w:type="paragraph" w:customStyle="1" w:styleId="C6474A988BFA4DD89B99CC7C79B5FA09">
    <w:name w:val="C6474A988BFA4DD89B99CC7C79B5FA09"/>
    <w:rsid w:val="00A732B7"/>
  </w:style>
  <w:style w:type="paragraph" w:customStyle="1" w:styleId="0E9FFD2D45CE402CA92F9425FCF89B32">
    <w:name w:val="0E9FFD2D45CE402CA92F9425FCF89B32"/>
    <w:rsid w:val="00A732B7"/>
  </w:style>
  <w:style w:type="paragraph" w:customStyle="1" w:styleId="464DA222DA124CE0AEAF01B7067716D6">
    <w:name w:val="464DA222DA124CE0AEAF01B7067716D6"/>
    <w:rsid w:val="00A732B7"/>
  </w:style>
  <w:style w:type="paragraph" w:customStyle="1" w:styleId="0BCD2B1608C84A958D451C4B5630063E">
    <w:name w:val="0BCD2B1608C84A958D451C4B5630063E"/>
    <w:rsid w:val="00A732B7"/>
  </w:style>
  <w:style w:type="paragraph" w:customStyle="1" w:styleId="40F53F2C6444433AB3BB7AAFFC151FCA">
    <w:name w:val="40F53F2C6444433AB3BB7AAFFC151FCA"/>
    <w:rsid w:val="00A732B7"/>
  </w:style>
  <w:style w:type="paragraph" w:customStyle="1" w:styleId="234C42211D194F06B1DA628EFC3AEDE8">
    <w:name w:val="234C42211D194F06B1DA628EFC3AEDE8"/>
    <w:rsid w:val="00A732B7"/>
  </w:style>
  <w:style w:type="paragraph" w:customStyle="1" w:styleId="6973CAD7B87F407882A182EB12AB9ADC">
    <w:name w:val="6973CAD7B87F407882A182EB12AB9ADC"/>
    <w:rsid w:val="00A732B7"/>
  </w:style>
  <w:style w:type="paragraph" w:customStyle="1" w:styleId="AE493C8CCFA84F4E9FA11A9BA83AD1D6">
    <w:name w:val="AE493C8CCFA84F4E9FA11A9BA83AD1D6"/>
    <w:rsid w:val="00A732B7"/>
  </w:style>
  <w:style w:type="paragraph" w:customStyle="1" w:styleId="A3A144CE9E684AF0A6EA1D557AFCB31E">
    <w:name w:val="A3A144CE9E684AF0A6EA1D557AFCB31E"/>
    <w:rsid w:val="00A732B7"/>
  </w:style>
  <w:style w:type="paragraph" w:customStyle="1" w:styleId="C919B5BDE17E462FA65F78FCBFDAF47E">
    <w:name w:val="C919B5BDE17E462FA65F78FCBFDAF47E"/>
    <w:rsid w:val="00A732B7"/>
  </w:style>
  <w:style w:type="paragraph" w:customStyle="1" w:styleId="E09CBE70589940DAA910AAE7BBE56E88">
    <w:name w:val="E09CBE70589940DAA910AAE7BBE56E88"/>
    <w:rsid w:val="00A732B7"/>
  </w:style>
  <w:style w:type="paragraph" w:customStyle="1" w:styleId="E75130CB04A84E42AC8E269BA9398193">
    <w:name w:val="E75130CB04A84E42AC8E269BA9398193"/>
    <w:rsid w:val="00DE673B"/>
  </w:style>
  <w:style w:type="paragraph" w:customStyle="1" w:styleId="B20DB76BB9804753AB5AB8ECE90C352D">
    <w:name w:val="B20DB76BB9804753AB5AB8ECE90C352D"/>
    <w:rsid w:val="00DE673B"/>
  </w:style>
  <w:style w:type="paragraph" w:customStyle="1" w:styleId="AA765F99D17741C9A3B9750DEA31D1A1">
    <w:name w:val="AA765F99D17741C9A3B9750DEA31D1A1"/>
    <w:rsid w:val="00DE673B"/>
  </w:style>
  <w:style w:type="paragraph" w:customStyle="1" w:styleId="5051025F00034262B2170E0D83AA6064">
    <w:name w:val="5051025F00034262B2170E0D83AA6064"/>
    <w:rsid w:val="00DE673B"/>
  </w:style>
  <w:style w:type="paragraph" w:customStyle="1" w:styleId="0BF95995BABE4D139E5B2A36442E655C">
    <w:name w:val="0BF95995BABE4D139E5B2A36442E655C"/>
    <w:rsid w:val="00DE673B"/>
  </w:style>
  <w:style w:type="paragraph" w:customStyle="1" w:styleId="BF2A3BB4EE6B453585FCFCB51D0F567E">
    <w:name w:val="BF2A3BB4EE6B453585FCFCB51D0F567E"/>
    <w:rsid w:val="00DE673B"/>
  </w:style>
  <w:style w:type="paragraph" w:customStyle="1" w:styleId="95D3655F4EB7413687E26B2244072A68">
    <w:name w:val="95D3655F4EB7413687E26B2244072A68"/>
    <w:rsid w:val="00273637"/>
  </w:style>
  <w:style w:type="paragraph" w:customStyle="1" w:styleId="E58F9C548BC9482D9AF0BEDFC6498BCE">
    <w:name w:val="E58F9C548BC9482D9AF0BEDFC6498BCE"/>
    <w:rsid w:val="00273637"/>
  </w:style>
  <w:style w:type="paragraph" w:customStyle="1" w:styleId="F7985BE920994E95AB6B759F552C0339">
    <w:name w:val="F7985BE920994E95AB6B759F552C0339"/>
    <w:rsid w:val="00EB11C4"/>
  </w:style>
  <w:style w:type="paragraph" w:customStyle="1" w:styleId="31401E726A1D4FC68AE48BCD36F4D87C">
    <w:name w:val="31401E726A1D4FC68AE48BCD36F4D87C"/>
    <w:rsid w:val="00EB11C4"/>
  </w:style>
  <w:style w:type="paragraph" w:customStyle="1" w:styleId="8AE3038E5F1248778C2C559899FDE104">
    <w:name w:val="8AE3038E5F1248778C2C559899FDE104"/>
    <w:rsid w:val="00EB11C4"/>
  </w:style>
  <w:style w:type="paragraph" w:customStyle="1" w:styleId="8B40D6C8A548419FA402D7C8EE5817CB">
    <w:name w:val="8B40D6C8A548419FA402D7C8EE5817CB"/>
    <w:rsid w:val="00EB11C4"/>
  </w:style>
  <w:style w:type="paragraph" w:customStyle="1" w:styleId="B57657CEC3D043908B4C4E4AA138BD7C">
    <w:name w:val="B57657CEC3D043908B4C4E4AA138BD7C"/>
    <w:rsid w:val="00E246A7"/>
  </w:style>
  <w:style w:type="paragraph" w:customStyle="1" w:styleId="86EBC0EBF6D5482E966C4C9648887375">
    <w:name w:val="86EBC0EBF6D5482E966C4C9648887375"/>
    <w:rsid w:val="00E246A7"/>
  </w:style>
  <w:style w:type="paragraph" w:customStyle="1" w:styleId="D83F4FFE1B8A4360843EC3C082EE861C">
    <w:name w:val="D83F4FFE1B8A4360843EC3C082EE861C"/>
    <w:rsid w:val="00E246A7"/>
  </w:style>
  <w:style w:type="paragraph" w:customStyle="1" w:styleId="51ABD1CA16B747599334763CDAC13A85">
    <w:name w:val="51ABD1CA16B747599334763CDAC13A85"/>
    <w:rsid w:val="00E246A7"/>
  </w:style>
  <w:style w:type="paragraph" w:customStyle="1" w:styleId="02C45B86452F469384F628C6FC4AA34E">
    <w:name w:val="02C45B86452F469384F628C6FC4AA34E"/>
    <w:rsid w:val="00E246A7"/>
  </w:style>
  <w:style w:type="paragraph" w:customStyle="1" w:styleId="DFB70FBA6E4945C0904528D9B2C7E590">
    <w:name w:val="DFB70FBA6E4945C0904528D9B2C7E590"/>
    <w:rsid w:val="00E246A7"/>
  </w:style>
  <w:style w:type="paragraph" w:customStyle="1" w:styleId="11CFC38435F6415FB0CD0DF009FCC414">
    <w:name w:val="11CFC38435F6415FB0CD0DF009FCC414"/>
    <w:rsid w:val="00E246A7"/>
  </w:style>
  <w:style w:type="paragraph" w:customStyle="1" w:styleId="3026BDC3BF954D059926D8F1C0DA4653">
    <w:name w:val="3026BDC3BF954D059926D8F1C0DA4653"/>
    <w:rsid w:val="00E246A7"/>
  </w:style>
  <w:style w:type="paragraph" w:customStyle="1" w:styleId="048B218F9A13442C86C5FC89A34526C4">
    <w:name w:val="048B218F9A13442C86C5FC89A34526C4"/>
    <w:rsid w:val="00DD1F5E"/>
  </w:style>
  <w:style w:type="paragraph" w:customStyle="1" w:styleId="5A8A60CF61F2442A909BA9DEB2C7B8D3">
    <w:name w:val="5A8A60CF61F2442A909BA9DEB2C7B8D3"/>
    <w:rsid w:val="00DD1F5E"/>
  </w:style>
  <w:style w:type="paragraph" w:customStyle="1" w:styleId="EEFAB7A2DEA9421BB856FB3276B7208E">
    <w:name w:val="EEFAB7A2DEA9421BB856FB3276B7208E"/>
    <w:rsid w:val="00DD1F5E"/>
  </w:style>
  <w:style w:type="paragraph" w:customStyle="1" w:styleId="46AB6078A0144C4881C66563AE71AE79">
    <w:name w:val="46AB6078A0144C4881C66563AE71AE79"/>
    <w:rsid w:val="00DD1F5E"/>
  </w:style>
  <w:style w:type="paragraph" w:customStyle="1" w:styleId="C691FD935C6F432B9562137CE09BF4B7">
    <w:name w:val="C691FD935C6F432B9562137CE09BF4B7"/>
    <w:rsid w:val="00DD1F5E"/>
  </w:style>
  <w:style w:type="paragraph" w:customStyle="1" w:styleId="15E308792BB64553BD8EABD02D7576B5">
    <w:name w:val="15E308792BB64553BD8EABD02D7576B5"/>
    <w:rsid w:val="00DD1F5E"/>
  </w:style>
  <w:style w:type="paragraph" w:customStyle="1" w:styleId="169C683B5DE049CB9182E868CB8CF77A">
    <w:name w:val="169C683B5DE049CB9182E868CB8CF77A"/>
    <w:rsid w:val="00DD1F5E"/>
  </w:style>
  <w:style w:type="paragraph" w:customStyle="1" w:styleId="E1916BB5379F4D3192E00783EB8C453F">
    <w:name w:val="E1916BB5379F4D3192E00783EB8C453F"/>
    <w:rsid w:val="00DD1F5E"/>
  </w:style>
  <w:style w:type="paragraph" w:customStyle="1" w:styleId="769D66FDDED046EAA2BCCA737FEED421">
    <w:name w:val="769D66FDDED046EAA2BCCA737FEED421"/>
    <w:rsid w:val="00DD1F5E"/>
  </w:style>
  <w:style w:type="paragraph" w:customStyle="1" w:styleId="7C5AB435DDBA41F4ACDBDAB4D9C43DD3">
    <w:name w:val="7C5AB435DDBA41F4ACDBDAB4D9C43DD3"/>
    <w:rsid w:val="00DD1F5E"/>
  </w:style>
  <w:style w:type="paragraph" w:customStyle="1" w:styleId="8AAD0867EDE0444BAF0CC1A345658FB1">
    <w:name w:val="8AAD0867EDE0444BAF0CC1A345658FB1"/>
    <w:rsid w:val="00DD1F5E"/>
  </w:style>
  <w:style w:type="paragraph" w:customStyle="1" w:styleId="CB1396A4BB9A44AF85FEB0B2893400D4">
    <w:name w:val="CB1396A4BB9A44AF85FEB0B2893400D4"/>
    <w:rsid w:val="00DD1F5E"/>
  </w:style>
  <w:style w:type="paragraph" w:customStyle="1" w:styleId="B17709A085C54E2C8FB547D95C0269CC">
    <w:name w:val="B17709A085C54E2C8FB547D95C0269CC"/>
    <w:rsid w:val="00DD1F5E"/>
  </w:style>
  <w:style w:type="paragraph" w:customStyle="1" w:styleId="938D900402BF40CF9B032F3D092CABBC">
    <w:name w:val="938D900402BF40CF9B032F3D092CABBC"/>
    <w:rsid w:val="00DD1F5E"/>
  </w:style>
  <w:style w:type="paragraph" w:customStyle="1" w:styleId="B25DCFCEE65C41F1BE10865CAEF47868">
    <w:name w:val="B25DCFCEE65C41F1BE10865CAEF47868"/>
    <w:rsid w:val="00DD1F5E"/>
  </w:style>
  <w:style w:type="paragraph" w:customStyle="1" w:styleId="593D56B67D164A3BB2E22A9822EAB9ED">
    <w:name w:val="593D56B67D164A3BB2E22A9822EAB9ED"/>
    <w:rsid w:val="00DD1F5E"/>
  </w:style>
  <w:style w:type="paragraph" w:customStyle="1" w:styleId="F12C76394A2C490AA8B3339F6F39D0C6">
    <w:name w:val="F12C76394A2C490AA8B3339F6F39D0C6"/>
    <w:rsid w:val="00DD1F5E"/>
  </w:style>
  <w:style w:type="paragraph" w:customStyle="1" w:styleId="B735AEFA235C42699D5C07797A4903E7">
    <w:name w:val="B735AEFA235C42699D5C07797A4903E7"/>
    <w:rsid w:val="00DD1F5E"/>
  </w:style>
  <w:style w:type="paragraph" w:customStyle="1" w:styleId="00FFC69422A74B8CA07FD78FF29D19C4">
    <w:name w:val="00FFC69422A74B8CA07FD78FF29D19C4"/>
    <w:rsid w:val="00DD1F5E"/>
  </w:style>
  <w:style w:type="paragraph" w:customStyle="1" w:styleId="DB52B3703A124CDEAD00578CF43152B8">
    <w:name w:val="DB52B3703A124CDEAD00578CF43152B8"/>
    <w:rsid w:val="00DD1F5E"/>
  </w:style>
  <w:style w:type="paragraph" w:customStyle="1" w:styleId="FDAC09781DD346EFAF7D6B3E543E50C9">
    <w:name w:val="FDAC09781DD346EFAF7D6B3E543E50C9"/>
    <w:rsid w:val="00DD1F5E"/>
  </w:style>
  <w:style w:type="paragraph" w:customStyle="1" w:styleId="0E3CE09ACB8A41BE90F8FFAD64F52FF0">
    <w:name w:val="0E3CE09ACB8A41BE90F8FFAD64F52FF0"/>
    <w:rsid w:val="00DD1F5E"/>
  </w:style>
  <w:style w:type="paragraph" w:customStyle="1" w:styleId="626FE61AF9184080A8F87138C496480D">
    <w:name w:val="626FE61AF9184080A8F87138C496480D"/>
    <w:rsid w:val="00DD1F5E"/>
  </w:style>
  <w:style w:type="paragraph" w:customStyle="1" w:styleId="9F9385F90B434C49982D088775D205E4">
    <w:name w:val="9F9385F90B434C49982D088775D205E4"/>
    <w:rsid w:val="00DD1F5E"/>
  </w:style>
  <w:style w:type="paragraph" w:customStyle="1" w:styleId="4830C39F8E304D48B9691EF280CE119A">
    <w:name w:val="4830C39F8E304D48B9691EF280CE119A"/>
    <w:rsid w:val="00DD1F5E"/>
  </w:style>
  <w:style w:type="paragraph" w:customStyle="1" w:styleId="A9595CE2F93F42359C31E03719F52B3E">
    <w:name w:val="A9595CE2F93F42359C31E03719F52B3E"/>
    <w:rsid w:val="00DD1F5E"/>
  </w:style>
  <w:style w:type="paragraph" w:customStyle="1" w:styleId="AC6EFFC8ACAD40FCBC38870057343CA9">
    <w:name w:val="AC6EFFC8ACAD40FCBC38870057343CA9"/>
    <w:rsid w:val="00DD1F5E"/>
  </w:style>
  <w:style w:type="paragraph" w:customStyle="1" w:styleId="3A3FD65B3EC24B40AFB0FD35228AB15A">
    <w:name w:val="3A3FD65B3EC24B40AFB0FD35228AB15A"/>
    <w:rsid w:val="00DD1F5E"/>
  </w:style>
  <w:style w:type="paragraph" w:customStyle="1" w:styleId="DEF1D274148E42AD9E5A293B57003895">
    <w:name w:val="DEF1D274148E42AD9E5A293B57003895"/>
    <w:rsid w:val="00DD1F5E"/>
  </w:style>
  <w:style w:type="paragraph" w:customStyle="1" w:styleId="9C814685F02D4B7DB6DA71E5A33057EE">
    <w:name w:val="9C814685F02D4B7DB6DA71E5A33057EE"/>
    <w:rsid w:val="00DD1F5E"/>
  </w:style>
  <w:style w:type="paragraph" w:customStyle="1" w:styleId="043D819E13E0452C9F44BB944D7692A0">
    <w:name w:val="043D819E13E0452C9F44BB944D7692A0"/>
    <w:rsid w:val="00DD1F5E"/>
  </w:style>
  <w:style w:type="paragraph" w:customStyle="1" w:styleId="3AC76EB51444472CA132F9C20EBF3866">
    <w:name w:val="3AC76EB51444472CA132F9C20EBF3866"/>
    <w:rsid w:val="00DD1F5E"/>
  </w:style>
  <w:style w:type="paragraph" w:customStyle="1" w:styleId="06BEC856DD4C469C91AB4CB50F5C5C01">
    <w:name w:val="06BEC856DD4C469C91AB4CB50F5C5C01"/>
    <w:rsid w:val="00DD1F5E"/>
  </w:style>
  <w:style w:type="paragraph" w:customStyle="1" w:styleId="1F25889FAB7D4A49B9ECA5FA8C23BFF2">
    <w:name w:val="1F25889FAB7D4A49B9ECA5FA8C23BFF2"/>
    <w:rsid w:val="00DD1F5E"/>
  </w:style>
  <w:style w:type="paragraph" w:customStyle="1" w:styleId="3220B380A5E24CC7821DD7B1401CEC68">
    <w:name w:val="3220B380A5E24CC7821DD7B1401CEC68"/>
    <w:rsid w:val="00DD1F5E"/>
  </w:style>
  <w:style w:type="paragraph" w:customStyle="1" w:styleId="7098959C2B0C418F9B680DF0BC8B5F33">
    <w:name w:val="7098959C2B0C418F9B680DF0BC8B5F33"/>
    <w:rsid w:val="00DD1F5E"/>
  </w:style>
  <w:style w:type="paragraph" w:customStyle="1" w:styleId="46C8BF39573A41FAACE8D34345D3039A">
    <w:name w:val="46C8BF39573A41FAACE8D34345D3039A"/>
    <w:rsid w:val="00DD1F5E"/>
  </w:style>
  <w:style w:type="paragraph" w:customStyle="1" w:styleId="A7B617BFBA40481793B6AD944A7791E0">
    <w:name w:val="A7B617BFBA40481793B6AD944A7791E0"/>
    <w:rsid w:val="00DD1F5E"/>
  </w:style>
  <w:style w:type="paragraph" w:customStyle="1" w:styleId="97BC3A1796F34C04A2ABD75A40652E2F">
    <w:name w:val="97BC3A1796F34C04A2ABD75A40652E2F"/>
    <w:rsid w:val="00DD1F5E"/>
  </w:style>
  <w:style w:type="paragraph" w:customStyle="1" w:styleId="A1911993B9814A399E7B6094B2D7492C">
    <w:name w:val="A1911993B9814A399E7B6094B2D7492C"/>
    <w:rsid w:val="00DD1F5E"/>
  </w:style>
  <w:style w:type="paragraph" w:customStyle="1" w:styleId="FCB6C2E3592E4DDFA178924831A49057">
    <w:name w:val="FCB6C2E3592E4DDFA178924831A49057"/>
    <w:rsid w:val="00DD1F5E"/>
  </w:style>
  <w:style w:type="paragraph" w:customStyle="1" w:styleId="1E61421B690745E29B7693357DCF7FA9">
    <w:name w:val="1E61421B690745E29B7693357DCF7FA9"/>
    <w:rsid w:val="00DD1F5E"/>
  </w:style>
  <w:style w:type="paragraph" w:customStyle="1" w:styleId="2DEB4C00C279447DAED6529163A9F7A6">
    <w:name w:val="2DEB4C00C279447DAED6529163A9F7A6"/>
    <w:rsid w:val="00DD1F5E"/>
  </w:style>
  <w:style w:type="paragraph" w:customStyle="1" w:styleId="2B18D753EE1C4B1DAD5F4AC0DE27A689">
    <w:name w:val="2B18D753EE1C4B1DAD5F4AC0DE27A689"/>
    <w:rsid w:val="00DD1F5E"/>
  </w:style>
  <w:style w:type="paragraph" w:customStyle="1" w:styleId="C69A196E91964955AE21677B96D0EC0D">
    <w:name w:val="C69A196E91964955AE21677B96D0EC0D"/>
    <w:rsid w:val="00DD1F5E"/>
  </w:style>
  <w:style w:type="paragraph" w:customStyle="1" w:styleId="1AE4AF0FC0704809845989A40046F6B9">
    <w:name w:val="1AE4AF0FC0704809845989A40046F6B9"/>
    <w:rsid w:val="00DD1F5E"/>
  </w:style>
  <w:style w:type="paragraph" w:customStyle="1" w:styleId="EAFACAA058E9427899487C5E048F54E1">
    <w:name w:val="EAFACAA058E9427899487C5E048F54E1"/>
    <w:rsid w:val="00DD1F5E"/>
  </w:style>
  <w:style w:type="paragraph" w:customStyle="1" w:styleId="F900F49877FD4A4F8F169426FB484EF7">
    <w:name w:val="F900F49877FD4A4F8F169426FB484EF7"/>
    <w:rsid w:val="00DD1F5E"/>
  </w:style>
  <w:style w:type="paragraph" w:customStyle="1" w:styleId="EDCFB3AE161A4EBEA18B149B7E7F4144">
    <w:name w:val="EDCFB3AE161A4EBEA18B149B7E7F4144"/>
    <w:rsid w:val="00DD1F5E"/>
  </w:style>
  <w:style w:type="paragraph" w:customStyle="1" w:styleId="6E7306405813460FB9DFF7FBDD7B43B4">
    <w:name w:val="6E7306405813460FB9DFF7FBDD7B43B4"/>
    <w:rsid w:val="00DD1F5E"/>
  </w:style>
  <w:style w:type="paragraph" w:customStyle="1" w:styleId="E5928A1942BA49C0A4EB62490241B49F">
    <w:name w:val="E5928A1942BA49C0A4EB62490241B49F"/>
    <w:rsid w:val="00DD1F5E"/>
  </w:style>
  <w:style w:type="paragraph" w:customStyle="1" w:styleId="2E0402B740DF4D628401EBDF11F9F720">
    <w:name w:val="2E0402B740DF4D628401EBDF11F9F720"/>
    <w:rsid w:val="00DD1F5E"/>
  </w:style>
  <w:style w:type="paragraph" w:customStyle="1" w:styleId="8F29530227F94DA8911EE7E504699581">
    <w:name w:val="8F29530227F94DA8911EE7E504699581"/>
    <w:rsid w:val="00DD1F5E"/>
  </w:style>
  <w:style w:type="paragraph" w:customStyle="1" w:styleId="C42C4511ECCD4B488AD9E32E79125A83">
    <w:name w:val="C42C4511ECCD4B488AD9E32E79125A83"/>
    <w:rsid w:val="00DD1F5E"/>
  </w:style>
  <w:style w:type="paragraph" w:customStyle="1" w:styleId="61FCCE46A44B4311B558C8FE16727F5F">
    <w:name w:val="61FCCE46A44B4311B558C8FE16727F5F"/>
    <w:rsid w:val="00DD1F5E"/>
  </w:style>
  <w:style w:type="paragraph" w:customStyle="1" w:styleId="16543208561A4EE3B6702C36E53D050E">
    <w:name w:val="16543208561A4EE3B6702C36E53D050E"/>
    <w:rsid w:val="00DD1F5E"/>
  </w:style>
  <w:style w:type="paragraph" w:customStyle="1" w:styleId="089B7DEF08C64ADDA61D502AFCD6ECA6">
    <w:name w:val="089B7DEF08C64ADDA61D502AFCD6ECA6"/>
    <w:rsid w:val="00DD1F5E"/>
  </w:style>
  <w:style w:type="paragraph" w:customStyle="1" w:styleId="634D485097E64D13939292CD59E6312F">
    <w:name w:val="634D485097E64D13939292CD59E6312F"/>
    <w:rsid w:val="00DD1F5E"/>
  </w:style>
  <w:style w:type="paragraph" w:customStyle="1" w:styleId="B64A5B132F8B42D39E71D4DABA31E8C1">
    <w:name w:val="B64A5B132F8B42D39E71D4DABA31E8C1"/>
    <w:rsid w:val="00DD1F5E"/>
  </w:style>
  <w:style w:type="paragraph" w:customStyle="1" w:styleId="A12FC4814189497492946E5CC238AE01">
    <w:name w:val="A12FC4814189497492946E5CC238AE01"/>
    <w:rsid w:val="00DD1F5E"/>
  </w:style>
  <w:style w:type="paragraph" w:customStyle="1" w:styleId="C97FBEC8E9DC47A587112B46AC732ECF">
    <w:name w:val="C97FBEC8E9DC47A587112B46AC732ECF"/>
    <w:rsid w:val="00DD1F5E"/>
  </w:style>
  <w:style w:type="paragraph" w:customStyle="1" w:styleId="C07BAC5FCED941E5A229CF3C2A96BBDD">
    <w:name w:val="C07BAC5FCED941E5A229CF3C2A96BBDD"/>
    <w:rsid w:val="00DD1F5E"/>
  </w:style>
  <w:style w:type="paragraph" w:customStyle="1" w:styleId="8776E4DC40414F1AB72270604585BDA6">
    <w:name w:val="8776E4DC40414F1AB72270604585BDA6"/>
    <w:rsid w:val="00B20C44"/>
  </w:style>
  <w:style w:type="paragraph" w:customStyle="1" w:styleId="38ED8E352ADB4C2D869DAEC2FB11529B">
    <w:name w:val="38ED8E352ADB4C2D869DAEC2FB11529B"/>
    <w:rsid w:val="00B20C44"/>
  </w:style>
  <w:style w:type="paragraph" w:customStyle="1" w:styleId="63B7B8851E414E44ADFE9F8D7130C38B">
    <w:name w:val="63B7B8851E414E44ADFE9F8D7130C38B"/>
    <w:rsid w:val="00FC37AF"/>
  </w:style>
  <w:style w:type="paragraph" w:customStyle="1" w:styleId="84E216FA0F1245CE9ACB10DFD692C4B2">
    <w:name w:val="84E216FA0F1245CE9ACB10DFD692C4B2"/>
    <w:rsid w:val="00FC37AF"/>
  </w:style>
  <w:style w:type="paragraph" w:customStyle="1" w:styleId="DD79F61182C74C1E9AA6F3AF2A2274D2">
    <w:name w:val="DD79F61182C74C1E9AA6F3AF2A2274D2"/>
    <w:rsid w:val="00FC37AF"/>
  </w:style>
  <w:style w:type="paragraph" w:customStyle="1" w:styleId="8CDBFAA5AEA6408D841FC0AA291151BC">
    <w:name w:val="8CDBFAA5AEA6408D841FC0AA291151BC"/>
    <w:rsid w:val="00FC37AF"/>
  </w:style>
  <w:style w:type="paragraph" w:customStyle="1" w:styleId="943D42D1D40C4E32ADFFC6FE39E5E889">
    <w:name w:val="943D42D1D40C4E32ADFFC6FE39E5E889"/>
    <w:rsid w:val="00FC37AF"/>
  </w:style>
  <w:style w:type="paragraph" w:customStyle="1" w:styleId="7604EA3E85BB4673AD23329301E0DE7C">
    <w:name w:val="7604EA3E85BB4673AD23329301E0DE7C"/>
    <w:rsid w:val="00FC37AF"/>
  </w:style>
  <w:style w:type="paragraph" w:customStyle="1" w:styleId="95A74152B287419C962D5DE6DAC609AB">
    <w:name w:val="95A74152B287419C962D5DE6DAC609AB"/>
    <w:rsid w:val="00FC37AF"/>
  </w:style>
  <w:style w:type="paragraph" w:customStyle="1" w:styleId="AEEEF9B66CD542C9B7936C4FB888ABDC">
    <w:name w:val="AEEEF9B66CD542C9B7936C4FB888ABDC"/>
    <w:rsid w:val="00FC37AF"/>
  </w:style>
  <w:style w:type="paragraph" w:customStyle="1" w:styleId="75814946A682433289A6DA3446C2B169">
    <w:name w:val="75814946A682433289A6DA3446C2B169"/>
    <w:rsid w:val="00A93787"/>
  </w:style>
  <w:style w:type="paragraph" w:customStyle="1" w:styleId="F69F5D3BC94140A191ADA9C63132309E">
    <w:name w:val="F69F5D3BC94140A191ADA9C63132309E"/>
    <w:rsid w:val="00A93787"/>
  </w:style>
  <w:style w:type="paragraph" w:customStyle="1" w:styleId="8177EDED42E84E488DD0DB7755609BE7">
    <w:name w:val="8177EDED42E84E488DD0DB7755609BE7"/>
    <w:rsid w:val="00B25766"/>
  </w:style>
  <w:style w:type="paragraph" w:customStyle="1" w:styleId="90C93450809640C89B017B9D850CCF5C">
    <w:name w:val="90C93450809640C89B017B9D850CCF5C"/>
    <w:rsid w:val="00B25766"/>
  </w:style>
  <w:style w:type="paragraph" w:customStyle="1" w:styleId="1525A17811EF487EA42392DD62C595C7">
    <w:name w:val="1525A17811EF487EA42392DD62C595C7"/>
    <w:rsid w:val="00B25766"/>
  </w:style>
  <w:style w:type="paragraph" w:customStyle="1" w:styleId="41F38E2831F3484CAAAC5395DC5F306F">
    <w:name w:val="41F38E2831F3484CAAAC5395DC5F306F"/>
    <w:rsid w:val="00B25766"/>
  </w:style>
  <w:style w:type="paragraph" w:customStyle="1" w:styleId="713D9639A20240B986721B28C8CFB504">
    <w:name w:val="713D9639A20240B986721B28C8CFB504"/>
    <w:rsid w:val="00B25766"/>
  </w:style>
  <w:style w:type="paragraph" w:customStyle="1" w:styleId="50BC2D56582E492583B3FA2D108177C0">
    <w:name w:val="50BC2D56582E492583B3FA2D108177C0"/>
    <w:rsid w:val="00B25766"/>
  </w:style>
  <w:style w:type="paragraph" w:customStyle="1" w:styleId="948C1ABD891F47AE92094E8ED445C468">
    <w:name w:val="948C1ABD891F47AE92094E8ED445C468"/>
    <w:rsid w:val="00B25766"/>
  </w:style>
  <w:style w:type="paragraph" w:customStyle="1" w:styleId="5510B4824AEB4DCF8730E21282AFBE73">
    <w:name w:val="5510B4824AEB4DCF8730E21282AFBE73"/>
    <w:rsid w:val="00B25766"/>
  </w:style>
  <w:style w:type="paragraph" w:customStyle="1" w:styleId="A2EDD1D857FD4D348941E0EB997BC38A">
    <w:name w:val="A2EDD1D857FD4D348941E0EB997BC38A"/>
    <w:rsid w:val="00B25766"/>
  </w:style>
  <w:style w:type="paragraph" w:customStyle="1" w:styleId="2CA89BD40C334199BB138103FCEC0F74">
    <w:name w:val="2CA89BD40C334199BB138103FCEC0F74"/>
    <w:rsid w:val="00B25766"/>
  </w:style>
  <w:style w:type="paragraph" w:customStyle="1" w:styleId="407D2140B1D04884A359785087CC642A">
    <w:name w:val="407D2140B1D04884A359785087CC642A"/>
    <w:rsid w:val="00B25766"/>
  </w:style>
  <w:style w:type="paragraph" w:customStyle="1" w:styleId="4FC0DA5710E94DA7A756B0EBAC30DDCC">
    <w:name w:val="4FC0DA5710E94DA7A756B0EBAC30DDCC"/>
    <w:rsid w:val="00B25766"/>
  </w:style>
  <w:style w:type="paragraph" w:customStyle="1" w:styleId="F019ED365C0642288A94BBE2D755F626">
    <w:name w:val="F019ED365C0642288A94BBE2D755F626"/>
    <w:rsid w:val="00B25766"/>
  </w:style>
  <w:style w:type="paragraph" w:customStyle="1" w:styleId="4118D8E013FC40EA9908B0F2EBEE48DB">
    <w:name w:val="4118D8E013FC40EA9908B0F2EBEE48DB"/>
    <w:rsid w:val="00B25766"/>
  </w:style>
  <w:style w:type="paragraph" w:customStyle="1" w:styleId="27816026C3984D778E4ABCB8E109C79C">
    <w:name w:val="27816026C3984D778E4ABCB8E109C79C"/>
    <w:rsid w:val="00B25766"/>
  </w:style>
  <w:style w:type="paragraph" w:customStyle="1" w:styleId="B5A902C057304FB7802822EA87E12E24">
    <w:name w:val="B5A902C057304FB7802822EA87E12E24"/>
    <w:rsid w:val="00B25766"/>
  </w:style>
  <w:style w:type="paragraph" w:customStyle="1" w:styleId="9A85A2D8253644ED98A3DC92F5094571">
    <w:name w:val="9A85A2D8253644ED98A3DC92F5094571"/>
    <w:rsid w:val="00B25766"/>
  </w:style>
  <w:style w:type="paragraph" w:customStyle="1" w:styleId="FBABE7328A034491AFA589F7071A35CC">
    <w:name w:val="FBABE7328A034491AFA589F7071A35CC"/>
    <w:rsid w:val="00B25766"/>
  </w:style>
  <w:style w:type="paragraph" w:customStyle="1" w:styleId="2E61402A26F94164B69DDC47C79BD296">
    <w:name w:val="2E61402A26F94164B69DDC47C79BD296"/>
    <w:rsid w:val="009B550E"/>
  </w:style>
  <w:style w:type="paragraph" w:customStyle="1" w:styleId="2D0D1EB031384F7690277744DEF467F6">
    <w:name w:val="2D0D1EB031384F7690277744DEF467F6"/>
    <w:rsid w:val="009B550E"/>
  </w:style>
  <w:style w:type="paragraph" w:customStyle="1" w:styleId="E06F1923085D4BD5B89E9A599EE71064">
    <w:name w:val="E06F1923085D4BD5B89E9A599EE71064"/>
    <w:rsid w:val="009B550E"/>
  </w:style>
  <w:style w:type="paragraph" w:customStyle="1" w:styleId="6A47B05EF8574BBDA3AAA284AD2CE403">
    <w:name w:val="6A47B05EF8574BBDA3AAA284AD2CE403"/>
    <w:rsid w:val="009B550E"/>
  </w:style>
  <w:style w:type="paragraph" w:customStyle="1" w:styleId="360A9B2050B647A199806E1ED6A516F0">
    <w:name w:val="360A9B2050B647A199806E1ED6A516F0"/>
    <w:rsid w:val="009B550E"/>
  </w:style>
  <w:style w:type="paragraph" w:customStyle="1" w:styleId="A3176A85E59347BFB179550150E6808E">
    <w:name w:val="A3176A85E59347BFB179550150E6808E"/>
    <w:rsid w:val="009B550E"/>
  </w:style>
  <w:style w:type="paragraph" w:customStyle="1" w:styleId="8A6B983BDEA348E98AFB750EC6411234">
    <w:name w:val="8A6B983BDEA348E98AFB750EC6411234"/>
    <w:rsid w:val="009B550E"/>
  </w:style>
  <w:style w:type="paragraph" w:customStyle="1" w:styleId="8575A6D065BF4DDA8C177FB518D2C2A9">
    <w:name w:val="8575A6D065BF4DDA8C177FB518D2C2A9"/>
    <w:rsid w:val="009B550E"/>
  </w:style>
  <w:style w:type="paragraph" w:customStyle="1" w:styleId="D84CC825CB244DC99DB04080DD8DAB53">
    <w:name w:val="D84CC825CB244DC99DB04080DD8DAB53"/>
    <w:rsid w:val="009B550E"/>
  </w:style>
  <w:style w:type="paragraph" w:customStyle="1" w:styleId="FB0464322B194F238909E3D8BDEAF586">
    <w:name w:val="FB0464322B194F238909E3D8BDEAF586"/>
    <w:rsid w:val="009B550E"/>
  </w:style>
  <w:style w:type="paragraph" w:customStyle="1" w:styleId="5B88428BDC2E4F7F9084F089EDB53A78">
    <w:name w:val="5B88428BDC2E4F7F9084F089EDB53A78"/>
    <w:rsid w:val="009B550E"/>
  </w:style>
  <w:style w:type="paragraph" w:customStyle="1" w:styleId="16007B920C3146A1AD889BD5FDC67D08">
    <w:name w:val="16007B920C3146A1AD889BD5FDC67D08"/>
    <w:rsid w:val="009B550E"/>
  </w:style>
  <w:style w:type="paragraph" w:customStyle="1" w:styleId="4C15929314774722AEEB8774F984B955">
    <w:name w:val="4C15929314774722AEEB8774F984B955"/>
    <w:rsid w:val="009B550E"/>
  </w:style>
  <w:style w:type="paragraph" w:customStyle="1" w:styleId="FAE236F7B4904A4696E2C8699D23367B">
    <w:name w:val="FAE236F7B4904A4696E2C8699D23367B"/>
    <w:rsid w:val="009B550E"/>
  </w:style>
  <w:style w:type="paragraph" w:customStyle="1" w:styleId="EBB14EA43B7E4806A8BDA406B7751770">
    <w:name w:val="EBB14EA43B7E4806A8BDA406B7751770"/>
    <w:rsid w:val="009B550E"/>
  </w:style>
  <w:style w:type="paragraph" w:customStyle="1" w:styleId="222EE7F4ECFB4E999C43A0D749FDBCD4">
    <w:name w:val="222EE7F4ECFB4E999C43A0D749FDBCD4"/>
    <w:rsid w:val="009B550E"/>
  </w:style>
  <w:style w:type="paragraph" w:customStyle="1" w:styleId="3FBCFEFFBD8D400E94629FCEFBC7C132">
    <w:name w:val="3FBCFEFFBD8D400E94629FCEFBC7C132"/>
    <w:rsid w:val="009B550E"/>
  </w:style>
  <w:style w:type="paragraph" w:customStyle="1" w:styleId="2AAA782A2ABD415C9C9C80A2F5F6D8E9">
    <w:name w:val="2AAA782A2ABD415C9C9C80A2F5F6D8E9"/>
    <w:rsid w:val="009B550E"/>
  </w:style>
  <w:style w:type="paragraph" w:customStyle="1" w:styleId="84C4F4C3760143EBA9E8C9E805CFDE4F">
    <w:name w:val="84C4F4C3760143EBA9E8C9E805CFDE4F"/>
    <w:rsid w:val="009B550E"/>
  </w:style>
  <w:style w:type="paragraph" w:customStyle="1" w:styleId="7FB555AA1A8949AB8C7908ED30F7A468">
    <w:name w:val="7FB555AA1A8949AB8C7908ED30F7A468"/>
    <w:rsid w:val="009B550E"/>
  </w:style>
  <w:style w:type="paragraph" w:customStyle="1" w:styleId="EFAE016E817A4773B38D83D8CF7CD11C">
    <w:name w:val="EFAE016E817A4773B38D83D8CF7CD11C"/>
    <w:rsid w:val="009B550E"/>
  </w:style>
  <w:style w:type="paragraph" w:customStyle="1" w:styleId="A6EE02120A224CAFBD98C8E0AE3F6C1F">
    <w:name w:val="A6EE02120A224CAFBD98C8E0AE3F6C1F"/>
    <w:rsid w:val="009B550E"/>
  </w:style>
  <w:style w:type="paragraph" w:customStyle="1" w:styleId="748AC9DAC48948978811C27D637C28A7">
    <w:name w:val="748AC9DAC48948978811C27D637C28A7"/>
    <w:rsid w:val="009B550E"/>
  </w:style>
  <w:style w:type="paragraph" w:customStyle="1" w:styleId="729533BD278D4828A6DC25B55D563C50">
    <w:name w:val="729533BD278D4828A6DC25B55D563C50"/>
    <w:rsid w:val="009B550E"/>
  </w:style>
  <w:style w:type="paragraph" w:customStyle="1" w:styleId="E6D483EFABF545DC9DE2B39272CEA7B4">
    <w:name w:val="E6D483EFABF545DC9DE2B39272CEA7B4"/>
    <w:rsid w:val="009B550E"/>
  </w:style>
  <w:style w:type="paragraph" w:customStyle="1" w:styleId="A728FE1C70C34259B406E3588AA758E6">
    <w:name w:val="A728FE1C70C34259B406E3588AA758E6"/>
    <w:rsid w:val="009B550E"/>
  </w:style>
  <w:style w:type="paragraph" w:customStyle="1" w:styleId="6932A684DF234264A987BC70B1610FB2">
    <w:name w:val="6932A684DF234264A987BC70B1610FB2"/>
    <w:rsid w:val="009B550E"/>
  </w:style>
  <w:style w:type="paragraph" w:customStyle="1" w:styleId="795E83C6C3454403A23834ECC86282CC">
    <w:name w:val="795E83C6C3454403A23834ECC86282CC"/>
    <w:rsid w:val="009B550E"/>
  </w:style>
  <w:style w:type="paragraph" w:customStyle="1" w:styleId="B3F4FE06054448CB8C3FC016FBC3E256">
    <w:name w:val="B3F4FE06054448CB8C3FC016FBC3E256"/>
    <w:rsid w:val="009B550E"/>
  </w:style>
  <w:style w:type="paragraph" w:customStyle="1" w:styleId="27EFCEB6EA6C490BB8FCBCC56F335B7D">
    <w:name w:val="27EFCEB6EA6C490BB8FCBCC56F335B7D"/>
    <w:rsid w:val="009B550E"/>
  </w:style>
  <w:style w:type="paragraph" w:customStyle="1" w:styleId="8FC39732335845E68C76BEB266E90D4B">
    <w:name w:val="8FC39732335845E68C76BEB266E90D4B"/>
    <w:rsid w:val="009B550E"/>
  </w:style>
  <w:style w:type="paragraph" w:customStyle="1" w:styleId="B2DC531B20F9466C81D0B988D053570D">
    <w:name w:val="B2DC531B20F9466C81D0B988D053570D"/>
    <w:rsid w:val="009B550E"/>
  </w:style>
  <w:style w:type="paragraph" w:customStyle="1" w:styleId="821DEF39BFE54174AB8429AAB4C91393">
    <w:name w:val="821DEF39BFE54174AB8429AAB4C91393"/>
    <w:rsid w:val="009B550E"/>
  </w:style>
  <w:style w:type="paragraph" w:customStyle="1" w:styleId="49F423384AF04C7C8C32CE01D6CE4E12">
    <w:name w:val="49F423384AF04C7C8C32CE01D6CE4E12"/>
    <w:rsid w:val="009B550E"/>
  </w:style>
  <w:style w:type="paragraph" w:customStyle="1" w:styleId="8723E81B25FE443F8D14BD2467B34B87">
    <w:name w:val="8723E81B25FE443F8D14BD2467B34B87"/>
    <w:rsid w:val="009B550E"/>
  </w:style>
  <w:style w:type="paragraph" w:customStyle="1" w:styleId="1A3AD142D41F4AC2B44F364963C79F6A">
    <w:name w:val="1A3AD142D41F4AC2B44F364963C79F6A"/>
    <w:rsid w:val="009B550E"/>
  </w:style>
  <w:style w:type="paragraph" w:customStyle="1" w:styleId="26F8BCDA984D4697842CF3A979E4FDDC">
    <w:name w:val="26F8BCDA984D4697842CF3A979E4FDDC"/>
    <w:rsid w:val="009B550E"/>
  </w:style>
  <w:style w:type="paragraph" w:customStyle="1" w:styleId="E13E38EC1BEF43FDBD57643CB53E898B">
    <w:name w:val="E13E38EC1BEF43FDBD57643CB53E898B"/>
    <w:rsid w:val="009B550E"/>
  </w:style>
  <w:style w:type="paragraph" w:customStyle="1" w:styleId="6B2020689D25446FB948B9C62690B376">
    <w:name w:val="6B2020689D25446FB948B9C62690B376"/>
    <w:rsid w:val="009B550E"/>
  </w:style>
  <w:style w:type="paragraph" w:customStyle="1" w:styleId="D98B568E42B045049CA19547DFBB2DBF">
    <w:name w:val="D98B568E42B045049CA19547DFBB2DBF"/>
    <w:rsid w:val="009B550E"/>
  </w:style>
  <w:style w:type="paragraph" w:customStyle="1" w:styleId="694C2FEDB883421B91943090A827A742">
    <w:name w:val="694C2FEDB883421B91943090A827A742"/>
    <w:rsid w:val="009B550E"/>
  </w:style>
  <w:style w:type="paragraph" w:customStyle="1" w:styleId="45005366ED8E4285B351650E3268FFAA">
    <w:name w:val="45005366ED8E4285B351650E3268FFAA"/>
    <w:rsid w:val="009B550E"/>
  </w:style>
  <w:style w:type="paragraph" w:customStyle="1" w:styleId="C6E15F5C65384F36A05EA1C90EE08D45">
    <w:name w:val="C6E15F5C65384F36A05EA1C90EE08D45"/>
    <w:rsid w:val="009B550E"/>
  </w:style>
  <w:style w:type="paragraph" w:customStyle="1" w:styleId="D6510863973B44E090B5BBF6860D8095">
    <w:name w:val="D6510863973B44E090B5BBF6860D8095"/>
    <w:rsid w:val="009B550E"/>
  </w:style>
  <w:style w:type="paragraph" w:customStyle="1" w:styleId="4DF4E87B274C48C4B063B75456E9DF90">
    <w:name w:val="4DF4E87B274C48C4B063B75456E9DF90"/>
    <w:rsid w:val="009B550E"/>
  </w:style>
  <w:style w:type="paragraph" w:customStyle="1" w:styleId="19FE29388585423D9EFB720FA03C6E48">
    <w:name w:val="19FE29388585423D9EFB720FA03C6E48"/>
    <w:rsid w:val="009B550E"/>
  </w:style>
  <w:style w:type="paragraph" w:customStyle="1" w:styleId="75F32097E7D34584BB9D3AB7DC15CEC9">
    <w:name w:val="75F32097E7D34584BB9D3AB7DC15CEC9"/>
    <w:rsid w:val="009B550E"/>
  </w:style>
  <w:style w:type="paragraph" w:customStyle="1" w:styleId="41F494001F4C4EAEAC0EE2D58CF3A83A">
    <w:name w:val="41F494001F4C4EAEAC0EE2D58CF3A83A"/>
    <w:rsid w:val="009B550E"/>
  </w:style>
  <w:style w:type="paragraph" w:customStyle="1" w:styleId="57AD85F6B141426B901913B3AB18C21F">
    <w:name w:val="57AD85F6B141426B901913B3AB18C21F"/>
    <w:rsid w:val="009B550E"/>
  </w:style>
  <w:style w:type="paragraph" w:customStyle="1" w:styleId="970738E0390341BB946340DDB8834932">
    <w:name w:val="970738E0390341BB946340DDB8834932"/>
    <w:rsid w:val="009B550E"/>
  </w:style>
  <w:style w:type="paragraph" w:customStyle="1" w:styleId="3D2E06DC1CEA41268426AAEFD7082BFD">
    <w:name w:val="3D2E06DC1CEA41268426AAEFD7082BFD"/>
    <w:rsid w:val="009B550E"/>
  </w:style>
  <w:style w:type="paragraph" w:customStyle="1" w:styleId="2606D4B0C4FC4E9AA215B95A67A8BDC7">
    <w:name w:val="2606D4B0C4FC4E9AA215B95A67A8BDC7"/>
    <w:rsid w:val="009B550E"/>
  </w:style>
  <w:style w:type="paragraph" w:customStyle="1" w:styleId="835ABDA9A0724636A9F5092719E949FA">
    <w:name w:val="835ABDA9A0724636A9F5092719E949FA"/>
    <w:rsid w:val="009B550E"/>
  </w:style>
  <w:style w:type="paragraph" w:customStyle="1" w:styleId="E773BF92AE264187BF4B10FCB61194C6">
    <w:name w:val="E773BF92AE264187BF4B10FCB61194C6"/>
    <w:rsid w:val="009B550E"/>
  </w:style>
  <w:style w:type="paragraph" w:customStyle="1" w:styleId="B479C6556F1644DA9E7039F2A3C21447">
    <w:name w:val="B479C6556F1644DA9E7039F2A3C21447"/>
    <w:rsid w:val="009248DD"/>
  </w:style>
  <w:style w:type="paragraph" w:customStyle="1" w:styleId="FC4412E7D7104CDE9CB926B7248A886B">
    <w:name w:val="FC4412E7D7104CDE9CB926B7248A886B"/>
    <w:rsid w:val="009248DD"/>
  </w:style>
  <w:style w:type="paragraph" w:customStyle="1" w:styleId="D42D7AF56FA54E5581B4BCE85A91FE33">
    <w:name w:val="D42D7AF56FA54E5581B4BCE85A91FE33"/>
    <w:rsid w:val="009248DD"/>
  </w:style>
  <w:style w:type="paragraph" w:customStyle="1" w:styleId="291BAB98CD084302B0307FFF1E9F681F">
    <w:name w:val="291BAB98CD084302B0307FFF1E9F681F"/>
    <w:rsid w:val="009248DD"/>
  </w:style>
  <w:style w:type="paragraph" w:customStyle="1" w:styleId="F9654F81C600482488C18330984470C3">
    <w:name w:val="F9654F81C600482488C18330984470C3"/>
    <w:rsid w:val="009248DD"/>
  </w:style>
  <w:style w:type="paragraph" w:customStyle="1" w:styleId="C39CA4D7F57643AEA66B897B29802E02">
    <w:name w:val="C39CA4D7F57643AEA66B897B29802E02"/>
    <w:rsid w:val="009248DD"/>
  </w:style>
  <w:style w:type="paragraph" w:customStyle="1" w:styleId="A90E55665FC245D7993CD6AEAA56A0C8">
    <w:name w:val="A90E55665FC245D7993CD6AEAA56A0C8"/>
    <w:rsid w:val="009248DD"/>
  </w:style>
  <w:style w:type="paragraph" w:customStyle="1" w:styleId="2A5D8D140BC443729F171C61928BE7A2">
    <w:name w:val="2A5D8D140BC443729F171C61928BE7A2"/>
    <w:rsid w:val="009248DD"/>
  </w:style>
  <w:style w:type="paragraph" w:customStyle="1" w:styleId="18E6FD9ECA324DF89A38A417386388F6">
    <w:name w:val="18E6FD9ECA324DF89A38A417386388F6"/>
    <w:rsid w:val="001A3C35"/>
  </w:style>
  <w:style w:type="paragraph" w:customStyle="1" w:styleId="EA36099BB72D4916B2691FBA225A479A">
    <w:name w:val="EA36099BB72D4916B2691FBA225A479A"/>
    <w:rsid w:val="001A3C35"/>
  </w:style>
  <w:style w:type="paragraph" w:customStyle="1" w:styleId="F79C4C8310394866924CD686429B3F64">
    <w:name w:val="F79C4C8310394866924CD686429B3F64"/>
    <w:rsid w:val="001A3C35"/>
  </w:style>
  <w:style w:type="paragraph" w:customStyle="1" w:styleId="5223521CC02A4D1799E831132813D442">
    <w:name w:val="5223521CC02A4D1799E831132813D442"/>
    <w:rsid w:val="001A3C35"/>
  </w:style>
  <w:style w:type="paragraph" w:customStyle="1" w:styleId="029505A0671448D4948A955B0CAC8CD2">
    <w:name w:val="029505A0671448D4948A955B0CAC8CD2"/>
    <w:rsid w:val="001A3C35"/>
  </w:style>
  <w:style w:type="paragraph" w:customStyle="1" w:styleId="E0974C57939B4A3F9F1CC0789A38BC9B">
    <w:name w:val="E0974C57939B4A3F9F1CC0789A38BC9B"/>
    <w:rsid w:val="001A3C35"/>
  </w:style>
  <w:style w:type="paragraph" w:customStyle="1" w:styleId="9E81CF5693E84AE794871E58161BD551">
    <w:name w:val="9E81CF5693E84AE794871E58161BD551"/>
    <w:rsid w:val="001A3C35"/>
  </w:style>
  <w:style w:type="paragraph" w:customStyle="1" w:styleId="3178A3BA37764FCC8B0587264123B08B">
    <w:name w:val="3178A3BA37764FCC8B0587264123B08B"/>
    <w:rsid w:val="001A3C35"/>
  </w:style>
  <w:style w:type="paragraph" w:customStyle="1" w:styleId="0425D9949B964BC0BDC2C1A1ECC90AEA">
    <w:name w:val="0425D9949B964BC0BDC2C1A1ECC90AEA"/>
    <w:rsid w:val="001A3C35"/>
  </w:style>
  <w:style w:type="paragraph" w:customStyle="1" w:styleId="EB414A56F3074CE29BD8381254E12B13">
    <w:name w:val="EB414A56F3074CE29BD8381254E12B13"/>
    <w:rsid w:val="001A3C35"/>
  </w:style>
  <w:style w:type="paragraph" w:customStyle="1" w:styleId="AB17735B25D74D96A37578EB896B52C5">
    <w:name w:val="AB17735B25D74D96A37578EB896B52C5"/>
    <w:rsid w:val="001A3C35"/>
  </w:style>
  <w:style w:type="paragraph" w:customStyle="1" w:styleId="85758097D8C34212AF8DAF95B08FCDF4">
    <w:name w:val="85758097D8C34212AF8DAF95B08FCDF4"/>
    <w:rsid w:val="001A3C35"/>
  </w:style>
  <w:style w:type="paragraph" w:customStyle="1" w:styleId="22BED116418F4AF6B8E2393A32363909">
    <w:name w:val="22BED116418F4AF6B8E2393A32363909"/>
    <w:rsid w:val="001A3C35"/>
  </w:style>
  <w:style w:type="paragraph" w:customStyle="1" w:styleId="307BB909485C4311BBC925D3CFFB4EB9">
    <w:name w:val="307BB909485C4311BBC925D3CFFB4EB9"/>
    <w:rsid w:val="001A3C35"/>
  </w:style>
  <w:style w:type="paragraph" w:customStyle="1" w:styleId="9209D801C5E246CA851F33ED5E38EC5B">
    <w:name w:val="9209D801C5E246CA851F33ED5E38EC5B"/>
    <w:rsid w:val="001A3C35"/>
  </w:style>
  <w:style w:type="paragraph" w:customStyle="1" w:styleId="5B99259E5F0F4219A390EAC7C6F3BC4A">
    <w:name w:val="5B99259E5F0F4219A390EAC7C6F3BC4A"/>
    <w:rsid w:val="001A3C35"/>
  </w:style>
  <w:style w:type="paragraph" w:customStyle="1" w:styleId="A89F380269A8474CA2D26B99D54FD795">
    <w:name w:val="A89F380269A8474CA2D26B99D54FD795"/>
    <w:rsid w:val="001A3C35"/>
  </w:style>
  <w:style w:type="paragraph" w:customStyle="1" w:styleId="57FD0D0C36EE4EC0A43336BFF95A2B3A">
    <w:name w:val="57FD0D0C36EE4EC0A43336BFF95A2B3A"/>
    <w:rsid w:val="001A3C35"/>
  </w:style>
  <w:style w:type="paragraph" w:customStyle="1" w:styleId="EAD57C8AAAEA4DC3B7D05DF5636AB741">
    <w:name w:val="EAD57C8AAAEA4DC3B7D05DF5636AB741"/>
    <w:rsid w:val="001A3C35"/>
  </w:style>
  <w:style w:type="paragraph" w:customStyle="1" w:styleId="14CF228A6E094452B2C96AA1464BC619">
    <w:name w:val="14CF228A6E094452B2C96AA1464BC619"/>
    <w:rsid w:val="001A3C35"/>
  </w:style>
  <w:style w:type="paragraph" w:customStyle="1" w:styleId="656398A15588432C8202DEAB1D522493">
    <w:name w:val="656398A15588432C8202DEAB1D522493"/>
    <w:rsid w:val="001A3C35"/>
  </w:style>
  <w:style w:type="paragraph" w:customStyle="1" w:styleId="D1A8F81C7B1D47EF82723A4C15B07895">
    <w:name w:val="D1A8F81C7B1D47EF82723A4C15B07895"/>
    <w:rsid w:val="001A3C35"/>
  </w:style>
  <w:style w:type="paragraph" w:customStyle="1" w:styleId="44BD56F6F70B4CA3B10AAA110CD80572">
    <w:name w:val="44BD56F6F70B4CA3B10AAA110CD80572"/>
    <w:rsid w:val="001A3C35"/>
  </w:style>
  <w:style w:type="paragraph" w:customStyle="1" w:styleId="1B08991C120546568B22DB96BE536307">
    <w:name w:val="1B08991C120546568B22DB96BE536307"/>
    <w:rsid w:val="001A3C35"/>
  </w:style>
  <w:style w:type="paragraph" w:customStyle="1" w:styleId="FD78D6F567F84973BA5EB69853287383">
    <w:name w:val="FD78D6F567F84973BA5EB69853287383"/>
    <w:rsid w:val="001A3C35"/>
  </w:style>
  <w:style w:type="paragraph" w:customStyle="1" w:styleId="5D70E0F275D540C397F638C9F7D04211">
    <w:name w:val="5D70E0F275D540C397F638C9F7D04211"/>
    <w:rsid w:val="001A3C35"/>
  </w:style>
  <w:style w:type="paragraph" w:customStyle="1" w:styleId="E5ADF56F50074096BF5F4B996380707A">
    <w:name w:val="E5ADF56F50074096BF5F4B996380707A"/>
    <w:rsid w:val="001A3C35"/>
  </w:style>
  <w:style w:type="paragraph" w:customStyle="1" w:styleId="11AAC405FEED42CA8A1BEEC0A0A292EB">
    <w:name w:val="11AAC405FEED42CA8A1BEEC0A0A292EB"/>
    <w:rsid w:val="001A3C35"/>
  </w:style>
  <w:style w:type="paragraph" w:customStyle="1" w:styleId="026DDE8B55A14F81A84F3087B79FC1BA">
    <w:name w:val="026DDE8B55A14F81A84F3087B79FC1BA"/>
    <w:rsid w:val="001A3C35"/>
  </w:style>
  <w:style w:type="paragraph" w:customStyle="1" w:styleId="22AF10376605494C847E3AC3B5AFC99D">
    <w:name w:val="22AF10376605494C847E3AC3B5AFC99D"/>
    <w:rsid w:val="001A3C35"/>
  </w:style>
  <w:style w:type="paragraph" w:customStyle="1" w:styleId="7326169C29D24F42A770CFDB930877E5">
    <w:name w:val="7326169C29D24F42A770CFDB930877E5"/>
    <w:rsid w:val="001A3C35"/>
  </w:style>
  <w:style w:type="paragraph" w:customStyle="1" w:styleId="5063F8D9291A4A299E2E6C826432A089">
    <w:name w:val="5063F8D9291A4A299E2E6C826432A089"/>
    <w:rsid w:val="001A3C35"/>
  </w:style>
  <w:style w:type="paragraph" w:customStyle="1" w:styleId="843192B59572427CA59D048EBC9BB6F1">
    <w:name w:val="843192B59572427CA59D048EBC9BB6F1"/>
    <w:rsid w:val="001A3C35"/>
  </w:style>
  <w:style w:type="paragraph" w:customStyle="1" w:styleId="BE36AAA301C74DEC9C28639A5BA9B354">
    <w:name w:val="BE36AAA301C74DEC9C28639A5BA9B354"/>
    <w:rsid w:val="001A3C35"/>
  </w:style>
  <w:style w:type="paragraph" w:customStyle="1" w:styleId="54582147559649649C2E4FF27A925DCA">
    <w:name w:val="54582147559649649C2E4FF27A925DCA"/>
    <w:rsid w:val="001A3C35"/>
  </w:style>
  <w:style w:type="paragraph" w:customStyle="1" w:styleId="0379F24208A14033A2A349BA11B20C57">
    <w:name w:val="0379F24208A14033A2A349BA11B20C57"/>
    <w:rsid w:val="001A3C35"/>
  </w:style>
  <w:style w:type="paragraph" w:customStyle="1" w:styleId="0E5D4EF6A20D41868CC3D9337D2C6E46">
    <w:name w:val="0E5D4EF6A20D41868CC3D9337D2C6E46"/>
    <w:rsid w:val="001A3C35"/>
  </w:style>
  <w:style w:type="paragraph" w:customStyle="1" w:styleId="46C3E5A7C0714B5783D9EC860299EAB6">
    <w:name w:val="46C3E5A7C0714B5783D9EC860299EAB6"/>
    <w:rsid w:val="001A3C35"/>
  </w:style>
  <w:style w:type="paragraph" w:customStyle="1" w:styleId="23AED02B3ED04951BC470DF72C4E5CE9">
    <w:name w:val="23AED02B3ED04951BC470DF72C4E5CE9"/>
    <w:rsid w:val="001A3C35"/>
  </w:style>
  <w:style w:type="paragraph" w:customStyle="1" w:styleId="B02446A0005A43FCB0933B71A3676E75">
    <w:name w:val="B02446A0005A43FCB0933B71A3676E75"/>
    <w:rsid w:val="001A3C35"/>
  </w:style>
  <w:style w:type="paragraph" w:customStyle="1" w:styleId="907758EE6B334C88903B346916881D3E">
    <w:name w:val="907758EE6B334C88903B346916881D3E"/>
    <w:rsid w:val="001A3C35"/>
  </w:style>
  <w:style w:type="paragraph" w:customStyle="1" w:styleId="AE7019F123624B6E97908FAB8CB22685">
    <w:name w:val="AE7019F123624B6E97908FAB8CB22685"/>
    <w:rsid w:val="00B07230"/>
  </w:style>
  <w:style w:type="paragraph" w:customStyle="1" w:styleId="447AA194D4B0467196AD14BBEEA4556B">
    <w:name w:val="447AA194D4B0467196AD14BBEEA4556B"/>
    <w:rsid w:val="00B07230"/>
  </w:style>
  <w:style w:type="paragraph" w:customStyle="1" w:styleId="9C5D710A06DD4C50A2D4EAD8E66E68E1">
    <w:name w:val="9C5D710A06DD4C50A2D4EAD8E66E68E1"/>
    <w:rsid w:val="00B07230"/>
  </w:style>
  <w:style w:type="paragraph" w:customStyle="1" w:styleId="E651DE66DC674527B7796AA2DB93D7B1">
    <w:name w:val="E651DE66DC674527B7796AA2DB93D7B1"/>
    <w:rsid w:val="00B07230"/>
  </w:style>
  <w:style w:type="paragraph" w:customStyle="1" w:styleId="E4C5855094A746239AD1B290AE1890C9">
    <w:name w:val="E4C5855094A746239AD1B290AE1890C9"/>
    <w:rsid w:val="004E2932"/>
  </w:style>
  <w:style w:type="paragraph" w:customStyle="1" w:styleId="FC5C77D59C304855B399D56DFD37C9AF">
    <w:name w:val="FC5C77D59C304855B399D56DFD37C9AF"/>
    <w:rsid w:val="004E2932"/>
  </w:style>
  <w:style w:type="paragraph" w:customStyle="1" w:styleId="53E0915B75D5439F8175A1D16E1AEC54">
    <w:name w:val="53E0915B75D5439F8175A1D16E1AEC54"/>
    <w:rsid w:val="004E2932"/>
  </w:style>
  <w:style w:type="paragraph" w:customStyle="1" w:styleId="788B73E9CFEF420EA1DC46E58EEA2AE0">
    <w:name w:val="788B73E9CFEF420EA1DC46E58EEA2AE0"/>
    <w:rsid w:val="004E2932"/>
  </w:style>
  <w:style w:type="paragraph" w:customStyle="1" w:styleId="8CA127D8D9CA49B8A0269B0525E3B3ED">
    <w:name w:val="8CA127D8D9CA49B8A0269B0525E3B3ED"/>
    <w:rsid w:val="00EF7AB9"/>
    <w:rPr>
      <w:lang w:val="da-DK" w:eastAsia="da-DK"/>
    </w:rPr>
  </w:style>
  <w:style w:type="paragraph" w:customStyle="1" w:styleId="012E0BE99E804EF3B44AC7118F3E17C4">
    <w:name w:val="012E0BE99E804EF3B44AC7118F3E17C4"/>
    <w:rsid w:val="00EF7AB9"/>
    <w:rPr>
      <w:lang w:val="da-DK" w:eastAsia="da-DK"/>
    </w:rPr>
  </w:style>
  <w:style w:type="paragraph" w:customStyle="1" w:styleId="D28734EB87CC4E1DA2D8BB7AC411592A">
    <w:name w:val="D28734EB87CC4E1DA2D8BB7AC411592A"/>
    <w:rsid w:val="00EF7AB9"/>
    <w:rPr>
      <w:lang w:val="da-DK" w:eastAsia="da-DK"/>
    </w:rPr>
  </w:style>
  <w:style w:type="paragraph" w:customStyle="1" w:styleId="09E8D4B5ABD44A959362931250772109">
    <w:name w:val="09E8D4B5ABD44A959362931250772109"/>
    <w:rsid w:val="00EF7AB9"/>
    <w:rPr>
      <w:lang w:val="da-DK" w:eastAsia="da-DK"/>
    </w:rPr>
  </w:style>
  <w:style w:type="paragraph" w:customStyle="1" w:styleId="B0820E11E45441C7BEC77FA2F5D4ABF0">
    <w:name w:val="B0820E11E45441C7BEC77FA2F5D4ABF0"/>
    <w:rsid w:val="00EF7AB9"/>
    <w:rPr>
      <w:lang w:val="da-DK" w:eastAsia="da-DK"/>
    </w:rPr>
  </w:style>
  <w:style w:type="paragraph" w:customStyle="1" w:styleId="C4E1579CB4BB4024AA75FA5A56B85A8A">
    <w:name w:val="C4E1579CB4BB4024AA75FA5A56B85A8A"/>
    <w:rsid w:val="00EF7AB9"/>
    <w:rPr>
      <w:lang w:val="da-DK" w:eastAsia="da-DK"/>
    </w:rPr>
  </w:style>
  <w:style w:type="paragraph" w:customStyle="1" w:styleId="9A103D86434B4EE0A66BD6BE69B01647">
    <w:name w:val="9A103D86434B4EE0A66BD6BE69B01647"/>
    <w:rsid w:val="00EF7AB9"/>
    <w:rPr>
      <w:lang w:val="da-DK" w:eastAsia="da-DK"/>
    </w:rPr>
  </w:style>
  <w:style w:type="paragraph" w:customStyle="1" w:styleId="11B757D1ECE146EDA93CBE4B88471982">
    <w:name w:val="11B757D1ECE146EDA93CBE4B88471982"/>
    <w:rsid w:val="00EF7AB9"/>
    <w:rPr>
      <w:lang w:val="da-DK" w:eastAsia="da-DK"/>
    </w:rPr>
  </w:style>
  <w:style w:type="paragraph" w:customStyle="1" w:styleId="E4353E0357364551BA34B106F5F4B50F">
    <w:name w:val="E4353E0357364551BA34B106F5F4B50F"/>
    <w:rsid w:val="00EF7AB9"/>
    <w:rPr>
      <w:lang w:val="da-DK" w:eastAsia="da-DK"/>
    </w:rPr>
  </w:style>
  <w:style w:type="paragraph" w:customStyle="1" w:styleId="CF2C15130FEA4D3C9D5E09619475C33A">
    <w:name w:val="CF2C15130FEA4D3C9D5E09619475C33A"/>
    <w:rsid w:val="00EF7AB9"/>
    <w:rPr>
      <w:lang w:val="da-DK" w:eastAsia="da-DK"/>
    </w:rPr>
  </w:style>
  <w:style w:type="paragraph" w:customStyle="1" w:styleId="81C047A35B31457AA2EAA2FF6C16795C">
    <w:name w:val="81C047A35B31457AA2EAA2FF6C16795C"/>
    <w:rsid w:val="00606FF7"/>
  </w:style>
  <w:style w:type="paragraph" w:customStyle="1" w:styleId="BFF246190CAF40A58E6FF7D5CFB7A42E">
    <w:name w:val="BFF246190CAF40A58E6FF7D5CFB7A42E"/>
    <w:rsid w:val="00606FF7"/>
  </w:style>
  <w:style w:type="paragraph" w:customStyle="1" w:styleId="256CAD3FEDA1451295C9F8935E02777D">
    <w:name w:val="256CAD3FEDA1451295C9F8935E02777D"/>
    <w:rsid w:val="00606FF7"/>
  </w:style>
  <w:style w:type="paragraph" w:customStyle="1" w:styleId="19FF5AAE76FE49178AB9DABC19E094EF">
    <w:name w:val="19FF5AAE76FE49178AB9DABC19E094EF"/>
    <w:rsid w:val="00606FF7"/>
  </w:style>
  <w:style w:type="paragraph" w:customStyle="1" w:styleId="9C5A2B6BBDA342A185F7B77B72FA5B6A">
    <w:name w:val="9C5A2B6BBDA342A185F7B77B72FA5B6A"/>
    <w:rsid w:val="00606FF7"/>
  </w:style>
  <w:style w:type="paragraph" w:customStyle="1" w:styleId="588072B3A0FE460299AD41D5CAFE6414">
    <w:name w:val="588072B3A0FE460299AD41D5CAFE6414"/>
    <w:rsid w:val="00606FF7"/>
  </w:style>
  <w:style w:type="paragraph" w:customStyle="1" w:styleId="58EC873BBED244039F3B421333D45256">
    <w:name w:val="58EC873BBED244039F3B421333D45256"/>
    <w:rsid w:val="00606FF7"/>
  </w:style>
  <w:style w:type="paragraph" w:customStyle="1" w:styleId="D958D1C4DBE24FEDA5B1CAE6B1453B41">
    <w:name w:val="D958D1C4DBE24FEDA5B1CAE6B1453B41"/>
    <w:rsid w:val="00606FF7"/>
  </w:style>
  <w:style w:type="paragraph" w:customStyle="1" w:styleId="D893B60EA64D4E9691D4EFEF9668FEA6">
    <w:name w:val="D893B60EA64D4E9691D4EFEF9668FEA6"/>
    <w:rsid w:val="00606FF7"/>
  </w:style>
  <w:style w:type="paragraph" w:customStyle="1" w:styleId="0FC5D732E64B4581AF3581C28FA50B8F">
    <w:name w:val="0FC5D732E64B4581AF3581C28FA50B8F"/>
    <w:rsid w:val="00606FF7"/>
  </w:style>
  <w:style w:type="paragraph" w:customStyle="1" w:styleId="F999EA40FCAC4B58BB36C4B2E6EB93F8">
    <w:name w:val="F999EA40FCAC4B58BB36C4B2E6EB93F8"/>
    <w:rsid w:val="00606FF7"/>
  </w:style>
  <w:style w:type="paragraph" w:customStyle="1" w:styleId="2052B5B6136149A5A8AABDC0260DCB3E">
    <w:name w:val="2052B5B6136149A5A8AABDC0260DCB3E"/>
    <w:rsid w:val="00606FF7"/>
  </w:style>
  <w:style w:type="paragraph" w:customStyle="1" w:styleId="DE4329872F884B0592F27DEB0469D05C">
    <w:name w:val="DE4329872F884B0592F27DEB0469D05C"/>
    <w:rsid w:val="00606FF7"/>
  </w:style>
  <w:style w:type="paragraph" w:customStyle="1" w:styleId="D473EF6009F34299866DF70A2D6CD72C">
    <w:name w:val="D473EF6009F34299866DF70A2D6CD72C"/>
    <w:rsid w:val="00606FF7"/>
  </w:style>
  <w:style w:type="paragraph" w:customStyle="1" w:styleId="2277784F515B4155979506CACC7491F3">
    <w:name w:val="2277784F515B4155979506CACC7491F3"/>
    <w:rsid w:val="00606FF7"/>
  </w:style>
  <w:style w:type="paragraph" w:customStyle="1" w:styleId="7E22B12A913442B785FE691BFDDBBA1E">
    <w:name w:val="7E22B12A913442B785FE691BFDDBBA1E"/>
    <w:rsid w:val="00606FF7"/>
  </w:style>
  <w:style w:type="paragraph" w:customStyle="1" w:styleId="BCA21D0E6D934CEBBE06BA49EECF37C4">
    <w:name w:val="BCA21D0E6D934CEBBE06BA49EECF37C4"/>
    <w:rsid w:val="00606FF7"/>
  </w:style>
  <w:style w:type="paragraph" w:customStyle="1" w:styleId="C8303F203B3142729E4C48F522DEFF47">
    <w:name w:val="C8303F203B3142729E4C48F522DEFF47"/>
    <w:rsid w:val="00606FF7"/>
  </w:style>
  <w:style w:type="paragraph" w:customStyle="1" w:styleId="48FD3918234B4B918ADC2B5A724E3319">
    <w:name w:val="48FD3918234B4B918ADC2B5A724E3319"/>
    <w:rsid w:val="00606FF7"/>
  </w:style>
  <w:style w:type="paragraph" w:customStyle="1" w:styleId="DE3BA5A2D1034CDFB93F3BB8FBA48E97">
    <w:name w:val="DE3BA5A2D1034CDFB93F3BB8FBA48E97"/>
    <w:rsid w:val="00606FF7"/>
  </w:style>
  <w:style w:type="paragraph" w:customStyle="1" w:styleId="06FFF04AD6DD42948003189AB418FCAC">
    <w:name w:val="06FFF04AD6DD42948003189AB418FCAC"/>
    <w:rsid w:val="00606FF7"/>
  </w:style>
  <w:style w:type="paragraph" w:customStyle="1" w:styleId="7C4412963AFF470F84643F2E52000299">
    <w:name w:val="7C4412963AFF470F84643F2E52000299"/>
    <w:rsid w:val="00606FF7"/>
  </w:style>
  <w:style w:type="paragraph" w:customStyle="1" w:styleId="0139C268E57846A69C5F0BD48DC10942">
    <w:name w:val="0139C268E57846A69C5F0BD48DC10942"/>
    <w:rsid w:val="00606FF7"/>
  </w:style>
  <w:style w:type="paragraph" w:customStyle="1" w:styleId="2BE4AB9F5CB6457B8E55033753B71AC2">
    <w:name w:val="2BE4AB9F5CB6457B8E55033753B71AC2"/>
    <w:rsid w:val="00606FF7"/>
  </w:style>
  <w:style w:type="paragraph" w:customStyle="1" w:styleId="77F99E26CFC84B158BEC1046D0AF9005">
    <w:name w:val="77F99E26CFC84B158BEC1046D0AF9005"/>
    <w:rsid w:val="00606FF7"/>
  </w:style>
  <w:style w:type="paragraph" w:customStyle="1" w:styleId="6734C6BB72B64758BF3C4DE10BE223F3">
    <w:name w:val="6734C6BB72B64758BF3C4DE10BE223F3"/>
    <w:rsid w:val="00606FF7"/>
  </w:style>
  <w:style w:type="paragraph" w:customStyle="1" w:styleId="D63D40B7548D4949BD2CB75603A6AF63">
    <w:name w:val="D63D40B7548D4949BD2CB75603A6AF63"/>
    <w:rsid w:val="00DA62AA"/>
    <w:rPr>
      <w:lang w:val="da-DK" w:eastAsia="da-DK"/>
    </w:rPr>
  </w:style>
  <w:style w:type="paragraph" w:customStyle="1" w:styleId="008FEB783AE443E1BF5A83DDF892E02D">
    <w:name w:val="008FEB783AE443E1BF5A83DDF892E02D"/>
    <w:rsid w:val="00DA62AA"/>
    <w:rPr>
      <w:lang w:val="da-DK" w:eastAsia="da-DK"/>
    </w:rPr>
  </w:style>
  <w:style w:type="paragraph" w:customStyle="1" w:styleId="432998B3ED5342C69D074BC77C2C7BFF">
    <w:name w:val="432998B3ED5342C69D074BC77C2C7BFF"/>
    <w:rsid w:val="00DA62AA"/>
    <w:rPr>
      <w:lang w:val="da-DK" w:eastAsia="da-DK"/>
    </w:rPr>
  </w:style>
  <w:style w:type="paragraph" w:customStyle="1" w:styleId="8E2EDD1A05F246B0A54DB25CB05F5AF1">
    <w:name w:val="8E2EDD1A05F246B0A54DB25CB05F5AF1"/>
    <w:rsid w:val="00DA62AA"/>
    <w:rPr>
      <w:lang w:val="da-DK" w:eastAsia="da-DK"/>
    </w:rPr>
  </w:style>
  <w:style w:type="paragraph" w:customStyle="1" w:styleId="8E8E1F6630C941488B1B96F305795F36">
    <w:name w:val="8E8E1F6630C941488B1B96F305795F36"/>
    <w:rsid w:val="00DA62AA"/>
    <w:rPr>
      <w:lang w:val="da-DK" w:eastAsia="da-DK"/>
    </w:rPr>
  </w:style>
  <w:style w:type="paragraph" w:customStyle="1" w:styleId="DA696E4C886E4639AF337FBD1FD55C8A">
    <w:name w:val="DA696E4C886E4639AF337FBD1FD55C8A"/>
    <w:rsid w:val="00DA62AA"/>
    <w:rPr>
      <w:lang w:val="da-DK" w:eastAsia="da-DK"/>
    </w:rPr>
  </w:style>
  <w:style w:type="paragraph" w:customStyle="1" w:styleId="C2D9735A7077489DA88F6B4AF692CCF3">
    <w:name w:val="C2D9735A7077489DA88F6B4AF692CCF3"/>
    <w:rsid w:val="00DA62AA"/>
    <w:rPr>
      <w:lang w:val="da-DK" w:eastAsia="da-DK"/>
    </w:rPr>
  </w:style>
  <w:style w:type="paragraph" w:customStyle="1" w:styleId="53A3FBC4608541738AA52C6A6BF6BA03">
    <w:name w:val="53A3FBC4608541738AA52C6A6BF6BA03"/>
    <w:rsid w:val="00DA62AA"/>
    <w:rPr>
      <w:lang w:val="da-DK" w:eastAsia="da-DK"/>
    </w:rPr>
  </w:style>
  <w:style w:type="paragraph" w:customStyle="1" w:styleId="0559F313C7294D37812C301E778D35BB">
    <w:name w:val="0559F313C7294D37812C301E778D35BB"/>
    <w:rsid w:val="00DA62AA"/>
    <w:rPr>
      <w:lang w:val="da-DK" w:eastAsia="da-DK"/>
    </w:rPr>
  </w:style>
  <w:style w:type="paragraph" w:customStyle="1" w:styleId="00265F6C961040AB82DA083076632787">
    <w:name w:val="00265F6C961040AB82DA083076632787"/>
    <w:rsid w:val="00DA62AA"/>
    <w:rPr>
      <w:lang w:val="da-DK" w:eastAsia="da-DK"/>
    </w:rPr>
  </w:style>
  <w:style w:type="paragraph" w:customStyle="1" w:styleId="52563A7B6B504231A3505F69288EF866">
    <w:name w:val="52563A7B6B504231A3505F69288EF866"/>
    <w:rsid w:val="00DA62AA"/>
    <w:rPr>
      <w:lang w:val="da-DK" w:eastAsia="da-DK"/>
    </w:rPr>
  </w:style>
  <w:style w:type="paragraph" w:customStyle="1" w:styleId="DBB7CDDD96C24DFE90A1F2C492ED5677">
    <w:name w:val="DBB7CDDD96C24DFE90A1F2C492ED5677"/>
    <w:rsid w:val="00DA62AA"/>
    <w:rPr>
      <w:lang w:val="da-DK" w:eastAsia="da-DK"/>
    </w:rPr>
  </w:style>
  <w:style w:type="paragraph" w:customStyle="1" w:styleId="B7AC7CEE4D7342BB86BA11D0AD739608">
    <w:name w:val="B7AC7CEE4D7342BB86BA11D0AD739608"/>
    <w:rsid w:val="00DA62AA"/>
    <w:rPr>
      <w:lang w:val="da-DK" w:eastAsia="da-DK"/>
    </w:rPr>
  </w:style>
  <w:style w:type="paragraph" w:customStyle="1" w:styleId="402198F6E8584D13A4C3B50FF5211C3D">
    <w:name w:val="402198F6E8584D13A4C3B50FF5211C3D"/>
    <w:rsid w:val="00B807F9"/>
    <w:rPr>
      <w:lang w:val="da-DK" w:eastAsia="da-DK"/>
    </w:rPr>
  </w:style>
  <w:style w:type="paragraph" w:customStyle="1" w:styleId="D4A7C7ED9CDF49B08EEA6771DB182CCA">
    <w:name w:val="D4A7C7ED9CDF49B08EEA6771DB182CCA"/>
    <w:rsid w:val="00B807F9"/>
    <w:rPr>
      <w:lang w:val="da-DK" w:eastAsia="da-DK"/>
    </w:rPr>
  </w:style>
  <w:style w:type="paragraph" w:customStyle="1" w:styleId="EC403AFBEA724E3F912201CF76285A00">
    <w:name w:val="EC403AFBEA724E3F912201CF76285A00"/>
    <w:rsid w:val="00B807F9"/>
    <w:rPr>
      <w:lang w:val="da-DK" w:eastAsia="da-DK"/>
    </w:rPr>
  </w:style>
  <w:style w:type="paragraph" w:customStyle="1" w:styleId="40B3D2E062444235A8A4534C2E02C52D">
    <w:name w:val="40B3D2E062444235A8A4534C2E02C52D"/>
    <w:rsid w:val="00B807F9"/>
    <w:rPr>
      <w:lang w:val="da-DK" w:eastAsia="da-DK"/>
    </w:rPr>
  </w:style>
  <w:style w:type="paragraph" w:customStyle="1" w:styleId="27954155AEE94344BF5873C3EF2280B6">
    <w:name w:val="27954155AEE94344BF5873C3EF2280B6"/>
    <w:rsid w:val="00B807F9"/>
    <w:rPr>
      <w:lang w:val="da-DK" w:eastAsia="da-DK"/>
    </w:rPr>
  </w:style>
  <w:style w:type="paragraph" w:customStyle="1" w:styleId="29886250855243009ECD2E40557C7258">
    <w:name w:val="29886250855243009ECD2E40557C7258"/>
    <w:rsid w:val="00B807F9"/>
    <w:rPr>
      <w:lang w:val="da-DK" w:eastAsia="da-DK"/>
    </w:rPr>
  </w:style>
  <w:style w:type="paragraph" w:customStyle="1" w:styleId="735BB64CE29C40208678FBFA9242BB87">
    <w:name w:val="735BB64CE29C40208678FBFA9242BB87"/>
    <w:rsid w:val="00B807F9"/>
    <w:rPr>
      <w:lang w:val="da-DK" w:eastAsia="da-DK"/>
    </w:rPr>
  </w:style>
  <w:style w:type="paragraph" w:customStyle="1" w:styleId="71D5E2AEED0A4FE89B99B32148CB5FA4">
    <w:name w:val="71D5E2AEED0A4FE89B99B32148CB5FA4"/>
    <w:rsid w:val="00B807F9"/>
    <w:rPr>
      <w:lang w:val="da-DK" w:eastAsia="da-DK"/>
    </w:rPr>
  </w:style>
  <w:style w:type="paragraph" w:customStyle="1" w:styleId="29078867F555410AA6AEA9B608A0B1EB">
    <w:name w:val="29078867F555410AA6AEA9B608A0B1EB"/>
    <w:rsid w:val="00B807F9"/>
    <w:rPr>
      <w:lang w:val="da-DK" w:eastAsia="da-DK"/>
    </w:rPr>
  </w:style>
  <w:style w:type="paragraph" w:customStyle="1" w:styleId="AE3A52A88F2848A58F2301E48B4F6255">
    <w:name w:val="AE3A52A88F2848A58F2301E48B4F6255"/>
    <w:rsid w:val="00B807F9"/>
    <w:rPr>
      <w:lang w:val="da-DK" w:eastAsia="da-DK"/>
    </w:rPr>
  </w:style>
  <w:style w:type="paragraph" w:customStyle="1" w:styleId="3A3FA9411B3248509F09FC4773AC5DBE">
    <w:name w:val="3A3FA9411B3248509F09FC4773AC5DBE"/>
    <w:rsid w:val="00B807F9"/>
    <w:rPr>
      <w:lang w:val="da-DK" w:eastAsia="da-DK"/>
    </w:rPr>
  </w:style>
  <w:style w:type="paragraph" w:customStyle="1" w:styleId="D266B5D0D7DF471ABA5228C2CFCAEC46">
    <w:name w:val="D266B5D0D7DF471ABA5228C2CFCAEC46"/>
    <w:rsid w:val="00B807F9"/>
    <w:rPr>
      <w:lang w:val="da-DK" w:eastAsia="da-DK"/>
    </w:rPr>
  </w:style>
  <w:style w:type="paragraph" w:customStyle="1" w:styleId="268A23BAA1C14E8FA390867A67347C38">
    <w:name w:val="268A23BAA1C14E8FA390867A67347C38"/>
    <w:rsid w:val="00B807F9"/>
    <w:rPr>
      <w:lang w:val="da-DK" w:eastAsia="da-DK"/>
    </w:rPr>
  </w:style>
  <w:style w:type="paragraph" w:customStyle="1" w:styleId="FCE9FA1C601A479B8272EE77424EAE56">
    <w:name w:val="FCE9FA1C601A479B8272EE77424EAE56"/>
    <w:rsid w:val="00B807F9"/>
    <w:rPr>
      <w:lang w:val="da-DK" w:eastAsia="da-DK"/>
    </w:rPr>
  </w:style>
  <w:style w:type="paragraph" w:customStyle="1" w:styleId="A9B3C533E94B4771B979A279F1EE930E">
    <w:name w:val="A9B3C533E94B4771B979A279F1EE930E"/>
    <w:rsid w:val="00B807F9"/>
    <w:rPr>
      <w:lang w:val="da-DK" w:eastAsia="da-DK"/>
    </w:rPr>
  </w:style>
  <w:style w:type="paragraph" w:customStyle="1" w:styleId="7D5F70C6123C46199274429C0DF4F599">
    <w:name w:val="7D5F70C6123C46199274429C0DF4F599"/>
    <w:rsid w:val="00B807F9"/>
    <w:rPr>
      <w:lang w:val="da-DK" w:eastAsia="da-DK"/>
    </w:rPr>
  </w:style>
  <w:style w:type="paragraph" w:customStyle="1" w:styleId="ED2D5BD4623442C9A09415B2286CE345">
    <w:name w:val="ED2D5BD4623442C9A09415B2286CE345"/>
    <w:rsid w:val="00B807F9"/>
    <w:rPr>
      <w:lang w:val="da-DK" w:eastAsia="da-DK"/>
    </w:rPr>
  </w:style>
  <w:style w:type="paragraph" w:customStyle="1" w:styleId="46BB534965804AB5B880EBAC224AF22C">
    <w:name w:val="46BB534965804AB5B880EBAC224AF22C"/>
    <w:rsid w:val="00B807F9"/>
    <w:rPr>
      <w:lang w:val="da-DK" w:eastAsia="da-DK"/>
    </w:rPr>
  </w:style>
  <w:style w:type="paragraph" w:customStyle="1" w:styleId="981BEB267D9B43AC9E8DC854F594C205">
    <w:name w:val="981BEB267D9B43AC9E8DC854F594C205"/>
    <w:rsid w:val="00B807F9"/>
    <w:rPr>
      <w:lang w:val="da-DK" w:eastAsia="da-DK"/>
    </w:rPr>
  </w:style>
  <w:style w:type="paragraph" w:customStyle="1" w:styleId="F2D80EC7D66143919F41D06A2FE624F5">
    <w:name w:val="F2D80EC7D66143919F41D06A2FE624F5"/>
    <w:rsid w:val="00B807F9"/>
    <w:rPr>
      <w:lang w:val="da-DK" w:eastAsia="da-DK"/>
    </w:rPr>
  </w:style>
  <w:style w:type="paragraph" w:customStyle="1" w:styleId="CD513895BC124CD6B597A1386CA80397">
    <w:name w:val="CD513895BC124CD6B597A1386CA80397"/>
    <w:rsid w:val="00B807F9"/>
    <w:rPr>
      <w:lang w:val="da-DK" w:eastAsia="da-DK"/>
    </w:rPr>
  </w:style>
  <w:style w:type="paragraph" w:customStyle="1" w:styleId="7E7E207D31C04A65A04BE7D7E31BFEEF">
    <w:name w:val="7E7E207D31C04A65A04BE7D7E31BFEEF"/>
    <w:rsid w:val="00B807F9"/>
    <w:rPr>
      <w:lang w:val="da-DK" w:eastAsia="da-DK"/>
    </w:rPr>
  </w:style>
  <w:style w:type="paragraph" w:customStyle="1" w:styleId="64BB4A6CA9614EEC83054D4FE082FADC">
    <w:name w:val="64BB4A6CA9614EEC83054D4FE082FADC"/>
    <w:rsid w:val="00B807F9"/>
    <w:rPr>
      <w:lang w:val="da-DK" w:eastAsia="da-DK"/>
    </w:rPr>
  </w:style>
  <w:style w:type="paragraph" w:customStyle="1" w:styleId="40E1D3EA79AF4047B4F0DF054CDEF12C">
    <w:name w:val="40E1D3EA79AF4047B4F0DF054CDEF12C"/>
    <w:rsid w:val="00B807F9"/>
    <w:rPr>
      <w:lang w:val="da-DK" w:eastAsia="da-DK"/>
    </w:rPr>
  </w:style>
  <w:style w:type="paragraph" w:customStyle="1" w:styleId="54B444B632064405B0DDF7D878ECD7F1">
    <w:name w:val="54B444B632064405B0DDF7D878ECD7F1"/>
    <w:rsid w:val="00B807F9"/>
    <w:rPr>
      <w:lang w:val="da-DK" w:eastAsia="da-DK"/>
    </w:rPr>
  </w:style>
  <w:style w:type="paragraph" w:customStyle="1" w:styleId="449FA194A4B5434CBEB62104F379392D">
    <w:name w:val="449FA194A4B5434CBEB62104F379392D"/>
    <w:rsid w:val="00B807F9"/>
    <w:rPr>
      <w:lang w:val="da-DK" w:eastAsia="da-DK"/>
    </w:rPr>
  </w:style>
  <w:style w:type="paragraph" w:customStyle="1" w:styleId="082250ED734A4AAA877E3F5889416BCA">
    <w:name w:val="082250ED734A4AAA877E3F5889416BCA"/>
    <w:rsid w:val="00B807F9"/>
    <w:rPr>
      <w:lang w:val="da-DK" w:eastAsia="da-DK"/>
    </w:rPr>
  </w:style>
  <w:style w:type="paragraph" w:customStyle="1" w:styleId="BF40665936FA42F4BA16D9892B85E332">
    <w:name w:val="BF40665936FA42F4BA16D9892B85E332"/>
    <w:rsid w:val="00B807F9"/>
    <w:rPr>
      <w:lang w:val="da-DK" w:eastAsia="da-DK"/>
    </w:rPr>
  </w:style>
  <w:style w:type="paragraph" w:customStyle="1" w:styleId="5FD5B70FDB424DC58758DA15C2140481">
    <w:name w:val="5FD5B70FDB424DC58758DA15C2140481"/>
    <w:rsid w:val="00B807F9"/>
    <w:rPr>
      <w:lang w:val="da-DK" w:eastAsia="da-DK"/>
    </w:rPr>
  </w:style>
  <w:style w:type="paragraph" w:customStyle="1" w:styleId="C6058C15FE5B44C783DA219D96B64EC6">
    <w:name w:val="C6058C15FE5B44C783DA219D96B64EC6"/>
    <w:rsid w:val="00B807F9"/>
    <w:rPr>
      <w:lang w:val="da-DK" w:eastAsia="da-DK"/>
    </w:rPr>
  </w:style>
  <w:style w:type="paragraph" w:customStyle="1" w:styleId="8AEB0C350A7A457CA1943C0A03D2BAC4">
    <w:name w:val="8AEB0C350A7A457CA1943C0A03D2BAC4"/>
    <w:rsid w:val="00B807F9"/>
    <w:rPr>
      <w:lang w:val="da-DK" w:eastAsia="da-DK"/>
    </w:rPr>
  </w:style>
  <w:style w:type="paragraph" w:customStyle="1" w:styleId="2DA2966BCDD843A5B796F14D0314BA28">
    <w:name w:val="2DA2966BCDD843A5B796F14D0314BA28"/>
    <w:rsid w:val="00B807F9"/>
    <w:rPr>
      <w:lang w:val="da-DK" w:eastAsia="da-DK"/>
    </w:rPr>
  </w:style>
  <w:style w:type="paragraph" w:customStyle="1" w:styleId="09D3CEBE92E34F0C83C1142D1EBFA8E3">
    <w:name w:val="09D3CEBE92E34F0C83C1142D1EBFA8E3"/>
    <w:rsid w:val="002D4377"/>
    <w:rPr>
      <w:lang w:val="da-DK" w:eastAsia="da-DK"/>
    </w:rPr>
  </w:style>
  <w:style w:type="paragraph" w:customStyle="1" w:styleId="056B694A6AF64E0E8FB3ADCF294CBCFD">
    <w:name w:val="056B694A6AF64E0E8FB3ADCF294CBCFD"/>
    <w:rsid w:val="002D4377"/>
    <w:rPr>
      <w:lang w:val="da-DK" w:eastAsia="da-DK"/>
    </w:rPr>
  </w:style>
  <w:style w:type="paragraph" w:customStyle="1" w:styleId="907B44807073453D9EE94860705B2B7D">
    <w:name w:val="907B44807073453D9EE94860705B2B7D"/>
    <w:rsid w:val="002D4377"/>
    <w:rPr>
      <w:lang w:val="da-DK" w:eastAsia="da-DK"/>
    </w:rPr>
  </w:style>
  <w:style w:type="paragraph" w:customStyle="1" w:styleId="12802C1F31D5480EB1626219B4D94097">
    <w:name w:val="12802C1F31D5480EB1626219B4D94097"/>
    <w:rsid w:val="002D4377"/>
    <w:rPr>
      <w:lang w:val="da-DK" w:eastAsia="da-DK"/>
    </w:rPr>
  </w:style>
  <w:style w:type="paragraph" w:customStyle="1" w:styleId="09AF4512AF2A4BCEAE070BBD95C4251C">
    <w:name w:val="09AF4512AF2A4BCEAE070BBD95C4251C"/>
    <w:rsid w:val="002D4377"/>
    <w:rPr>
      <w:lang w:val="da-DK" w:eastAsia="da-DK"/>
    </w:rPr>
  </w:style>
  <w:style w:type="paragraph" w:customStyle="1" w:styleId="D45E83FC9D1E48F38BFFFEF19821EF59">
    <w:name w:val="D45E83FC9D1E48F38BFFFEF19821EF59"/>
    <w:rsid w:val="002D4377"/>
    <w:rPr>
      <w:lang w:val="da-DK" w:eastAsia="da-DK"/>
    </w:rPr>
  </w:style>
  <w:style w:type="paragraph" w:customStyle="1" w:styleId="67E8C6E9B0BA4BCE8FCFC66F0F6D65F4">
    <w:name w:val="67E8C6E9B0BA4BCE8FCFC66F0F6D65F4"/>
    <w:rsid w:val="006B1307"/>
    <w:rPr>
      <w:lang w:val="da-DK" w:eastAsia="da-DK"/>
    </w:rPr>
  </w:style>
  <w:style w:type="paragraph" w:customStyle="1" w:styleId="29700CBC5048480582C8AF7E35ABEFCA">
    <w:name w:val="29700CBC5048480582C8AF7E35ABEFCA"/>
    <w:rsid w:val="006B1307"/>
    <w:rPr>
      <w:lang w:val="da-DK" w:eastAsia="da-DK"/>
    </w:rPr>
  </w:style>
  <w:style w:type="paragraph" w:customStyle="1" w:styleId="9B279DE5AA60486391CD2E23EA3465A9">
    <w:name w:val="9B279DE5AA60486391CD2E23EA3465A9"/>
    <w:rsid w:val="006B1307"/>
    <w:rPr>
      <w:lang w:val="da-DK" w:eastAsia="da-DK"/>
    </w:rPr>
  </w:style>
  <w:style w:type="paragraph" w:customStyle="1" w:styleId="6747E05DF0E74E5691C4F606ECC3A248">
    <w:name w:val="6747E05DF0E74E5691C4F606ECC3A248"/>
    <w:rsid w:val="006B1307"/>
    <w:rPr>
      <w:lang w:val="da-DK" w:eastAsia="da-DK"/>
    </w:rPr>
  </w:style>
  <w:style w:type="paragraph" w:customStyle="1" w:styleId="4BE76539618C4669A1E143208E486E07">
    <w:name w:val="4BE76539618C4669A1E143208E486E07"/>
    <w:rsid w:val="006B1307"/>
    <w:rPr>
      <w:lang w:val="da-DK" w:eastAsia="da-DK"/>
    </w:rPr>
  </w:style>
  <w:style w:type="paragraph" w:customStyle="1" w:styleId="773CAB0A634749BD84B11C58AFB0D094">
    <w:name w:val="773CAB0A634749BD84B11C58AFB0D094"/>
    <w:rsid w:val="006B1307"/>
    <w:rPr>
      <w:lang w:val="da-DK" w:eastAsia="da-DK"/>
    </w:rPr>
  </w:style>
  <w:style w:type="paragraph" w:customStyle="1" w:styleId="3B3792D8D0314144B940E0051BC741F4">
    <w:name w:val="3B3792D8D0314144B940E0051BC741F4"/>
    <w:rsid w:val="006B1307"/>
    <w:rPr>
      <w:lang w:val="da-DK" w:eastAsia="da-DK"/>
    </w:rPr>
  </w:style>
  <w:style w:type="paragraph" w:customStyle="1" w:styleId="1D4B4F74C26D42BDB0B5068E1210FFF5">
    <w:name w:val="1D4B4F74C26D42BDB0B5068E1210FFF5"/>
    <w:rsid w:val="006B1307"/>
    <w:rPr>
      <w:lang w:val="da-DK" w:eastAsia="da-DK"/>
    </w:rPr>
  </w:style>
  <w:style w:type="paragraph" w:customStyle="1" w:styleId="721F3943A5B8465FAC25A9402C25ED8E">
    <w:name w:val="721F3943A5B8465FAC25A9402C25ED8E"/>
    <w:rsid w:val="000C32FA"/>
    <w:rPr>
      <w:lang w:val="da-DK" w:eastAsia="da-DK"/>
    </w:rPr>
  </w:style>
  <w:style w:type="paragraph" w:customStyle="1" w:styleId="2CB5C3ECB74C49BEABB9012E4274CA62">
    <w:name w:val="2CB5C3ECB74C49BEABB9012E4274CA62"/>
    <w:rsid w:val="000C32FA"/>
    <w:rPr>
      <w:lang w:val="da-DK" w:eastAsia="da-DK"/>
    </w:rPr>
  </w:style>
  <w:style w:type="paragraph" w:customStyle="1" w:styleId="D18A485EC4C54B5E854D98ABBD669DF7">
    <w:name w:val="D18A485EC4C54B5E854D98ABBD669DF7"/>
    <w:rsid w:val="002D5A0A"/>
    <w:rPr>
      <w:lang w:val="da-DK" w:eastAsia="da-DK"/>
    </w:rPr>
  </w:style>
  <w:style w:type="paragraph" w:customStyle="1" w:styleId="360BB1EC40A0429091A9D82D9F067A48">
    <w:name w:val="360BB1EC40A0429091A9D82D9F067A48"/>
    <w:rsid w:val="002D5A0A"/>
    <w:rPr>
      <w:lang w:val="da-DK" w:eastAsia="da-DK"/>
    </w:rPr>
  </w:style>
  <w:style w:type="paragraph" w:customStyle="1" w:styleId="F0EEBEDD267F4B649AEDA1FC06A826BF">
    <w:name w:val="F0EEBEDD267F4B649AEDA1FC06A826BF"/>
    <w:rsid w:val="002D5A0A"/>
    <w:rPr>
      <w:lang w:val="da-DK" w:eastAsia="da-DK"/>
    </w:rPr>
  </w:style>
  <w:style w:type="paragraph" w:customStyle="1" w:styleId="5662548406F84A7E8F800069BB338EAC">
    <w:name w:val="5662548406F84A7E8F800069BB338EAC"/>
    <w:rsid w:val="002D5A0A"/>
    <w:rPr>
      <w:lang w:val="da-DK" w:eastAsia="da-DK"/>
    </w:rPr>
  </w:style>
  <w:style w:type="paragraph" w:customStyle="1" w:styleId="35AD7CD4D8CA4AA98159CD6F09A82DDF">
    <w:name w:val="35AD7CD4D8CA4AA98159CD6F09A82DDF"/>
    <w:rsid w:val="002D5A0A"/>
    <w:rPr>
      <w:lang w:val="da-DK" w:eastAsia="da-DK"/>
    </w:rPr>
  </w:style>
  <w:style w:type="paragraph" w:customStyle="1" w:styleId="62A9E5279D6B4AA6AF21B0258AFFCF24">
    <w:name w:val="62A9E5279D6B4AA6AF21B0258AFFCF24"/>
    <w:rsid w:val="002D5A0A"/>
    <w:rPr>
      <w:lang w:val="da-DK" w:eastAsia="da-DK"/>
    </w:rPr>
  </w:style>
  <w:style w:type="paragraph" w:customStyle="1" w:styleId="0067E9A7B35B4B3EB03CD6C689E7C365">
    <w:name w:val="0067E9A7B35B4B3EB03CD6C689E7C365"/>
    <w:rsid w:val="002D5A0A"/>
    <w:rPr>
      <w:lang w:val="da-DK" w:eastAsia="da-DK"/>
    </w:rPr>
  </w:style>
  <w:style w:type="paragraph" w:customStyle="1" w:styleId="CF1E75CC7815417E836901569641CC68">
    <w:name w:val="CF1E75CC7815417E836901569641CC68"/>
    <w:rsid w:val="002D5A0A"/>
    <w:rPr>
      <w:lang w:val="da-DK" w:eastAsia="da-DK"/>
    </w:rPr>
  </w:style>
  <w:style w:type="paragraph" w:customStyle="1" w:styleId="69EA509EE58645A997B26B5228CEC3B5">
    <w:name w:val="69EA509EE58645A997B26B5228CEC3B5"/>
    <w:rsid w:val="002D5A0A"/>
    <w:rPr>
      <w:lang w:val="da-DK" w:eastAsia="da-DK"/>
    </w:rPr>
  </w:style>
  <w:style w:type="paragraph" w:customStyle="1" w:styleId="6B653F94A6734730B9D5F7C8CD668126">
    <w:name w:val="6B653F94A6734730B9D5F7C8CD668126"/>
    <w:rsid w:val="002D5A0A"/>
    <w:rPr>
      <w:lang w:val="da-DK" w:eastAsia="da-DK"/>
    </w:rPr>
  </w:style>
  <w:style w:type="paragraph" w:customStyle="1" w:styleId="FE36701C7EE549EF9B90B4E4C5B79E57">
    <w:name w:val="FE36701C7EE549EF9B90B4E4C5B79E57"/>
    <w:rsid w:val="002D5A0A"/>
    <w:rPr>
      <w:lang w:val="da-DK" w:eastAsia="da-DK"/>
    </w:rPr>
  </w:style>
  <w:style w:type="paragraph" w:customStyle="1" w:styleId="93C8EF4C6D91435C99521AE3987480F0">
    <w:name w:val="93C8EF4C6D91435C99521AE3987480F0"/>
    <w:rsid w:val="002D5A0A"/>
    <w:rPr>
      <w:lang w:val="da-DK" w:eastAsia="da-DK"/>
    </w:rPr>
  </w:style>
  <w:style w:type="paragraph" w:customStyle="1" w:styleId="C9EE9C3663BC4BD9AAD8D2BB3E8CAC57">
    <w:name w:val="C9EE9C3663BC4BD9AAD8D2BB3E8CAC57"/>
    <w:rsid w:val="002D5A0A"/>
    <w:rPr>
      <w:lang w:val="da-DK" w:eastAsia="da-DK"/>
    </w:rPr>
  </w:style>
  <w:style w:type="paragraph" w:customStyle="1" w:styleId="7063E0EC0DE246CCBAAA014E46A8E769">
    <w:name w:val="7063E0EC0DE246CCBAAA014E46A8E769"/>
    <w:rsid w:val="002D5A0A"/>
    <w:rPr>
      <w:lang w:val="da-DK" w:eastAsia="da-DK"/>
    </w:rPr>
  </w:style>
  <w:style w:type="paragraph" w:customStyle="1" w:styleId="38921034F917428CB3E27B1602C7D2D5">
    <w:name w:val="38921034F917428CB3E27B1602C7D2D5"/>
    <w:rsid w:val="002D5A0A"/>
    <w:rPr>
      <w:lang w:val="da-DK" w:eastAsia="da-DK"/>
    </w:rPr>
  </w:style>
  <w:style w:type="paragraph" w:customStyle="1" w:styleId="A52B6171A9F345348FEEAD9E8AAD0537">
    <w:name w:val="A52B6171A9F345348FEEAD9E8AAD0537"/>
    <w:rsid w:val="002D5A0A"/>
    <w:rPr>
      <w:lang w:val="da-DK" w:eastAsia="da-DK"/>
    </w:rPr>
  </w:style>
  <w:style w:type="paragraph" w:customStyle="1" w:styleId="89A07756F3F3449DA9889D602451F77C">
    <w:name w:val="89A07756F3F3449DA9889D602451F77C"/>
    <w:rsid w:val="002D5A0A"/>
    <w:rPr>
      <w:lang w:val="da-DK" w:eastAsia="da-DK"/>
    </w:rPr>
  </w:style>
  <w:style w:type="paragraph" w:customStyle="1" w:styleId="06604636843048AE9913291605FA71FE">
    <w:name w:val="06604636843048AE9913291605FA71FE"/>
    <w:rsid w:val="002D5A0A"/>
    <w:rPr>
      <w:lang w:val="da-DK" w:eastAsia="da-DK"/>
    </w:rPr>
  </w:style>
  <w:style w:type="paragraph" w:customStyle="1" w:styleId="1402C944EA9D4C0DA2264E25597A5A7D">
    <w:name w:val="1402C944EA9D4C0DA2264E25597A5A7D"/>
    <w:rsid w:val="002D5A0A"/>
    <w:rPr>
      <w:lang w:val="da-DK" w:eastAsia="da-DK"/>
    </w:rPr>
  </w:style>
  <w:style w:type="paragraph" w:customStyle="1" w:styleId="B947F3B9DC8E47E28672471113D4A05E">
    <w:name w:val="B947F3B9DC8E47E28672471113D4A05E"/>
    <w:rsid w:val="002D5A0A"/>
    <w:rPr>
      <w:lang w:val="da-DK" w:eastAsia="da-DK"/>
    </w:rPr>
  </w:style>
  <w:style w:type="paragraph" w:customStyle="1" w:styleId="D0BC746BBC594B5F96C75201DECA2F2C">
    <w:name w:val="D0BC746BBC594B5F96C75201DECA2F2C"/>
    <w:rsid w:val="002D5A0A"/>
    <w:rPr>
      <w:lang w:val="da-DK" w:eastAsia="da-DK"/>
    </w:rPr>
  </w:style>
  <w:style w:type="paragraph" w:customStyle="1" w:styleId="278814395DEA4F6ABA27CF90CDB63E79">
    <w:name w:val="278814395DEA4F6ABA27CF90CDB63E79"/>
    <w:rsid w:val="002D5A0A"/>
    <w:rPr>
      <w:lang w:val="da-DK" w:eastAsia="da-DK"/>
    </w:rPr>
  </w:style>
  <w:style w:type="paragraph" w:customStyle="1" w:styleId="FB601142FC7745C18DB6D282C0197097">
    <w:name w:val="FB601142FC7745C18DB6D282C0197097"/>
    <w:rsid w:val="002D5A0A"/>
    <w:rPr>
      <w:lang w:val="da-DK" w:eastAsia="da-DK"/>
    </w:rPr>
  </w:style>
  <w:style w:type="paragraph" w:customStyle="1" w:styleId="AF1481434742474C82322CD778CE7437">
    <w:name w:val="AF1481434742474C82322CD778CE7437"/>
    <w:rsid w:val="002D5A0A"/>
    <w:rPr>
      <w:lang w:val="da-DK" w:eastAsia="da-DK"/>
    </w:rPr>
  </w:style>
  <w:style w:type="paragraph" w:customStyle="1" w:styleId="745E867273D7482AA9C976EFD2697B59">
    <w:name w:val="745E867273D7482AA9C976EFD2697B59"/>
    <w:rsid w:val="002D5A0A"/>
    <w:rPr>
      <w:lang w:val="da-DK" w:eastAsia="da-DK"/>
    </w:rPr>
  </w:style>
  <w:style w:type="paragraph" w:customStyle="1" w:styleId="98459C569F1E461A81658E77C7094ED7">
    <w:name w:val="98459C569F1E461A81658E77C7094ED7"/>
    <w:rsid w:val="002D5A0A"/>
    <w:rPr>
      <w:lang w:val="da-DK" w:eastAsia="da-DK"/>
    </w:rPr>
  </w:style>
  <w:style w:type="paragraph" w:customStyle="1" w:styleId="4DDB556E3969454D8E6257BC8EA4BCEF">
    <w:name w:val="4DDB556E3969454D8E6257BC8EA4BCEF"/>
    <w:rsid w:val="002D5A0A"/>
    <w:rPr>
      <w:lang w:val="da-DK" w:eastAsia="da-DK"/>
    </w:rPr>
  </w:style>
  <w:style w:type="paragraph" w:customStyle="1" w:styleId="2C0859901BD440B99A185A02B464A753">
    <w:name w:val="2C0859901BD440B99A185A02B464A753"/>
    <w:rsid w:val="002D5A0A"/>
    <w:rPr>
      <w:lang w:val="da-DK" w:eastAsia="da-DK"/>
    </w:rPr>
  </w:style>
  <w:style w:type="paragraph" w:customStyle="1" w:styleId="E929672E51D64347BF397EC118F01D48">
    <w:name w:val="E929672E51D64347BF397EC118F01D48"/>
    <w:rsid w:val="002D5A0A"/>
    <w:rPr>
      <w:lang w:val="da-DK" w:eastAsia="da-DK"/>
    </w:rPr>
  </w:style>
  <w:style w:type="paragraph" w:customStyle="1" w:styleId="B8464890B817498FA8B6AEAFA1084E9C">
    <w:name w:val="B8464890B817498FA8B6AEAFA1084E9C"/>
    <w:rsid w:val="002D5A0A"/>
    <w:rPr>
      <w:lang w:val="da-DK" w:eastAsia="da-DK"/>
    </w:rPr>
  </w:style>
  <w:style w:type="paragraph" w:customStyle="1" w:styleId="71EBB2D277644E44AC18BF74ECAD87C0">
    <w:name w:val="71EBB2D277644E44AC18BF74ECAD87C0"/>
    <w:rsid w:val="002D5A0A"/>
    <w:rPr>
      <w:lang w:val="da-DK" w:eastAsia="da-DK"/>
    </w:rPr>
  </w:style>
  <w:style w:type="paragraph" w:customStyle="1" w:styleId="E7B9C5FDF4C144F9A18D2895B388FF22">
    <w:name w:val="E7B9C5FDF4C144F9A18D2895B388FF22"/>
    <w:rsid w:val="002D5A0A"/>
    <w:rPr>
      <w:lang w:val="da-DK" w:eastAsia="da-DK"/>
    </w:rPr>
  </w:style>
  <w:style w:type="paragraph" w:customStyle="1" w:styleId="CE25734A0C5243E38A157472F2FEBD8A">
    <w:name w:val="CE25734A0C5243E38A157472F2FEBD8A"/>
    <w:rsid w:val="002D5A0A"/>
    <w:rPr>
      <w:lang w:val="da-DK" w:eastAsia="da-DK"/>
    </w:rPr>
  </w:style>
  <w:style w:type="paragraph" w:customStyle="1" w:styleId="DC626E931F5C4B6F9A68735C1BAEBB75">
    <w:name w:val="DC626E931F5C4B6F9A68735C1BAEBB75"/>
    <w:rsid w:val="002D5A0A"/>
    <w:rPr>
      <w:lang w:val="da-DK" w:eastAsia="da-DK"/>
    </w:rPr>
  </w:style>
  <w:style w:type="paragraph" w:customStyle="1" w:styleId="5B69D02CC9C74404A714D4F63A58506A">
    <w:name w:val="5B69D02CC9C74404A714D4F63A58506A"/>
    <w:rsid w:val="002D5A0A"/>
    <w:rPr>
      <w:lang w:val="da-DK" w:eastAsia="da-DK"/>
    </w:rPr>
  </w:style>
  <w:style w:type="paragraph" w:customStyle="1" w:styleId="C12CA5D2618249FC96F7A7F40BEEB458">
    <w:name w:val="C12CA5D2618249FC96F7A7F40BEEB458"/>
    <w:rsid w:val="002D5A0A"/>
    <w:rPr>
      <w:lang w:val="da-DK" w:eastAsia="da-DK"/>
    </w:rPr>
  </w:style>
  <w:style w:type="paragraph" w:customStyle="1" w:styleId="0A46714BB9494F8AA082E836647F0DC9">
    <w:name w:val="0A46714BB9494F8AA082E836647F0DC9"/>
    <w:rsid w:val="002D5A0A"/>
    <w:rPr>
      <w:lang w:val="da-DK" w:eastAsia="da-DK"/>
    </w:rPr>
  </w:style>
  <w:style w:type="paragraph" w:customStyle="1" w:styleId="8F82126EB0FF441687A8B689F283D93D">
    <w:name w:val="8F82126EB0FF441687A8B689F283D93D"/>
    <w:rsid w:val="002D5A0A"/>
    <w:rPr>
      <w:lang w:val="da-DK" w:eastAsia="da-DK"/>
    </w:rPr>
  </w:style>
  <w:style w:type="paragraph" w:customStyle="1" w:styleId="5762400B837249D0A9AF091DD111BB25">
    <w:name w:val="5762400B837249D0A9AF091DD111BB25"/>
    <w:rsid w:val="002D5A0A"/>
    <w:rPr>
      <w:lang w:val="da-DK" w:eastAsia="da-DK"/>
    </w:rPr>
  </w:style>
  <w:style w:type="paragraph" w:customStyle="1" w:styleId="6DB41AB46CBE434BBD403D5B89323F0F">
    <w:name w:val="6DB41AB46CBE434BBD403D5B89323F0F"/>
    <w:rsid w:val="002D5A0A"/>
    <w:rPr>
      <w:lang w:val="da-DK" w:eastAsia="da-DK"/>
    </w:rPr>
  </w:style>
  <w:style w:type="paragraph" w:customStyle="1" w:styleId="FBDA9BADBD57453B99301175D4B21E18">
    <w:name w:val="FBDA9BADBD57453B99301175D4B21E18"/>
    <w:rsid w:val="002D5A0A"/>
    <w:rPr>
      <w:lang w:val="da-DK" w:eastAsia="da-DK"/>
    </w:rPr>
  </w:style>
  <w:style w:type="paragraph" w:customStyle="1" w:styleId="669BE5FF24C94D47AD5F5759542E2352">
    <w:name w:val="669BE5FF24C94D47AD5F5759542E2352"/>
    <w:rsid w:val="002D5A0A"/>
    <w:rPr>
      <w:lang w:val="da-DK" w:eastAsia="da-DK"/>
    </w:rPr>
  </w:style>
  <w:style w:type="paragraph" w:customStyle="1" w:styleId="8434A88F1DA84BDCBBAC69653992EF6B">
    <w:name w:val="8434A88F1DA84BDCBBAC69653992EF6B"/>
    <w:rsid w:val="002D5A0A"/>
    <w:rPr>
      <w:lang w:val="da-DK" w:eastAsia="da-DK"/>
    </w:rPr>
  </w:style>
  <w:style w:type="paragraph" w:customStyle="1" w:styleId="C1C724157B7D4D7180EE8E65289EFEA3">
    <w:name w:val="C1C724157B7D4D7180EE8E65289EFEA3"/>
    <w:rsid w:val="002D5A0A"/>
    <w:rPr>
      <w:lang w:val="da-DK" w:eastAsia="da-DK"/>
    </w:rPr>
  </w:style>
  <w:style w:type="paragraph" w:customStyle="1" w:styleId="5297DF433DD545D49CC83E15C88CDF3A">
    <w:name w:val="5297DF433DD545D49CC83E15C88CDF3A"/>
    <w:rsid w:val="002D5A0A"/>
    <w:rPr>
      <w:lang w:val="da-DK" w:eastAsia="da-DK"/>
    </w:rPr>
  </w:style>
  <w:style w:type="paragraph" w:customStyle="1" w:styleId="3056B9A2CC1E44D6A0B600EB7869D0F5">
    <w:name w:val="3056B9A2CC1E44D6A0B600EB7869D0F5"/>
    <w:rsid w:val="002D5A0A"/>
    <w:rPr>
      <w:lang w:val="da-DK" w:eastAsia="da-DK"/>
    </w:rPr>
  </w:style>
  <w:style w:type="paragraph" w:customStyle="1" w:styleId="5259242C84034FD9A6168355924303AC">
    <w:name w:val="5259242C84034FD9A6168355924303AC"/>
    <w:rsid w:val="002D5A0A"/>
    <w:rPr>
      <w:lang w:val="da-DK" w:eastAsia="da-DK"/>
    </w:rPr>
  </w:style>
  <w:style w:type="paragraph" w:customStyle="1" w:styleId="348BB718B9064D349DD4841EFD3E78B7">
    <w:name w:val="348BB718B9064D349DD4841EFD3E78B7"/>
    <w:rsid w:val="002D5A0A"/>
    <w:rPr>
      <w:lang w:val="da-DK" w:eastAsia="da-DK"/>
    </w:rPr>
  </w:style>
  <w:style w:type="paragraph" w:customStyle="1" w:styleId="9EBC2894080644B297B3C72FC1476728">
    <w:name w:val="9EBC2894080644B297B3C72FC1476728"/>
    <w:rsid w:val="002D5A0A"/>
    <w:rPr>
      <w:lang w:val="da-DK" w:eastAsia="da-DK"/>
    </w:rPr>
  </w:style>
  <w:style w:type="paragraph" w:customStyle="1" w:styleId="454F6090FF0D49F5A0BEC4CA9FD74298">
    <w:name w:val="454F6090FF0D49F5A0BEC4CA9FD74298"/>
    <w:rsid w:val="002D5A0A"/>
    <w:rPr>
      <w:lang w:val="da-DK" w:eastAsia="da-DK"/>
    </w:rPr>
  </w:style>
  <w:style w:type="paragraph" w:customStyle="1" w:styleId="FE65451E52804CB28485C4F75E71AEBA">
    <w:name w:val="FE65451E52804CB28485C4F75E71AEBA"/>
    <w:rsid w:val="002D5A0A"/>
    <w:rPr>
      <w:lang w:val="da-DK" w:eastAsia="da-DK"/>
    </w:rPr>
  </w:style>
  <w:style w:type="paragraph" w:customStyle="1" w:styleId="EC1FF0CCDF7549E3AEBCFCA13CA2E73B">
    <w:name w:val="EC1FF0CCDF7549E3AEBCFCA13CA2E73B"/>
    <w:rsid w:val="002D5A0A"/>
    <w:rPr>
      <w:lang w:val="da-DK" w:eastAsia="da-DK"/>
    </w:rPr>
  </w:style>
  <w:style w:type="paragraph" w:customStyle="1" w:styleId="4B3151CCF016410C9162DFF148EF4E18">
    <w:name w:val="4B3151CCF016410C9162DFF148EF4E18"/>
    <w:rsid w:val="002D5A0A"/>
    <w:rPr>
      <w:lang w:val="da-DK" w:eastAsia="da-DK"/>
    </w:rPr>
  </w:style>
  <w:style w:type="paragraph" w:customStyle="1" w:styleId="248F49A6E6114556AC9BB3E441483A82">
    <w:name w:val="248F49A6E6114556AC9BB3E441483A82"/>
    <w:rsid w:val="002D5A0A"/>
    <w:rPr>
      <w:lang w:val="da-DK" w:eastAsia="da-DK"/>
    </w:rPr>
  </w:style>
  <w:style w:type="paragraph" w:customStyle="1" w:styleId="4DD939944B7D481BAD92A0AC51618E12">
    <w:name w:val="4DD939944B7D481BAD92A0AC51618E12"/>
    <w:rsid w:val="002D5A0A"/>
    <w:rPr>
      <w:lang w:val="da-DK" w:eastAsia="da-DK"/>
    </w:rPr>
  </w:style>
  <w:style w:type="paragraph" w:customStyle="1" w:styleId="B53877BC4C104C97B4F622AB894EEC4A">
    <w:name w:val="B53877BC4C104C97B4F622AB894EEC4A"/>
    <w:rsid w:val="002D5A0A"/>
    <w:rPr>
      <w:lang w:val="da-DK" w:eastAsia="da-DK"/>
    </w:rPr>
  </w:style>
  <w:style w:type="paragraph" w:customStyle="1" w:styleId="665032DE5DFA452490774734A25D1108">
    <w:name w:val="665032DE5DFA452490774734A25D1108"/>
    <w:rsid w:val="002D5A0A"/>
    <w:rPr>
      <w:lang w:val="da-DK" w:eastAsia="da-DK"/>
    </w:rPr>
  </w:style>
  <w:style w:type="paragraph" w:customStyle="1" w:styleId="9D35D8DE3D0B4B28ACA2B0CD49EE94F9">
    <w:name w:val="9D35D8DE3D0B4B28ACA2B0CD49EE94F9"/>
    <w:rsid w:val="002D5A0A"/>
    <w:rPr>
      <w:lang w:val="da-DK" w:eastAsia="da-DK"/>
    </w:rPr>
  </w:style>
  <w:style w:type="paragraph" w:customStyle="1" w:styleId="C508A30DAA424FD8B42DEDF1C69B19DF">
    <w:name w:val="C508A30DAA424FD8B42DEDF1C69B19DF"/>
    <w:rsid w:val="002D5A0A"/>
    <w:rPr>
      <w:lang w:val="da-DK" w:eastAsia="da-DK"/>
    </w:rPr>
  </w:style>
  <w:style w:type="paragraph" w:customStyle="1" w:styleId="48EC0E93177B48448BE82659E7054093">
    <w:name w:val="48EC0E93177B48448BE82659E7054093"/>
    <w:rsid w:val="002D5A0A"/>
    <w:rPr>
      <w:lang w:val="da-DK" w:eastAsia="da-DK"/>
    </w:rPr>
  </w:style>
  <w:style w:type="paragraph" w:customStyle="1" w:styleId="2C39B0D7A2604722A58CA23E046D34B9">
    <w:name w:val="2C39B0D7A2604722A58CA23E046D34B9"/>
    <w:rsid w:val="002D5A0A"/>
    <w:rPr>
      <w:lang w:val="da-DK" w:eastAsia="da-DK"/>
    </w:rPr>
  </w:style>
  <w:style w:type="paragraph" w:customStyle="1" w:styleId="8E6E9800387D4C929ACF2FB0603AA477">
    <w:name w:val="8E6E9800387D4C929ACF2FB0603AA477"/>
    <w:rsid w:val="002D5A0A"/>
    <w:rPr>
      <w:lang w:val="da-DK" w:eastAsia="da-DK"/>
    </w:rPr>
  </w:style>
  <w:style w:type="paragraph" w:customStyle="1" w:styleId="1B23467F53D74360954403C6128BE346">
    <w:name w:val="1B23467F53D74360954403C6128BE346"/>
    <w:rsid w:val="002D5A0A"/>
    <w:rPr>
      <w:lang w:val="da-DK" w:eastAsia="da-DK"/>
    </w:rPr>
  </w:style>
  <w:style w:type="paragraph" w:customStyle="1" w:styleId="622A98A9A98D49689FB245251D929310">
    <w:name w:val="622A98A9A98D49689FB245251D929310"/>
    <w:rsid w:val="005336F2"/>
    <w:rPr>
      <w:lang w:val="da-DK" w:eastAsia="da-DK"/>
    </w:rPr>
  </w:style>
  <w:style w:type="paragraph" w:customStyle="1" w:styleId="FFDFC605FFDA440181DF55EABDCCD40B">
    <w:name w:val="FFDFC605FFDA440181DF55EABDCCD40B"/>
    <w:rsid w:val="00F220BD"/>
    <w:rPr>
      <w:lang w:val="da-DK" w:eastAsia="da-DK"/>
    </w:rPr>
  </w:style>
  <w:style w:type="paragraph" w:customStyle="1" w:styleId="AB8631CACD8C4B68962A6A02AB02B9FB">
    <w:name w:val="AB8631CACD8C4B68962A6A02AB02B9FB"/>
    <w:rsid w:val="00F220BD"/>
    <w:rPr>
      <w:lang w:val="da-DK" w:eastAsia="da-DK"/>
    </w:rPr>
  </w:style>
  <w:style w:type="paragraph" w:customStyle="1" w:styleId="60ED806D3FD647BBA34551A0E5AE5530">
    <w:name w:val="60ED806D3FD647BBA34551A0E5AE5530"/>
    <w:rsid w:val="00E31037"/>
    <w:rPr>
      <w:lang w:val="da-DK" w:eastAsia="da-DK"/>
    </w:rPr>
  </w:style>
  <w:style w:type="paragraph" w:customStyle="1" w:styleId="FEAC22C50A3F45178DC9E45CA33AD63D">
    <w:name w:val="FEAC22C50A3F45178DC9E45CA33AD63D"/>
    <w:rsid w:val="00E31037"/>
    <w:rPr>
      <w:lang w:val="da-DK" w:eastAsia="da-DK"/>
    </w:rPr>
  </w:style>
  <w:style w:type="paragraph" w:customStyle="1" w:styleId="0D9D921B4A0A4CD8BB142C721D4646EC">
    <w:name w:val="0D9D921B4A0A4CD8BB142C721D4646EC"/>
    <w:rsid w:val="00E31037"/>
    <w:rPr>
      <w:lang w:val="da-DK" w:eastAsia="da-DK"/>
    </w:rPr>
  </w:style>
  <w:style w:type="paragraph" w:customStyle="1" w:styleId="5E42A92F8EE04F1CADBFCC385A9ED760">
    <w:name w:val="5E42A92F8EE04F1CADBFCC385A9ED760"/>
    <w:rsid w:val="00E31037"/>
    <w:rPr>
      <w:lang w:val="da-DK" w:eastAsia="da-DK"/>
    </w:rPr>
  </w:style>
  <w:style w:type="paragraph" w:customStyle="1" w:styleId="6F27B3AF698F4FE7B93BAA79601A27B0">
    <w:name w:val="6F27B3AF698F4FE7B93BAA79601A27B0"/>
    <w:rsid w:val="00E31037"/>
    <w:rPr>
      <w:lang w:val="da-DK" w:eastAsia="da-DK"/>
    </w:rPr>
  </w:style>
  <w:style w:type="paragraph" w:customStyle="1" w:styleId="6344C361BBD143668F665FC0E72B1670">
    <w:name w:val="6344C361BBD143668F665FC0E72B1670"/>
    <w:rsid w:val="00E31037"/>
    <w:rPr>
      <w:lang w:val="da-DK" w:eastAsia="da-DK"/>
    </w:rPr>
  </w:style>
  <w:style w:type="paragraph" w:customStyle="1" w:styleId="20A09B0E9CBC4450AD6F172DBDA26C86">
    <w:name w:val="20A09B0E9CBC4450AD6F172DBDA26C86"/>
    <w:rsid w:val="003E0ECB"/>
    <w:rPr>
      <w:lang w:val="en-AU" w:eastAsia="zh-CN"/>
    </w:rPr>
  </w:style>
  <w:style w:type="paragraph" w:customStyle="1" w:styleId="2C8E889114B64D229040BE7D2286F86E">
    <w:name w:val="2C8E889114B64D229040BE7D2286F86E"/>
    <w:rsid w:val="003E0ECB"/>
    <w:rPr>
      <w:lang w:val="en-AU" w:eastAsia="zh-CN"/>
    </w:rPr>
  </w:style>
  <w:style w:type="paragraph" w:customStyle="1" w:styleId="A8DD558402B6493485E6880B1D780A7A">
    <w:name w:val="A8DD558402B6493485E6880B1D780A7A"/>
    <w:rsid w:val="003E0ECB"/>
    <w:rPr>
      <w:lang w:val="en-AU" w:eastAsia="zh-CN"/>
    </w:rPr>
  </w:style>
  <w:style w:type="paragraph" w:customStyle="1" w:styleId="3360D74BB0664EC19D0E25BBDEEC604F">
    <w:name w:val="3360D74BB0664EC19D0E25BBDEEC604F"/>
    <w:rsid w:val="003E0ECB"/>
    <w:rPr>
      <w:lang w:val="en-AU" w:eastAsia="zh-CN"/>
    </w:rPr>
  </w:style>
  <w:style w:type="paragraph" w:customStyle="1" w:styleId="791978498E3842CC89B7D3578CA37268">
    <w:name w:val="791978498E3842CC89B7D3578CA37268"/>
    <w:rsid w:val="003E0ECB"/>
    <w:rPr>
      <w:lang w:val="en-AU" w:eastAsia="zh-CN"/>
    </w:rPr>
  </w:style>
  <w:style w:type="paragraph" w:customStyle="1" w:styleId="9F491B4683DF4D4D8BF63237A56299AE">
    <w:name w:val="9F491B4683DF4D4D8BF63237A56299AE"/>
    <w:rsid w:val="003E0ECB"/>
    <w:rPr>
      <w:lang w:val="en-AU" w:eastAsia="zh-CN"/>
    </w:rPr>
  </w:style>
  <w:style w:type="paragraph" w:customStyle="1" w:styleId="413EFFB0822A406AB6B3418BD429855B">
    <w:name w:val="413EFFB0822A406AB6B3418BD429855B"/>
    <w:rsid w:val="003E0ECB"/>
    <w:rPr>
      <w:lang w:val="en-AU" w:eastAsia="zh-CN"/>
    </w:rPr>
  </w:style>
  <w:style w:type="paragraph" w:customStyle="1" w:styleId="7B68E0CC36874E27B2F5688CED8B06AB">
    <w:name w:val="7B68E0CC36874E27B2F5688CED8B06AB"/>
    <w:rsid w:val="003E0ECB"/>
    <w:rPr>
      <w:lang w:val="en-AU" w:eastAsia="zh-CN"/>
    </w:rPr>
  </w:style>
  <w:style w:type="paragraph" w:customStyle="1" w:styleId="0584FD8A31E54E878FA320D5A92A4967">
    <w:name w:val="0584FD8A31E54E878FA320D5A92A4967"/>
    <w:rsid w:val="003E0ECB"/>
    <w:rPr>
      <w:lang w:val="en-AU" w:eastAsia="zh-CN"/>
    </w:rPr>
  </w:style>
  <w:style w:type="paragraph" w:customStyle="1" w:styleId="4385393FEB124197A5500AD0789AA619">
    <w:name w:val="4385393FEB124197A5500AD0789AA619"/>
    <w:rsid w:val="003E0ECB"/>
    <w:rPr>
      <w:lang w:val="en-AU" w:eastAsia="zh-CN"/>
    </w:rPr>
  </w:style>
  <w:style w:type="paragraph" w:customStyle="1" w:styleId="7A4903DE53B84D5CBBA3D6324985725B">
    <w:name w:val="7A4903DE53B84D5CBBA3D6324985725B"/>
    <w:rsid w:val="003E0ECB"/>
    <w:rPr>
      <w:lang w:val="en-AU" w:eastAsia="zh-CN"/>
    </w:rPr>
  </w:style>
  <w:style w:type="paragraph" w:customStyle="1" w:styleId="7D6AF983B6EC40E5A92229CBCEF4A59E">
    <w:name w:val="7D6AF983B6EC40E5A92229CBCEF4A59E"/>
    <w:rsid w:val="003E0ECB"/>
    <w:rPr>
      <w:lang w:val="en-AU" w:eastAsia="zh-CN"/>
    </w:rPr>
  </w:style>
  <w:style w:type="paragraph" w:customStyle="1" w:styleId="1C081CAFEF3547C2BE831CF9355684C6">
    <w:name w:val="1C081CAFEF3547C2BE831CF9355684C6"/>
    <w:rsid w:val="003E0ECB"/>
    <w:rPr>
      <w:lang w:val="en-AU" w:eastAsia="zh-CN"/>
    </w:rPr>
  </w:style>
  <w:style w:type="paragraph" w:customStyle="1" w:styleId="9380367534624EF186088896BF490511">
    <w:name w:val="9380367534624EF186088896BF490511"/>
    <w:rsid w:val="003E0ECB"/>
    <w:rPr>
      <w:lang w:val="en-AU" w:eastAsia="zh-CN"/>
    </w:rPr>
  </w:style>
  <w:style w:type="paragraph" w:customStyle="1" w:styleId="D1366402EE084AB9B2A971B105921F69">
    <w:name w:val="D1366402EE084AB9B2A971B105921F69"/>
    <w:rsid w:val="003E0ECB"/>
    <w:rPr>
      <w:lang w:val="en-AU" w:eastAsia="zh-CN"/>
    </w:rPr>
  </w:style>
  <w:style w:type="paragraph" w:customStyle="1" w:styleId="2E68A2F7A27446E69D88C7F41CD211DB">
    <w:name w:val="2E68A2F7A27446E69D88C7F41CD211DB"/>
    <w:rsid w:val="003E0ECB"/>
    <w:rPr>
      <w:lang w:val="en-AU" w:eastAsia="zh-CN"/>
    </w:rPr>
  </w:style>
  <w:style w:type="paragraph" w:customStyle="1" w:styleId="F62B56A61E9A4CD9B6BC58DB46F3B452">
    <w:name w:val="F62B56A61E9A4CD9B6BC58DB46F3B452"/>
    <w:rsid w:val="003E7745"/>
    <w:rPr>
      <w:lang w:val="en-AU" w:eastAsia="zh-CN"/>
    </w:rPr>
  </w:style>
  <w:style w:type="paragraph" w:customStyle="1" w:styleId="834CD1E9EA814E7CACE33A05CC442CD8">
    <w:name w:val="834CD1E9EA814E7CACE33A05CC442CD8"/>
    <w:rsid w:val="00565BA6"/>
    <w:rPr>
      <w:lang w:val="en-AU" w:eastAsia="zh-CN"/>
    </w:rPr>
  </w:style>
  <w:style w:type="paragraph" w:customStyle="1" w:styleId="69F232F6B36347899E876148CA4B62C5">
    <w:name w:val="69F232F6B36347899E876148CA4B62C5"/>
    <w:rsid w:val="00565BA6"/>
    <w:rPr>
      <w:lang w:val="en-AU" w:eastAsia="zh-CN"/>
    </w:rPr>
  </w:style>
  <w:style w:type="paragraph" w:customStyle="1" w:styleId="BC38BB0D201F4F698019C449498D4A5A">
    <w:name w:val="BC38BB0D201F4F698019C449498D4A5A"/>
    <w:rsid w:val="00565BA6"/>
    <w:rPr>
      <w:lang w:val="en-AU" w:eastAsia="zh-CN"/>
    </w:rPr>
  </w:style>
  <w:style w:type="paragraph" w:customStyle="1" w:styleId="67746149C4ED4BCAB2CDF35FB4A8F7E4">
    <w:name w:val="67746149C4ED4BCAB2CDF35FB4A8F7E4"/>
    <w:rsid w:val="00565BA6"/>
    <w:rPr>
      <w:lang w:val="en-AU" w:eastAsia="zh-CN"/>
    </w:rPr>
  </w:style>
  <w:style w:type="paragraph" w:customStyle="1" w:styleId="C814AA17A6864328B7EB65FD6C09FCB7">
    <w:name w:val="C814AA17A6864328B7EB65FD6C09FCB7"/>
    <w:rsid w:val="00B363E4"/>
    <w:rPr>
      <w:lang w:val="en-AU" w:eastAsia="zh-CN"/>
    </w:rPr>
  </w:style>
  <w:style w:type="paragraph" w:customStyle="1" w:styleId="D73BD21A7A9241FC9728C0FB15B1A12B">
    <w:name w:val="D73BD21A7A9241FC9728C0FB15B1A12B"/>
    <w:rsid w:val="00B363E4"/>
    <w:rPr>
      <w:lang w:val="en-AU" w:eastAsia="zh-CN"/>
    </w:rPr>
  </w:style>
  <w:style w:type="paragraph" w:customStyle="1" w:styleId="C0D8BB64C9CB472692258A0342413919">
    <w:name w:val="C0D8BB64C9CB472692258A0342413919"/>
    <w:rsid w:val="00B363E4"/>
    <w:rPr>
      <w:lang w:val="en-AU" w:eastAsia="zh-CN"/>
    </w:rPr>
  </w:style>
  <w:style w:type="paragraph" w:customStyle="1" w:styleId="708FD77FC58D4FBB8008B1ACAE8A7B55">
    <w:name w:val="708FD77FC58D4FBB8008B1ACAE8A7B55"/>
    <w:rsid w:val="00B363E4"/>
    <w:rPr>
      <w:lang w:val="en-AU" w:eastAsia="zh-CN"/>
    </w:rPr>
  </w:style>
  <w:style w:type="paragraph" w:customStyle="1" w:styleId="81604E2084E24A7981790F545037B86B">
    <w:name w:val="81604E2084E24A7981790F545037B86B"/>
    <w:rsid w:val="00B363E4"/>
    <w:rPr>
      <w:lang w:val="en-AU" w:eastAsia="zh-CN"/>
    </w:rPr>
  </w:style>
  <w:style w:type="paragraph" w:customStyle="1" w:styleId="80D08B8FE0284FCE958C76C5EB2BD30B">
    <w:name w:val="80D08B8FE0284FCE958C76C5EB2BD30B"/>
    <w:rsid w:val="00B363E4"/>
    <w:rPr>
      <w:lang w:val="en-AU" w:eastAsia="zh-CN"/>
    </w:rPr>
  </w:style>
  <w:style w:type="paragraph" w:customStyle="1" w:styleId="0DB4CD3100E14782AD1E35F6990968F4">
    <w:name w:val="0DB4CD3100E14782AD1E35F6990968F4"/>
    <w:rsid w:val="00B363E4"/>
    <w:rPr>
      <w:lang w:val="en-AU" w:eastAsia="zh-CN"/>
    </w:rPr>
  </w:style>
  <w:style w:type="paragraph" w:customStyle="1" w:styleId="4580144D332144C594A3726BD81F4FAE">
    <w:name w:val="4580144D332144C594A3726BD81F4FAE"/>
    <w:rsid w:val="00B363E4"/>
    <w:rPr>
      <w:lang w:val="en-AU" w:eastAsia="zh-CN"/>
    </w:rPr>
  </w:style>
  <w:style w:type="paragraph" w:customStyle="1" w:styleId="65F0D628631846A99B41E2C2E023BCE8">
    <w:name w:val="65F0D628631846A99B41E2C2E023BCE8"/>
    <w:rsid w:val="00B363E4"/>
    <w:rPr>
      <w:lang w:val="en-AU" w:eastAsia="zh-CN"/>
    </w:rPr>
  </w:style>
  <w:style w:type="paragraph" w:customStyle="1" w:styleId="800737B1CAF74836B0D0DF6B0CEEAFEA">
    <w:name w:val="800737B1CAF74836B0D0DF6B0CEEAFEA"/>
    <w:rsid w:val="00687291"/>
    <w:rPr>
      <w:lang w:val="en-AU" w:eastAsia="zh-CN"/>
    </w:rPr>
  </w:style>
  <w:style w:type="paragraph" w:customStyle="1" w:styleId="35B3553AE1974B3EB059E617D7BB047C">
    <w:name w:val="35B3553AE1974B3EB059E617D7BB047C"/>
    <w:rsid w:val="00687291"/>
    <w:rPr>
      <w:lang w:val="en-AU" w:eastAsia="zh-CN"/>
    </w:rPr>
  </w:style>
  <w:style w:type="paragraph" w:customStyle="1" w:styleId="E0865010B98945E9B7B09B9F14B1C720">
    <w:name w:val="E0865010B98945E9B7B09B9F14B1C720"/>
    <w:rsid w:val="001759D2"/>
    <w:rPr>
      <w:lang w:val="en-AU" w:eastAsia="zh-CN"/>
    </w:rPr>
  </w:style>
  <w:style w:type="paragraph" w:customStyle="1" w:styleId="74CB1B1A585F42E5AEC8A9F0091EF2B5">
    <w:name w:val="74CB1B1A585F42E5AEC8A9F0091EF2B5"/>
    <w:rsid w:val="001759D2"/>
    <w:rPr>
      <w:lang w:val="en-AU" w:eastAsia="zh-CN"/>
    </w:rPr>
  </w:style>
  <w:style w:type="paragraph" w:customStyle="1" w:styleId="748FE80308E8464583CFFC03E89B581B">
    <w:name w:val="748FE80308E8464583CFFC03E89B581B"/>
    <w:rsid w:val="001759D2"/>
    <w:rPr>
      <w:lang w:val="en-AU" w:eastAsia="zh-CN"/>
    </w:rPr>
  </w:style>
  <w:style w:type="paragraph" w:customStyle="1" w:styleId="C99C7B8C219E45D3B57C74200CDAD13D">
    <w:name w:val="C99C7B8C219E45D3B57C74200CDAD13D"/>
    <w:rsid w:val="001759D2"/>
    <w:rPr>
      <w:lang w:val="en-AU" w:eastAsia="zh-CN"/>
    </w:rPr>
  </w:style>
  <w:style w:type="paragraph" w:customStyle="1" w:styleId="FB7A6ED02074461D8210B5641AF8EA2B">
    <w:name w:val="FB7A6ED02074461D8210B5641AF8EA2B"/>
    <w:rsid w:val="001759D2"/>
    <w:rPr>
      <w:lang w:val="en-AU" w:eastAsia="zh-CN"/>
    </w:rPr>
  </w:style>
  <w:style w:type="paragraph" w:customStyle="1" w:styleId="3CA9992D0BC24EF5BFBF003C7E45317B">
    <w:name w:val="3CA9992D0BC24EF5BFBF003C7E45317B"/>
    <w:rsid w:val="001759D2"/>
    <w:rPr>
      <w:lang w:val="en-AU" w:eastAsia="zh-CN"/>
    </w:rPr>
  </w:style>
  <w:style w:type="paragraph" w:customStyle="1" w:styleId="226E298DA2A34310B5F6AAB7860AD37D">
    <w:name w:val="226E298DA2A34310B5F6AAB7860AD37D"/>
    <w:rsid w:val="001759D2"/>
    <w:rPr>
      <w:lang w:val="en-AU" w:eastAsia="zh-CN"/>
    </w:rPr>
  </w:style>
  <w:style w:type="paragraph" w:customStyle="1" w:styleId="A6D7DD0E84CE43C09431A66D7304115D">
    <w:name w:val="A6D7DD0E84CE43C09431A66D7304115D"/>
    <w:rsid w:val="001759D2"/>
    <w:rPr>
      <w:lang w:val="en-AU" w:eastAsia="zh-CN"/>
    </w:rPr>
  </w:style>
  <w:style w:type="paragraph" w:customStyle="1" w:styleId="556763EA715940008444DDEAC03E2D40">
    <w:name w:val="556763EA715940008444DDEAC03E2D40"/>
    <w:rsid w:val="001759D2"/>
    <w:rPr>
      <w:lang w:val="en-AU" w:eastAsia="zh-CN"/>
    </w:rPr>
  </w:style>
  <w:style w:type="paragraph" w:customStyle="1" w:styleId="535C660ED76943129C4716C947255CC9">
    <w:name w:val="535C660ED76943129C4716C947255CC9"/>
    <w:rsid w:val="001759D2"/>
    <w:rPr>
      <w:lang w:val="en-AU" w:eastAsia="zh-CN"/>
    </w:rPr>
  </w:style>
  <w:style w:type="paragraph" w:customStyle="1" w:styleId="2435C94D829749C18CB7D144F4005671">
    <w:name w:val="2435C94D829749C18CB7D144F4005671"/>
    <w:rsid w:val="001759D2"/>
    <w:rPr>
      <w:lang w:val="en-AU" w:eastAsia="zh-CN"/>
    </w:rPr>
  </w:style>
  <w:style w:type="paragraph" w:customStyle="1" w:styleId="466F4543731B4E8AB0DE266A6DBA9B17">
    <w:name w:val="466F4543731B4E8AB0DE266A6DBA9B17"/>
    <w:rsid w:val="001759D2"/>
    <w:rPr>
      <w:lang w:val="en-AU" w:eastAsia="zh-CN"/>
    </w:rPr>
  </w:style>
  <w:style w:type="paragraph" w:customStyle="1" w:styleId="A881B7AE747744208F83F7FCC214AFCF">
    <w:name w:val="A881B7AE747744208F83F7FCC214AFCF"/>
    <w:rsid w:val="001759D2"/>
    <w:rPr>
      <w:lang w:val="en-AU" w:eastAsia="zh-CN"/>
    </w:rPr>
  </w:style>
  <w:style w:type="paragraph" w:customStyle="1" w:styleId="CC1DED238A5A4424A1BFDBD9B0CE1A5C">
    <w:name w:val="CC1DED238A5A4424A1BFDBD9B0CE1A5C"/>
    <w:rsid w:val="001759D2"/>
    <w:rPr>
      <w:lang w:val="en-AU" w:eastAsia="zh-CN"/>
    </w:rPr>
  </w:style>
  <w:style w:type="paragraph" w:customStyle="1" w:styleId="B96EB2990F6544A488C8C079694D292F">
    <w:name w:val="B96EB2990F6544A488C8C079694D292F"/>
    <w:rsid w:val="001759D2"/>
    <w:rPr>
      <w:lang w:val="en-AU" w:eastAsia="zh-CN"/>
    </w:rPr>
  </w:style>
  <w:style w:type="paragraph" w:customStyle="1" w:styleId="91C827D1CD114DB296236F3DE5DD807E">
    <w:name w:val="91C827D1CD114DB296236F3DE5DD807E"/>
    <w:rsid w:val="001759D2"/>
    <w:rPr>
      <w:lang w:val="en-AU" w:eastAsia="zh-CN"/>
    </w:rPr>
  </w:style>
  <w:style w:type="paragraph" w:customStyle="1" w:styleId="724047B85949455AADDAD9B6011E8158">
    <w:name w:val="724047B85949455AADDAD9B6011E8158"/>
    <w:rsid w:val="001759D2"/>
    <w:rPr>
      <w:lang w:val="en-AU" w:eastAsia="zh-CN"/>
    </w:rPr>
  </w:style>
  <w:style w:type="paragraph" w:customStyle="1" w:styleId="B6B441110A594A12BE3E348C7DB5C785">
    <w:name w:val="B6B441110A594A12BE3E348C7DB5C785"/>
    <w:rsid w:val="001759D2"/>
    <w:rPr>
      <w:lang w:val="en-AU" w:eastAsia="zh-CN"/>
    </w:rPr>
  </w:style>
  <w:style w:type="paragraph" w:customStyle="1" w:styleId="44AAAFAD1E534341A35B146FA6626F5B">
    <w:name w:val="44AAAFAD1E534341A35B146FA6626F5B"/>
    <w:rsid w:val="001759D2"/>
    <w:rPr>
      <w:lang w:val="en-AU" w:eastAsia="zh-CN"/>
    </w:rPr>
  </w:style>
  <w:style w:type="paragraph" w:customStyle="1" w:styleId="C1EE4E5F08DF479C860900BB37BCDC14">
    <w:name w:val="C1EE4E5F08DF479C860900BB37BCDC14"/>
    <w:rsid w:val="001759D2"/>
    <w:rPr>
      <w:lang w:val="en-AU" w:eastAsia="zh-CN"/>
    </w:rPr>
  </w:style>
  <w:style w:type="paragraph" w:customStyle="1" w:styleId="DE59F0C5DA0E4B2A907A95BD2B21B28E">
    <w:name w:val="DE59F0C5DA0E4B2A907A95BD2B21B28E"/>
    <w:rsid w:val="001759D2"/>
    <w:rPr>
      <w:lang w:val="en-AU" w:eastAsia="zh-CN"/>
    </w:rPr>
  </w:style>
  <w:style w:type="paragraph" w:customStyle="1" w:styleId="F0AAD525D4554725BAF5DBB9CF98737D">
    <w:name w:val="F0AAD525D4554725BAF5DBB9CF98737D"/>
    <w:rsid w:val="001759D2"/>
    <w:rPr>
      <w:lang w:val="en-AU" w:eastAsia="zh-CN"/>
    </w:rPr>
  </w:style>
  <w:style w:type="paragraph" w:customStyle="1" w:styleId="D01779F0E3EB40F8BC366342AFBEBB3C">
    <w:name w:val="D01779F0E3EB40F8BC366342AFBEBB3C"/>
    <w:rsid w:val="001759D2"/>
    <w:rPr>
      <w:lang w:val="en-AU" w:eastAsia="zh-CN"/>
    </w:rPr>
  </w:style>
  <w:style w:type="paragraph" w:customStyle="1" w:styleId="E5B80447E16F453E887D01928DD64D30">
    <w:name w:val="E5B80447E16F453E887D01928DD64D30"/>
    <w:rsid w:val="001759D2"/>
    <w:rPr>
      <w:lang w:val="en-AU" w:eastAsia="zh-CN"/>
    </w:rPr>
  </w:style>
  <w:style w:type="paragraph" w:customStyle="1" w:styleId="89FD722F0D53440B98E5AE71E2B2136B">
    <w:name w:val="89FD722F0D53440B98E5AE71E2B2136B"/>
    <w:rsid w:val="001759D2"/>
    <w:rPr>
      <w:lang w:val="en-AU" w:eastAsia="zh-CN"/>
    </w:rPr>
  </w:style>
  <w:style w:type="paragraph" w:customStyle="1" w:styleId="451279F1FB2C4130958D29732CE3047C">
    <w:name w:val="451279F1FB2C4130958D29732CE3047C"/>
    <w:rsid w:val="001759D2"/>
    <w:rPr>
      <w:lang w:val="en-AU" w:eastAsia="zh-CN"/>
    </w:rPr>
  </w:style>
  <w:style w:type="paragraph" w:customStyle="1" w:styleId="03EFCCC5CFB84434B063BFC5BBB3293C">
    <w:name w:val="03EFCCC5CFB84434B063BFC5BBB3293C"/>
    <w:rsid w:val="001759D2"/>
    <w:rPr>
      <w:lang w:val="en-AU" w:eastAsia="zh-CN"/>
    </w:rPr>
  </w:style>
  <w:style w:type="paragraph" w:customStyle="1" w:styleId="5378A2D8E0F6445A96949EACA7011F7E">
    <w:name w:val="5378A2D8E0F6445A96949EACA7011F7E"/>
    <w:rsid w:val="001759D2"/>
    <w:rPr>
      <w:lang w:val="en-AU" w:eastAsia="zh-CN"/>
    </w:rPr>
  </w:style>
  <w:style w:type="paragraph" w:customStyle="1" w:styleId="FAFAB94602E04603B611A51D0EAF19D7">
    <w:name w:val="FAFAB94602E04603B611A51D0EAF19D7"/>
    <w:rsid w:val="001759D2"/>
    <w:rPr>
      <w:lang w:val="en-AU" w:eastAsia="zh-CN"/>
    </w:rPr>
  </w:style>
  <w:style w:type="paragraph" w:customStyle="1" w:styleId="E5C709BE2C6145CBAE15BCA88CD9957D">
    <w:name w:val="E5C709BE2C6145CBAE15BCA88CD9957D"/>
    <w:rsid w:val="001759D2"/>
    <w:rPr>
      <w:lang w:val="en-AU" w:eastAsia="zh-CN"/>
    </w:rPr>
  </w:style>
  <w:style w:type="paragraph" w:customStyle="1" w:styleId="5F93BFC1416B49B48195809B91565CC4">
    <w:name w:val="5F93BFC1416B49B48195809B91565CC4"/>
    <w:rsid w:val="001759D2"/>
    <w:rPr>
      <w:lang w:val="en-AU" w:eastAsia="zh-CN"/>
    </w:rPr>
  </w:style>
  <w:style w:type="paragraph" w:customStyle="1" w:styleId="C72B3BD34E504901BB2E140934050D6D">
    <w:name w:val="C72B3BD34E504901BB2E140934050D6D"/>
    <w:rsid w:val="001759D2"/>
    <w:rPr>
      <w:lang w:val="en-AU" w:eastAsia="zh-CN"/>
    </w:rPr>
  </w:style>
  <w:style w:type="paragraph" w:customStyle="1" w:styleId="C0E3BAF21C7D41399091D2C79D23F538">
    <w:name w:val="C0E3BAF21C7D41399091D2C79D23F538"/>
    <w:rsid w:val="001759D2"/>
    <w:rPr>
      <w:lang w:val="en-AU" w:eastAsia="zh-CN"/>
    </w:rPr>
  </w:style>
  <w:style w:type="paragraph" w:customStyle="1" w:styleId="BD084603A204437688797D4E83332D47">
    <w:name w:val="BD084603A204437688797D4E83332D47"/>
    <w:rsid w:val="001759D2"/>
    <w:rPr>
      <w:lang w:val="en-AU" w:eastAsia="zh-CN"/>
    </w:rPr>
  </w:style>
  <w:style w:type="paragraph" w:customStyle="1" w:styleId="01CF620E9ADF4E49AF2451E557032D07">
    <w:name w:val="01CF620E9ADF4E49AF2451E557032D07"/>
    <w:rsid w:val="001759D2"/>
    <w:rPr>
      <w:lang w:val="en-AU" w:eastAsia="zh-CN"/>
    </w:rPr>
  </w:style>
  <w:style w:type="paragraph" w:customStyle="1" w:styleId="CE28758470334013BBCEB4CEA872B21E">
    <w:name w:val="CE28758470334013BBCEB4CEA872B21E"/>
    <w:rsid w:val="001759D2"/>
    <w:rPr>
      <w:lang w:val="en-AU" w:eastAsia="zh-CN"/>
    </w:rPr>
  </w:style>
  <w:style w:type="paragraph" w:customStyle="1" w:styleId="65159C8AD2744A45B162BDA50EB02E04">
    <w:name w:val="65159C8AD2744A45B162BDA50EB02E04"/>
    <w:rsid w:val="001759D2"/>
    <w:rPr>
      <w:lang w:val="en-AU" w:eastAsia="zh-CN"/>
    </w:rPr>
  </w:style>
  <w:style w:type="paragraph" w:customStyle="1" w:styleId="624EB222DAE643AA83BE4A6F67356B0A">
    <w:name w:val="624EB222DAE643AA83BE4A6F67356B0A"/>
    <w:rsid w:val="001759D2"/>
    <w:rPr>
      <w:lang w:val="en-AU" w:eastAsia="zh-CN"/>
    </w:rPr>
  </w:style>
  <w:style w:type="paragraph" w:customStyle="1" w:styleId="FCD5472921D94FEFAC1A2D6BEBA8377C">
    <w:name w:val="FCD5472921D94FEFAC1A2D6BEBA8377C"/>
    <w:rsid w:val="001759D2"/>
    <w:rPr>
      <w:lang w:val="en-AU" w:eastAsia="zh-CN"/>
    </w:rPr>
  </w:style>
  <w:style w:type="paragraph" w:customStyle="1" w:styleId="CF6F43B35FA643EA8C5A190658614FE5">
    <w:name w:val="CF6F43B35FA643EA8C5A190658614FE5"/>
    <w:rsid w:val="001759D2"/>
    <w:rPr>
      <w:lang w:val="en-AU" w:eastAsia="zh-CN"/>
    </w:rPr>
  </w:style>
  <w:style w:type="paragraph" w:customStyle="1" w:styleId="2187FA5B12884DEDB15F0A9E747185F4">
    <w:name w:val="2187FA5B12884DEDB15F0A9E747185F4"/>
    <w:rsid w:val="001759D2"/>
    <w:rPr>
      <w:lang w:val="en-AU" w:eastAsia="zh-CN"/>
    </w:rPr>
  </w:style>
  <w:style w:type="paragraph" w:customStyle="1" w:styleId="827E991A1659421AAD36E128330EC77A">
    <w:name w:val="827E991A1659421AAD36E128330EC77A"/>
    <w:rsid w:val="001759D2"/>
    <w:rPr>
      <w:lang w:val="en-AU" w:eastAsia="zh-CN"/>
    </w:rPr>
  </w:style>
  <w:style w:type="paragraph" w:customStyle="1" w:styleId="AF23788392AF4E27A3C839FEFB4B51AF">
    <w:name w:val="AF23788392AF4E27A3C839FEFB4B51AF"/>
    <w:rsid w:val="001759D2"/>
    <w:rPr>
      <w:lang w:val="en-AU" w:eastAsia="zh-CN"/>
    </w:rPr>
  </w:style>
  <w:style w:type="paragraph" w:customStyle="1" w:styleId="BAF6E4A53A4E477DA73810E5419B9DF0">
    <w:name w:val="BAF6E4A53A4E477DA73810E5419B9DF0"/>
    <w:rsid w:val="001759D2"/>
    <w:rPr>
      <w:lang w:val="en-AU" w:eastAsia="zh-CN"/>
    </w:rPr>
  </w:style>
  <w:style w:type="paragraph" w:customStyle="1" w:styleId="73CAC191F16F4225A1DA15DF6F4F58B5">
    <w:name w:val="73CAC191F16F4225A1DA15DF6F4F58B5"/>
    <w:rsid w:val="001759D2"/>
    <w:rPr>
      <w:lang w:val="en-AU" w:eastAsia="zh-CN"/>
    </w:rPr>
  </w:style>
  <w:style w:type="paragraph" w:customStyle="1" w:styleId="EF79B1E429A64656BEE104F1F9C22134">
    <w:name w:val="EF79B1E429A64656BEE104F1F9C22134"/>
    <w:rsid w:val="001759D2"/>
    <w:rPr>
      <w:lang w:val="en-AU" w:eastAsia="zh-CN"/>
    </w:rPr>
  </w:style>
  <w:style w:type="paragraph" w:customStyle="1" w:styleId="E693C26605C6476089B31C0C17CDB108">
    <w:name w:val="E693C26605C6476089B31C0C17CDB108"/>
    <w:rsid w:val="001759D2"/>
    <w:rPr>
      <w:lang w:val="en-AU" w:eastAsia="zh-CN"/>
    </w:rPr>
  </w:style>
  <w:style w:type="paragraph" w:customStyle="1" w:styleId="80A3553756ED47FB8582137BA3706B78">
    <w:name w:val="80A3553756ED47FB8582137BA3706B78"/>
    <w:rsid w:val="001759D2"/>
    <w:rPr>
      <w:lang w:val="en-AU" w:eastAsia="zh-CN"/>
    </w:rPr>
  </w:style>
  <w:style w:type="paragraph" w:customStyle="1" w:styleId="1A712B5E45B44BE9B8373AE8999B0C48">
    <w:name w:val="1A712B5E45B44BE9B8373AE8999B0C48"/>
    <w:rsid w:val="001759D2"/>
    <w:rPr>
      <w:lang w:val="en-AU" w:eastAsia="zh-CN"/>
    </w:rPr>
  </w:style>
  <w:style w:type="paragraph" w:customStyle="1" w:styleId="4E52F014A6C34D8D91CDAD5997556BD3">
    <w:name w:val="4E52F014A6C34D8D91CDAD5997556BD3"/>
    <w:rsid w:val="001759D2"/>
    <w:rPr>
      <w:lang w:val="en-AU" w:eastAsia="zh-CN"/>
    </w:rPr>
  </w:style>
  <w:style w:type="paragraph" w:customStyle="1" w:styleId="AAF0A0DF14614D37A59F0D7C3D6B2D3E">
    <w:name w:val="AAF0A0DF14614D37A59F0D7C3D6B2D3E"/>
    <w:rsid w:val="001759D2"/>
    <w:rPr>
      <w:lang w:val="en-AU" w:eastAsia="zh-CN"/>
    </w:rPr>
  </w:style>
  <w:style w:type="paragraph" w:customStyle="1" w:styleId="9F27EE84437F4E73909D88F030465F63">
    <w:name w:val="9F27EE84437F4E73909D88F030465F63"/>
    <w:rsid w:val="001759D2"/>
    <w:rPr>
      <w:lang w:val="en-AU" w:eastAsia="zh-CN"/>
    </w:rPr>
  </w:style>
  <w:style w:type="paragraph" w:customStyle="1" w:styleId="55317DD2C8BC4E8BB451B7971FF165EF">
    <w:name w:val="55317DD2C8BC4E8BB451B7971FF165EF"/>
    <w:rsid w:val="001759D2"/>
    <w:rPr>
      <w:lang w:val="en-AU" w:eastAsia="zh-CN"/>
    </w:rPr>
  </w:style>
  <w:style w:type="paragraph" w:customStyle="1" w:styleId="9CCF291216FC41E59593C4A806A61A39">
    <w:name w:val="9CCF291216FC41E59593C4A806A61A39"/>
    <w:rsid w:val="001759D2"/>
    <w:rPr>
      <w:lang w:val="en-AU" w:eastAsia="zh-CN"/>
    </w:rPr>
  </w:style>
  <w:style w:type="paragraph" w:customStyle="1" w:styleId="B030B9236CE84EF8B878B4EEA6C96C7C">
    <w:name w:val="B030B9236CE84EF8B878B4EEA6C96C7C"/>
    <w:rsid w:val="001759D2"/>
    <w:rPr>
      <w:lang w:val="en-AU" w:eastAsia="zh-CN"/>
    </w:rPr>
  </w:style>
  <w:style w:type="paragraph" w:customStyle="1" w:styleId="95ECCC4D56F945A09E5D2B14B68410E0">
    <w:name w:val="95ECCC4D56F945A09E5D2B14B68410E0"/>
    <w:rsid w:val="001759D2"/>
    <w:rPr>
      <w:lang w:val="en-AU" w:eastAsia="zh-CN"/>
    </w:rPr>
  </w:style>
  <w:style w:type="paragraph" w:customStyle="1" w:styleId="9C2A8546633E448CB9E9D714B29B502A">
    <w:name w:val="9C2A8546633E448CB9E9D714B29B502A"/>
    <w:rsid w:val="001759D2"/>
    <w:rPr>
      <w:lang w:val="en-AU" w:eastAsia="zh-CN"/>
    </w:rPr>
  </w:style>
  <w:style w:type="paragraph" w:customStyle="1" w:styleId="EC083BFE83E048B38C30BCF78A8A32AC">
    <w:name w:val="EC083BFE83E048B38C30BCF78A8A32AC"/>
    <w:rsid w:val="001759D2"/>
    <w:rPr>
      <w:lang w:val="en-AU" w:eastAsia="zh-CN"/>
    </w:rPr>
  </w:style>
  <w:style w:type="paragraph" w:customStyle="1" w:styleId="1381AC0E5D464D1CA095437648CBC370">
    <w:name w:val="1381AC0E5D464D1CA095437648CBC370"/>
    <w:rsid w:val="001759D2"/>
    <w:rPr>
      <w:lang w:val="en-AU" w:eastAsia="zh-CN"/>
    </w:rPr>
  </w:style>
  <w:style w:type="paragraph" w:customStyle="1" w:styleId="C69A9F7883354B5FB6448279557DB0EE">
    <w:name w:val="C69A9F7883354B5FB6448279557DB0EE"/>
    <w:rsid w:val="001759D2"/>
    <w:rPr>
      <w:lang w:val="en-AU" w:eastAsia="zh-CN"/>
    </w:rPr>
  </w:style>
  <w:style w:type="paragraph" w:customStyle="1" w:styleId="21427A2FA0D14D41ADEFCA05D87AE72A">
    <w:name w:val="21427A2FA0D14D41ADEFCA05D87AE72A"/>
    <w:rsid w:val="001759D2"/>
    <w:rPr>
      <w:lang w:val="en-AU" w:eastAsia="zh-CN"/>
    </w:rPr>
  </w:style>
  <w:style w:type="paragraph" w:customStyle="1" w:styleId="0AA0CDB5890A4F1BA0C1FB997E6C13FC">
    <w:name w:val="0AA0CDB5890A4F1BA0C1FB997E6C13FC"/>
    <w:rsid w:val="001759D2"/>
    <w:rPr>
      <w:lang w:val="en-AU" w:eastAsia="zh-CN"/>
    </w:rPr>
  </w:style>
  <w:style w:type="paragraph" w:customStyle="1" w:styleId="E4B655F4BBA34DE3A4E73AA04CD090B9">
    <w:name w:val="E4B655F4BBA34DE3A4E73AA04CD090B9"/>
    <w:rsid w:val="001759D2"/>
    <w:rPr>
      <w:lang w:val="en-AU" w:eastAsia="zh-CN"/>
    </w:rPr>
  </w:style>
  <w:style w:type="paragraph" w:customStyle="1" w:styleId="A13E52DED5764C73B2C9CD6803F706F6">
    <w:name w:val="A13E52DED5764C73B2C9CD6803F706F6"/>
    <w:rsid w:val="001759D2"/>
    <w:rPr>
      <w:lang w:val="en-AU" w:eastAsia="zh-CN"/>
    </w:rPr>
  </w:style>
  <w:style w:type="paragraph" w:customStyle="1" w:styleId="A28F974AE54A40F498F6131DD5657DFF">
    <w:name w:val="A28F974AE54A40F498F6131DD5657DFF"/>
    <w:rsid w:val="001759D2"/>
    <w:rPr>
      <w:lang w:val="en-AU" w:eastAsia="zh-CN"/>
    </w:rPr>
  </w:style>
  <w:style w:type="paragraph" w:customStyle="1" w:styleId="44E40879DCC740A4BC64CF8041CE0209">
    <w:name w:val="44E40879DCC740A4BC64CF8041CE0209"/>
    <w:rsid w:val="001759D2"/>
    <w:rPr>
      <w:lang w:val="en-AU" w:eastAsia="zh-CN"/>
    </w:rPr>
  </w:style>
  <w:style w:type="paragraph" w:customStyle="1" w:styleId="ABAF4AB30096414086826992804AB289">
    <w:name w:val="ABAF4AB30096414086826992804AB289"/>
    <w:rsid w:val="001759D2"/>
    <w:rPr>
      <w:lang w:val="en-AU" w:eastAsia="zh-CN"/>
    </w:rPr>
  </w:style>
  <w:style w:type="paragraph" w:customStyle="1" w:styleId="59FE3C770FF84099900EC4CFF44D00C9">
    <w:name w:val="59FE3C770FF84099900EC4CFF44D00C9"/>
    <w:rsid w:val="001759D2"/>
    <w:rPr>
      <w:lang w:val="en-AU" w:eastAsia="zh-CN"/>
    </w:rPr>
  </w:style>
  <w:style w:type="paragraph" w:customStyle="1" w:styleId="1BCD7C8D47DA43A6A1351796EC10DDF5">
    <w:name w:val="1BCD7C8D47DA43A6A1351796EC10DDF5"/>
    <w:rsid w:val="001759D2"/>
    <w:rPr>
      <w:lang w:val="en-AU" w:eastAsia="zh-CN"/>
    </w:rPr>
  </w:style>
  <w:style w:type="paragraph" w:customStyle="1" w:styleId="DB26D0D0090C4903B84F6E6E84732092">
    <w:name w:val="DB26D0D0090C4903B84F6E6E84732092"/>
    <w:rsid w:val="001759D2"/>
    <w:rPr>
      <w:lang w:val="en-AU" w:eastAsia="zh-CN"/>
    </w:rPr>
  </w:style>
  <w:style w:type="paragraph" w:customStyle="1" w:styleId="B0533561B1B84947B319DB78E996D7C2">
    <w:name w:val="B0533561B1B84947B319DB78E996D7C2"/>
    <w:rsid w:val="001759D2"/>
    <w:rPr>
      <w:lang w:val="en-AU" w:eastAsia="zh-CN"/>
    </w:rPr>
  </w:style>
  <w:style w:type="paragraph" w:customStyle="1" w:styleId="468ACF874D8E4DBBB8FDAB5E0636F9DB">
    <w:name w:val="468ACF874D8E4DBBB8FDAB5E0636F9DB"/>
    <w:rsid w:val="001759D2"/>
    <w:rPr>
      <w:lang w:val="en-AU" w:eastAsia="zh-CN"/>
    </w:rPr>
  </w:style>
  <w:style w:type="paragraph" w:customStyle="1" w:styleId="14D1D4D43184475584C5BC88A040551B">
    <w:name w:val="14D1D4D43184475584C5BC88A040551B"/>
    <w:rsid w:val="001759D2"/>
    <w:rPr>
      <w:lang w:val="en-AU" w:eastAsia="zh-CN"/>
    </w:rPr>
  </w:style>
  <w:style w:type="paragraph" w:customStyle="1" w:styleId="0BC5FF2C7A9741548CD9E3FAD4B0EDC6">
    <w:name w:val="0BC5FF2C7A9741548CD9E3FAD4B0EDC6"/>
    <w:rsid w:val="001759D2"/>
    <w:rPr>
      <w:lang w:val="en-AU" w:eastAsia="zh-CN"/>
    </w:rPr>
  </w:style>
  <w:style w:type="paragraph" w:customStyle="1" w:styleId="6429066B27D14733A62E2BE9EE567137">
    <w:name w:val="6429066B27D14733A62E2BE9EE567137"/>
    <w:rsid w:val="001759D2"/>
    <w:rPr>
      <w:lang w:val="en-AU" w:eastAsia="zh-CN"/>
    </w:rPr>
  </w:style>
  <w:style w:type="paragraph" w:customStyle="1" w:styleId="535D69DB921642CD9D45C6E4C677294A">
    <w:name w:val="535D69DB921642CD9D45C6E4C677294A"/>
    <w:rsid w:val="001759D2"/>
    <w:rPr>
      <w:lang w:val="en-AU" w:eastAsia="zh-CN"/>
    </w:rPr>
  </w:style>
  <w:style w:type="paragraph" w:customStyle="1" w:styleId="1BE25898477F4A1F883B1B39C4B1C0FA">
    <w:name w:val="1BE25898477F4A1F883B1B39C4B1C0FA"/>
    <w:rsid w:val="001759D2"/>
    <w:rPr>
      <w:lang w:val="en-AU" w:eastAsia="zh-CN"/>
    </w:rPr>
  </w:style>
  <w:style w:type="paragraph" w:customStyle="1" w:styleId="3F595F32BF20474B8E52C342E80459E4">
    <w:name w:val="3F595F32BF20474B8E52C342E80459E4"/>
    <w:rsid w:val="001759D2"/>
    <w:rPr>
      <w:lang w:val="en-AU" w:eastAsia="zh-CN"/>
    </w:rPr>
  </w:style>
  <w:style w:type="paragraph" w:customStyle="1" w:styleId="F71BCFDE34A44573A90738409FA25032">
    <w:name w:val="F71BCFDE34A44573A90738409FA25032"/>
    <w:rsid w:val="001759D2"/>
    <w:rPr>
      <w:lang w:val="en-AU" w:eastAsia="zh-CN"/>
    </w:rPr>
  </w:style>
  <w:style w:type="paragraph" w:customStyle="1" w:styleId="F2F135D1BF4446608F2C2B61B7B108B4">
    <w:name w:val="F2F135D1BF4446608F2C2B61B7B108B4"/>
    <w:rsid w:val="001759D2"/>
    <w:rPr>
      <w:lang w:val="en-AU" w:eastAsia="zh-CN"/>
    </w:rPr>
  </w:style>
  <w:style w:type="paragraph" w:customStyle="1" w:styleId="817C20E959AE40CDA3746E5BCF882D81">
    <w:name w:val="817C20E959AE40CDA3746E5BCF882D81"/>
    <w:rsid w:val="001759D2"/>
    <w:rPr>
      <w:lang w:val="en-AU" w:eastAsia="zh-CN"/>
    </w:rPr>
  </w:style>
  <w:style w:type="paragraph" w:customStyle="1" w:styleId="F6CB4D3F8B87470C8F3A3BCB1A5314DB">
    <w:name w:val="F6CB4D3F8B87470C8F3A3BCB1A5314DB"/>
    <w:rsid w:val="001759D2"/>
    <w:rPr>
      <w:lang w:val="en-AU" w:eastAsia="zh-CN"/>
    </w:rPr>
  </w:style>
  <w:style w:type="paragraph" w:customStyle="1" w:styleId="BCFECB1C77004261A424CAD4649CBE9E">
    <w:name w:val="BCFECB1C77004261A424CAD4649CBE9E"/>
    <w:rsid w:val="001759D2"/>
    <w:rPr>
      <w:lang w:val="en-AU" w:eastAsia="zh-CN"/>
    </w:rPr>
  </w:style>
  <w:style w:type="paragraph" w:customStyle="1" w:styleId="593A3A076BB2486696FB47AE7EC6225C">
    <w:name w:val="593A3A076BB2486696FB47AE7EC6225C"/>
    <w:rsid w:val="001759D2"/>
    <w:rPr>
      <w:lang w:val="en-AU" w:eastAsia="zh-CN"/>
    </w:rPr>
  </w:style>
  <w:style w:type="paragraph" w:customStyle="1" w:styleId="74F3BBF89F6F4F158F90548FE850E367">
    <w:name w:val="74F3BBF89F6F4F158F90548FE850E367"/>
    <w:rsid w:val="001759D2"/>
    <w:rPr>
      <w:lang w:val="en-AU" w:eastAsia="zh-CN"/>
    </w:rPr>
  </w:style>
  <w:style w:type="paragraph" w:customStyle="1" w:styleId="80C9D296E7774A498DA1A1BBB9B860D4">
    <w:name w:val="80C9D296E7774A498DA1A1BBB9B860D4"/>
    <w:rsid w:val="001759D2"/>
    <w:rPr>
      <w:lang w:val="en-AU" w:eastAsia="zh-CN"/>
    </w:rPr>
  </w:style>
  <w:style w:type="paragraph" w:customStyle="1" w:styleId="B01D99F939FB4FF4915CFAB87059540E">
    <w:name w:val="B01D99F939FB4FF4915CFAB87059540E"/>
    <w:rsid w:val="001759D2"/>
    <w:rPr>
      <w:lang w:val="en-AU" w:eastAsia="zh-CN"/>
    </w:rPr>
  </w:style>
  <w:style w:type="paragraph" w:customStyle="1" w:styleId="26C4E26AAF9D4878B0B1A93D75AD5354">
    <w:name w:val="26C4E26AAF9D4878B0B1A93D75AD5354"/>
    <w:rsid w:val="001759D2"/>
    <w:rPr>
      <w:lang w:val="en-AU" w:eastAsia="zh-CN"/>
    </w:rPr>
  </w:style>
  <w:style w:type="paragraph" w:customStyle="1" w:styleId="0774CBA3249E4F13A44C7959B96771E7">
    <w:name w:val="0774CBA3249E4F13A44C7959B96771E7"/>
    <w:rsid w:val="001759D2"/>
    <w:rPr>
      <w:lang w:val="en-AU" w:eastAsia="zh-CN"/>
    </w:rPr>
  </w:style>
  <w:style w:type="paragraph" w:customStyle="1" w:styleId="B3B442BFE4B84CB8822667BED5CB1CF4">
    <w:name w:val="B3B442BFE4B84CB8822667BED5CB1CF4"/>
    <w:rsid w:val="001759D2"/>
    <w:rPr>
      <w:lang w:val="en-AU" w:eastAsia="zh-CN"/>
    </w:rPr>
  </w:style>
  <w:style w:type="paragraph" w:customStyle="1" w:styleId="FC8EC1A318A940C2A512546221946064">
    <w:name w:val="FC8EC1A318A940C2A512546221946064"/>
    <w:rsid w:val="00BF453F"/>
    <w:rPr>
      <w:lang w:val="en-AU" w:eastAsia="zh-CN"/>
    </w:rPr>
  </w:style>
  <w:style w:type="paragraph" w:customStyle="1" w:styleId="EC083BFE83E048B38C30BCF78A8A32AC1">
    <w:name w:val="EC083BFE83E048B38C30BCF78A8A32AC1"/>
    <w:rsid w:val="00BD1F87"/>
    <w:pPr>
      <w:spacing w:after="0" w:line="240" w:lineRule="auto"/>
    </w:pPr>
  </w:style>
  <w:style w:type="paragraph" w:customStyle="1" w:styleId="1F73C65F50024B318BDB93E5ABC6C85B">
    <w:name w:val="1F73C65F50024B318BDB93E5ABC6C85B"/>
    <w:rsid w:val="00BD1F87"/>
    <w:pPr>
      <w:tabs>
        <w:tab w:val="center" w:pos="4680"/>
        <w:tab w:val="right" w:pos="9360"/>
      </w:tabs>
      <w:spacing w:after="0"/>
    </w:pPr>
  </w:style>
  <w:style w:type="paragraph" w:customStyle="1" w:styleId="EC083BFE83E048B38C30BCF78A8A32AC2">
    <w:name w:val="EC083BFE83E048B38C30BCF78A8A32AC2"/>
    <w:rsid w:val="00BD1F87"/>
    <w:pPr>
      <w:spacing w:after="0" w:line="240" w:lineRule="auto"/>
    </w:pPr>
  </w:style>
  <w:style w:type="paragraph" w:customStyle="1" w:styleId="1F73C65F50024B318BDB93E5ABC6C85B1">
    <w:name w:val="1F73C65F50024B318BDB93E5ABC6C85B1"/>
    <w:rsid w:val="00BD1F87"/>
    <w:pPr>
      <w:tabs>
        <w:tab w:val="center" w:pos="4680"/>
        <w:tab w:val="right" w:pos="9360"/>
      </w:tabs>
      <w:spacing w:after="0"/>
    </w:pPr>
  </w:style>
  <w:style w:type="paragraph" w:customStyle="1" w:styleId="EC083BFE83E048B38C30BCF78A8A32AC3">
    <w:name w:val="EC083BFE83E048B38C30BCF78A8A32AC3"/>
    <w:rsid w:val="00BD1F87"/>
    <w:pPr>
      <w:spacing w:after="0" w:line="240" w:lineRule="auto"/>
    </w:pPr>
  </w:style>
  <w:style w:type="paragraph" w:customStyle="1" w:styleId="1F73C65F50024B318BDB93E5ABC6C85B2">
    <w:name w:val="1F73C65F50024B318BDB93E5ABC6C85B2"/>
    <w:rsid w:val="00BD1F87"/>
    <w:pPr>
      <w:tabs>
        <w:tab w:val="center" w:pos="4680"/>
        <w:tab w:val="right" w:pos="9360"/>
      </w:tabs>
      <w:spacing w:after="0"/>
    </w:pPr>
  </w:style>
  <w:style w:type="paragraph" w:customStyle="1" w:styleId="EC083BFE83E048B38C30BCF78A8A32AC4">
    <w:name w:val="EC083BFE83E048B38C30BCF78A8A32AC4"/>
    <w:rsid w:val="00BD1F87"/>
    <w:pPr>
      <w:spacing w:after="0" w:line="240" w:lineRule="auto"/>
    </w:pPr>
  </w:style>
  <w:style w:type="paragraph" w:customStyle="1" w:styleId="1F73C65F50024B318BDB93E5ABC6C85B3">
    <w:name w:val="1F73C65F50024B318BDB93E5ABC6C85B3"/>
    <w:rsid w:val="00BD1F87"/>
    <w:pPr>
      <w:tabs>
        <w:tab w:val="center" w:pos="4680"/>
        <w:tab w:val="right" w:pos="9360"/>
      </w:tabs>
      <w:spacing w:after="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Custom 2">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3.xml>��< ? x m l   v e r s i o n = " 1 . 0 "   e n c o d i n g = " u t f - 1 6 " ? >  
 < N a v W o r d R e p o r t X m l P a r t   x m l n s = " u r n : m i c r o s o f t - d y n a m i c s - n a v / r e p o r t s / S t a n d a r d _ S a l e s _ I n v _ E x t / 5 0 1 0 6 / " >  
     < H e a d e r >  
         < B i l l e d T o _ L b l > B i l l e d T o _ L b l < / B i l l e d T o _ L b l >  
         < B i l l T o C o n t a c t E m a i l > B i l l T o C o n t a c t E m a i l < / B i l l T o C o n t a c t E m a i l >  
         < B i l l T o C o n t a c t E m a i l L b l > B i l l T o C o n t a c t E m a i l L b l < / B i l l T o C o n t a c t E m a i l L b l >  
         < B i l l T o C o n t a c t M o b i l e P h o n e N o > B i l l T o C o n t a c t M o b i l e P h o n e N o < / B i l l T o C o n t a c t M o b i l e P h o n e N o >  
         < B i l l T o C o n t a c t M o b i l e P h o n e N o L b l > B i l l T o C o n t a c t M o b i l e P h o n e N o L b l < / B i l l T o C o n t a c t M o b i l e P h o n e N o L b l >  
         < B i l l T o C o n t a c t P h o n e N o > B i l l T o C o n t a c t P h o n e N o < / B i l l T o C o n t a c t P h o n e N o >  
         < B i l l T o C o n t a c t P h o n e N o L b l > B i l l T o C o n t a c t P h o n e N o L b l < / B i l l T o C o n t a c t P h o n e N o L b l > 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  / > 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E x t e r n a l D o c u m e n t N o > E x t e r n a l D o c u m e n t N o < / E x t e r n a l D o c u m e n t N o >  
         < E x t e r n a l D o c u m e n t N o _ L b l > E x t e r n a l D o c u m e n t N o _ L b l < / E x t e r n a l D o c u m e n t N o _ L b l >  
         < F r o m _ L b l > F r o m _ L b l < / F r o m _ L b l >  
         < G l o b a l L o c a t i o n N u m b e r > G l o b a l L o c a t i o n N u m b e r < / G l o b a l L o c a t i o n N u m b e r >  
         < G l o b a l L o c a t i o n N u m b e r _ L b l > G l o b a l L o c a t i o n N u m b e r _ L b l < / G l o b a l L o c a t i o n N u m b e r _ L b l >  
         < H o m e P a g e _ H e a d e r _ L b l > H o m e P a g e _ H e a d e r _ L b l < / H o m e P a g e _ H e a d e r 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O r d e r N o > O r d e r N o < / O r d e r N o >  
         < O r d e r N o _ L b l > O r d e r N o _ L b l < / O r d e r N o _ L b l >  
         < P a c k a g e T r a c k i n g N o > P a c k a g e T r a c k i n g N o < / P a c k a g e T r a c k i n g N o >  
         < P a c k a g e T r a c k i n g N o _ L b l > P a c k a g e T r a c k i n g N o _ L b l < / P a c k a g e T r a c k i n g N o _ L b l > 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Q u e s t i o n s _ L b l > Q u e s t i o n s _ L b l < / Q u e s t i o n s _ L b l >  
         < R e m a i n i n g A m o u n t > R e m a i n i n g A m o u n t < / R e m a i n i n g A m o u n t >  
         < R e m a i n i n g A m o u n t T e x t > R e m a i n i n g A m o u n t T e x t < / R e m a i n i n g A m o u n t T e x t >  
         < S a l e s I n v o i c e L i n e D i s c o u n t _ L b l > S a l e s I n v o i c e L i n e D i s c o u n t _ L b l < / S a l e s I n v o i c e L i n e D i s c o u n t _ L b l >  
         < S a l e s P e r s o n _ L b l > S a l e s P e r s o n _ L b l < / S a l e s P e r s o n _ L b l >  
         < S a l e s P e r s o n B l a n k _ L b l > S a l e s P e r s o n B l a n k _ L b l < / S a l e s P e r s o n B l a n k _ L b l >  
         < S a l e s P e r s o n N a m e > S a l e s P e r s o n N a m e < / S a l e s P e r s o n N a m e >  
         < S e l l T o C o n t a c t E m a i l > S e l l T o C o n t a c t E m a i l < / S e l l T o C o n t a c t E m a i l >  
         < S e l l T o C o n t a c t E m a i l L b l > S e l l T o C o n t a c t E m a i l L b l < / S e l l T o C o n t a c t E m a i l L b l >  
         < S e l l T o C o n t a c t M o b i l e P h o n e N o > S e l l T o C o n t a c t M o b i l e P h o n e N o < / S e l l T o C o n t a c t M o b i l e P h o n e N o >  
         < S e l l T o C o n t a c t M o b i l e P h o n e N o L b l > S e l l T o C o n t a c t M o b i l e P h o n e N o L b l < / S e l l T o C o n t a c t M o b i l e P h o n e N o L b l >  
         < S e l l T o C o n t a c t P h o n e N o > S e l l T o C o n t a c t P h o n e N o < / S e l l T o C o n t a c t P h o n e N o >  
         < S e l l T o C o n t a c t P h o n e N o L b l > S e l l T o C o n t a c t P h o n e N o L b l < / S e l l T o C o n t a c t P h o n e N o L b l >  
         < S e l l t o C u s t o m e r N o > S e l l t o C u s t o m e r N o < / S e l l t o C u s t o m e r N o >  
         < S e l l t o C u s t o m e r N o _ L b l > S e l l t o C u s t o m e r N o _ L b l < / S e l l t o C u s t o m e r N o _ L b l >  
         < S e l l T o F a x N o > S e l l T o F a x N o < / S e l l T o F a x N o >  
         < S e l l T o P h o n e N o > S e l l T o P h o n e N o < / S e l l T o P h o n e N o > 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p i n g A g e n t C o d e > S h i p p i n g A g e n t C o d e < / S h i p p i n g A g e n t C o d e >  
         < S h i p p i n g A g e n t C o d e _ L b l > S h i p p i n g A g e n t C o d e _ L b l < / S h i p p i n g A g e n t C o d e 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o w S h i p p i n g A d d r e s s > S h o w S h i p p i n g A d d r e s s < / S h o w S h i p p i n g A d d r e s s >  
         < S h o w W o r k D e s c r i p t i o n > S h o w W o r k D e s c r i p t i o n < / S h o w W o r k D e s c r i p t i o n >  
         < S u b t o t a l _ L b l > S u b t o t a l _ L b l < / S u b t o t a l _ L b l >  
         < T h a n k s _ L b l > T h a n k s _ L b l < / T h a n k s 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 Y o u r R e f e r e n c e < / Y o u r R e f e r e n c e >  
         < Y o u r R e f e r e n c e _ L b l > Y o u r R e f e r e n c e _ L b l < / Y o u r R e f e r e n c e 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C r o s s R e f e r e n c e N o _ L i n e > C r o s s R e f e r e n c e N o _ L i n e < / C r o s s R e f e r e n c e N o _ L i n e >  
             < C r o s s R e f e r e n c e N o _ L i n e _ L b l > C r o s s R e f e r e n c e N o _ L i n e _ L b l < / C r o s s R e f e r e n c e N o _ L i n e _ L b l >  
             < D e s c r i p t i o n _ L i n e > D e s c r i p t i o n _ L i n e < / D e s c r i p t i o n _ L i n e >  
             < D e s c r i p t i o n _ L i n e _ L b l > D e s c r i p t i o n _ L i n e _ L b l < / D e s c r i p t i o n _ L i n e _ L b l >  
             < I t e m N o _ L i n e > I t e m N o _ L i n e < / I t e m N o _ L i n e >  
             < I t e m N o _ L i n e _ L b l > I t e m N o _ L i n e _ L b l < / I t e m N o _ L i n e _ L b l >  
             < I t e m R e f e r e n c e N o _ L i n e > I t e m R e f e r e n c e N o _ L i n e < / I t e m R e f e r e n c e N o _ L i n e >  
             < I t e m R e f e r e n c e N o _ L i n e _ L b l > I t e m R e f e r e n c e N o _ L i n e _ L b l < / I t e m R e f e r e n c e 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V A T I d e n t i f i e r _ L i n e > V A T I d e n t i f i e r _ L i n e < / V A T I d e n t i f i e r _ L i n e >  
             < V A T I d e n t i f i e r _ L i n e _ L b l > V A T I d e n t i f i e r _ L i n e _ L b l < / V A T I d e n t i f i e r _ L i n e _ L b l >  
             < V A T P c t _ L i n e > V A T P c t _ L i n e < / V A T P c t _ L i n e >  
             < V A T P c t _ L i n e _ L b l > V A T P c t _ L i n e _ L b l < / V A T P c t _ L i n e _ L b l > 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C l a u s e s H e a d e r > V A T C l a u s e s H e a d e r < / V A T C l a u s e s H e a d e r > 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L i n e F e e >  
             < L i n e F e e C a p t i o n T e x t > L i n e F e e C a p t i o n T e x t < / L i n e F e e C a p t i o n T e x t >  
         < / L i n e F e e >  
         < P a y m e n t R e p o r t i n g A r g u m e n t >  
             < P a y m e n t S e r v i c e L o g o   / >  
             < P a y m e n t S e r v i c e L o g o _ U r l > P a y m e n t S e r v i c e L o g o _ U r l < / P a y m e n t S e r v i c e L o g o _ U r l >  
             < P a y m e n t S e r v i c e L o g o _ U r l T e x t > P a y m e n t S e r v i c e L o g o _ U r l T e x t < / P a y m e n t S e r v i c e L o g o _ U r l T e x t >  
             < P a y m e n t S e r v i c e T e x t _ U r l > P a y m e n t S e r v i c e T e x t _ U r l < / P a y m e n t S e r v i c e T e x t _ U r l >  
             < P a y m e n t S e r v i c e T e x t _ U r l T e x t > P a y m e n t S e r v i c e T e x t _ U r l T e x t < / P a y m e n t S e r v i c e T e x t _ U r l T e x t >  
         < / P a y m e n t R e p o r t i n g A r g u m e n t > 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H e a d e r >  
 < / N a v W o r d R e p o r t X m l P a r t > 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9127B-EA60-4B35-8664-E29413D4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US_REP1304_Blue.dotx</Template>
  <TotalTime>0</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2021-03-11T10:19:00Z</dcterms:created>
  <dcterms:modified xsi:type="dcterms:W3CDTF">2021-03-15T07:37:00Z</dcterms:modified>
</cp:coreProperties>
</file>