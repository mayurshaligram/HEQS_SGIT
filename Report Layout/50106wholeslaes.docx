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2635"/>
        <w:gridCol w:w="20"/>
        <w:gridCol w:w="4536"/>
      </w:tblGrid>
      <w:tr w:rsidR="009D29F0" w:rsidTr="00B61BC7" w14:paraId="7E3FF208" w14:textId="77777777">
        <w:trPr>
          <w:trHeight w:val="1584"/>
        </w:trPr>
        <w:tc>
          <w:tcPr>
            <w:tcW w:w="5670" w:type="dxa"/>
            <w:gridSpan w:val="3"/>
            <w:vAlign w:val="center"/>
          </w:tcPr>
          <w:p w:rsidRPr="0023400D" w:rsidR="0023400D" w:rsidP="0023400D" w:rsidRDefault="008019F2" w14:paraId="6EA2D354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8019F2" w14:paraId="77922CB5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3DCA0ADF" w14:textId="77777777">
            <w:pPr>
              <w:contextualSpacing/>
            </w:pPr>
          </w:p>
        </w:tc>
        <w:tc>
          <w:tcPr>
            <w:tcW w:w="4536" w:type="dxa"/>
          </w:tcPr>
          <w:p w:rsidR="009D29F0" w:rsidP="0023400D" w:rsidRDefault="008019F2" w14:paraId="0B0FF53E" w14:textId="77777777">
            <w:pPr>
              <w:jc w:val="right"/>
            </w:pPr>
            <w:sdt>
              <w:sdtPr>
                <w:alias w:val="#Nav: /Header/CompanyPicture"/>
                <w:tag w:val="#Nav: Standard_Sales_Inv_Ext/50106"/>
                <w:id w:val="795027538"/>
                <w:dataBinding w:prefixMappings="xmlns:ns0='urn:microsoft-dynamics-nav/reports/Standard_Sales_Inv_Ext/50106/'" w:xpath="/ns0:NavWordReportXmlPart[1]/ns0:Header[1]/ns0:CompanyPicture[1]" w:storeItemID="{449FD958-388F-4BB5-BF33-B32A63E27B5D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761CF3D6" wp14:editId="4FC34397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E214EF" w:rsidTr="00B61BC7" w14:paraId="45C43CB3" w14:textId="77777777">
        <w:trPr>
          <w:cantSplit/>
          <w:trHeight w:val="360"/>
        </w:trPr>
        <w:tc>
          <w:tcPr>
            <w:tcW w:w="3015" w:type="dxa"/>
          </w:tcPr>
          <w:p w:rsidRPr="00EB2DC0" w:rsidR="00E214EF" w:rsidP="00E214EF" w:rsidRDefault="00E214EF" w14:paraId="76352B0B" w14:textId="2A6A439B">
            <w:pPr>
              <w:ind w:right="560"/>
              <w:contextualSpacing/>
            </w:pPr>
            <w:r w:rsidRPr="00E214EF">
              <w:rPr>
                <w:rFonts w:asciiTheme="majorHAnsi" w:hAnsiTheme="majorHAnsi"/>
                <w:color w:val="0070C0"/>
                <w:sz w:val="28"/>
                <w:szCs w:val="28"/>
              </w:rPr>
              <w:t>Bill To:</w:t>
            </w:r>
          </w:p>
        </w:tc>
        <w:tc>
          <w:tcPr>
            <w:tcW w:w="2635" w:type="dxa"/>
          </w:tcPr>
          <w:p w:rsidRPr="00EB2DC0" w:rsidR="00E214EF" w:rsidP="00E214EF" w:rsidRDefault="00E214EF" w14:paraId="7CB76D0A" w14:textId="7C73E8F9">
            <w:pPr>
              <w:ind w:right="560"/>
              <w:contextualSpacing/>
            </w:pPr>
            <w:r w:rsidRPr="00E214EF">
              <w:rPr>
                <w:rFonts w:asciiTheme="majorHAnsi" w:hAnsiTheme="majorHAnsi"/>
                <w:color w:val="0070C0"/>
                <w:sz w:val="28"/>
                <w:szCs w:val="28"/>
              </w:rPr>
              <w:t>Ship To:</w:t>
            </w:r>
          </w:p>
        </w:tc>
        <w:tc>
          <w:tcPr>
            <w:tcW w:w="20" w:type="dxa"/>
            <w:vAlign w:val="bottom"/>
          </w:tcPr>
          <w:p w:rsidRPr="00537DB7" w:rsidR="00E214EF" w:rsidP="00CE400F" w:rsidRDefault="00E214EF" w14:paraId="70C134DD" w14:textId="28A5D3B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Pr="006921DE" w:rsidR="00E214EF" w:rsidP="008F3797" w:rsidRDefault="008F3797" w14:paraId="3F15E378" w14:textId="5E255F2F">
            <w:pPr>
              <w:ind w:right="140"/>
              <w:contextualSpacing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r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   </w:t>
            </w:r>
            <w:r w:rsidR="00A92990"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      </w:t>
            </w:r>
            <w:r>
              <w:rPr>
                <w:rFonts w:asciiTheme="majorHAnsi" w:hAnsiTheme="majorHAnsi"/>
                <w:color w:val="0070C0"/>
                <w:sz w:val="28"/>
                <w:szCs w:val="28"/>
              </w:rPr>
              <w:t xml:space="preserve"> </w:t>
            </w: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Inv_Ext/50106"/>
                <w:id w:val="-721288217"/>
                <w:placeholder>
                  <w:docPart w:val="367C038FA7E549F7915B241DF7CD9200"/>
                </w:placeholder>
                <w:dataBinding w:prefixMappings="xmlns:ns0='urn:microsoft-dynamics-nav/reports/Standard_Sales_Inv_Ext/50106/'" w:xpath="/ns0:NavWordReportXmlPart[1]/ns0:Header[1]/ns0:CompanyAddress1[1]" w:storeItemID="{449FD958-388F-4BB5-BF33-B32A63E27B5D}"/>
                <w:text/>
              </w:sdtPr>
              <w:sdtEndPr/>
              <w:sdtContent>
                <w:r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 xml:space="preserve">     </w:t>
                </w:r>
                <w:r w:rsidR="00A92990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 xml:space="preserve">  </w:t>
                </w:r>
                <w:r w:rsidRPr="007B3609" w:rsidR="00E214EF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Pr="008F3797" w:rsidR="008F3797" w:rsidTr="00B61BC7" w14:paraId="39079935" w14:textId="77777777">
        <w:trPr>
          <w:cantSplit/>
          <w:trHeight w:val="36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_Ext/50106"/>
            <w:id w:val="473725033"/>
            <w:placeholder>
              <w:docPart w:val="39175327C4414A86BAE6C2EC1C35EE24"/>
            </w:placeholder>
            <w:dataBinding w:prefixMappings="xmlns:ns0='urn:microsoft-dynamics-nav/reports/Standard_Sales_Inv_Ext/501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3015" w:type="dxa"/>
              </w:tcPr>
              <w:p w:rsidRPr="00E214EF" w:rsidR="008F3797" w:rsidP="00E214EF" w:rsidRDefault="008F3797" w14:paraId="1752BBFF" w14:textId="5CC27D3A">
                <w:pPr>
                  <w:ind w:right="560"/>
                  <w:contextualSpacing/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b/>
              <w:sz w:val="20"/>
              <w:szCs w:val="20"/>
            </w:rPr>
            <w:id w:val="1339896286"/>
            <w:placeholder>
              <w:docPart w:val="6AF4704F29514D89A3E923CE555B4D26"/>
            </w:placeholder>
            <w15:dataBinding w:prefixMappings="xmlns:ns0='urn:microsoft-dynamics-nav/reports/Standard_Sales_Invoice/1306/' " w:xpath="/ns0:NavWordReportXmlPart[1]/ns0:Header[1]/ns0:ShipToAddress1[1]" w:storeItemID="{449FD958-388F-4BB5-BF33-B32A63E27B5D}"/>
          </w:sdtPr>
          <w:sdtEndPr/>
          <w:sdtContent>
            <w:tc>
              <w:tcPr>
                <w:tcW w:w="2635" w:type="dxa"/>
              </w:tcPr>
              <w:p w:rsidRPr="00E214EF" w:rsidR="008F3797" w:rsidP="00E214EF" w:rsidRDefault="00F019A6" w14:paraId="5C02EDCB" w14:textId="22871F09">
                <w:pPr>
                  <w:ind w:right="560"/>
                  <w:contextualSpacing/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</w:pPr>
                <w:r>
                  <w:rPr>
                    <w:b/>
                    <w:sz w:val="20"/>
                    <w:szCs w:val="20"/>
                  </w:rPr>
                  <w:t>ShipToAddress1</w:t>
                </w:r>
              </w:p>
            </w:tc>
          </w:sdtContent>
        </w:sdt>
        <w:tc>
          <w:tcPr>
            <w:tcW w:w="20" w:type="dxa"/>
            <w:vAlign w:val="bottom"/>
          </w:tcPr>
          <w:p w:rsidRPr="00537DB7" w:rsidR="008F3797" w:rsidP="00CE400F" w:rsidRDefault="004F7FE9" w14:paraId="77695B83" w14:textId="0BF97795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</w:p>
        </w:tc>
        <w:tc>
          <w:tcPr>
            <w:tcW w:w="4536" w:type="dxa"/>
            <w:vAlign w:val="center"/>
          </w:tcPr>
          <w:p w:rsidRPr="008F3797" w:rsidR="008F3797" w:rsidP="00D843E0" w:rsidRDefault="00D843E0" w14:paraId="1FE89778" w14:textId="0EE20FA0">
            <w:pPr>
              <w:pStyle w:val="NoSpacing"/>
              <w:ind w:right="10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="002305AA">
              <w:rPr>
                <w:b/>
                <w:bCs/>
                <w:sz w:val="20"/>
                <w:szCs w:val="20"/>
              </w:rPr>
              <w:t xml:space="preserve">ABN: </w:t>
            </w:r>
            <w:sdt>
              <w:sdtPr>
                <w:rPr>
                  <w:b/>
                  <w:bCs/>
                  <w:sz w:val="20"/>
                  <w:szCs w:val="20"/>
                </w:rPr>
                <w:id w:val="1977565158"/>
                <w:placeholder>
                  <w:docPart w:val="DefaultPlaceholder_-1854013440"/>
                </w:placeholder>
                <w15:dataBinding w:prefixMappings="xmlns:ns0='urn:microsoft-dynamics-nav/reports/Standard_Sales_Invoice/1306/' " w:xpath="/ns0:NavWordReportXmlPart[1]/ns0:Header[1]/ns0:CompanyRegistrationNumber[1]" w:storeItemID="{449FD958-388F-4BB5-BF33-B32A63E27B5D}"/>
              </w:sdtPr>
              <w:sdtEndPr/>
              <w:sdtContent>
                <w:proofErr w:type="spellStart"/>
                <w:r w:rsidRPr="008F3797" w:rsidR="00F019A6">
                  <w:rPr>
                    <w:b/>
                    <w:bCs/>
                    <w:sz w:val="20"/>
                    <w:szCs w:val="20"/>
                  </w:rPr>
                  <w:t>CompanyRegistrationNumber</w:t>
                </w:r>
                <w:proofErr w:type="spellEnd"/>
              </w:sdtContent>
            </w:sdt>
          </w:p>
        </w:tc>
      </w:tr>
      <w:tr w:rsidR="008F3797" w:rsidTr="00B61BC7" w14:paraId="4DC6B2D4" w14:textId="77777777">
        <w:trPr>
          <w:cantSplit/>
          <w:trHeight w:val="290"/>
        </w:trPr>
        <w:sdt>
          <w:sdtPr>
            <w:rPr>
              <w:bCs/>
              <w:sz w:val="20"/>
              <w:szCs w:val="20"/>
            </w:rPr>
            <w:alias w:val="#Nav: /Header/CustomerAddress2"/>
            <w:tag w:val="#Nav: Standard_Sales_Inv_Ext/50106"/>
            <w:id w:val="683634795"/>
            <w:placeholder>
              <w:docPart w:val="EEA4BFA2A3C348548FC45C531E26DE93"/>
            </w:placeholder>
            <w:dataBinding w:prefixMappings="xmlns:ns0='urn:microsoft-dynamics-nav/reports/Standard_Sales_Inv_Ext/50106/'" w:xpath="/ns0:NavWordReportXmlPart[1]/ns0:Header[1]/ns0:CustomerAddress2[1]" w:storeItemID="{449FD958-388F-4BB5-BF33-B32A63E27B5D}"/>
            <w:text/>
          </w:sdtPr>
          <w:sdtEndPr/>
          <w:sdtContent>
            <w:tc>
              <w:tcPr>
                <w:tcW w:w="3015" w:type="dxa"/>
              </w:tcPr>
              <w:p w:rsidRPr="008F3797" w:rsidR="008F3797" w:rsidP="0023400D" w:rsidRDefault="008F3797" w14:paraId="14596B28" w14:textId="06407CA9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CustomerAddress2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1572625346"/>
            <w:placeholder>
              <w:docPart w:val="4B6FC9BC0816403D9608BD06691F03F9"/>
            </w:placeholder>
            <w15:dataBinding w:prefixMappings="xmlns:ns0='urn:microsoft-dynamics-nav/reports/Standard_Sales_Invoice/1306/' " w:xpath="/ns0:NavWordReportXmlPart[1]/ns0:Header[1]/ns0:ShipToAddress2[1]" w:storeItemID="{449FD958-388F-4BB5-BF33-B32A63E27B5D}"/>
          </w:sdtPr>
          <w:sdtEndPr/>
          <w:sdtContent>
            <w:tc>
              <w:tcPr>
                <w:tcW w:w="2635" w:type="dxa"/>
              </w:tcPr>
              <w:p w:rsidRPr="008F3797" w:rsidR="008F3797" w:rsidP="00E214EF" w:rsidRDefault="00F019A6" w14:paraId="6065A66A" w14:textId="5A9C8BBF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ShipToAddress2</w:t>
                </w:r>
              </w:p>
            </w:tc>
          </w:sdtContent>
        </w:sdt>
        <w:tc>
          <w:tcPr>
            <w:tcW w:w="20" w:type="dxa"/>
          </w:tcPr>
          <w:p w:rsidRPr="00537DB7" w:rsidR="008F3797" w:rsidP="002A37A1" w:rsidRDefault="008F3797" w14:paraId="4570A5FD" w14:textId="2234D896">
            <w:pPr>
              <w:pStyle w:val="NoSpacing"/>
              <w:ind w:left="87"/>
            </w:pPr>
          </w:p>
        </w:tc>
        <w:tc>
          <w:tcPr>
            <w:tcW w:w="4536" w:type="dxa"/>
            <w:vAlign w:val="center"/>
          </w:tcPr>
          <w:p w:rsidRPr="00854DDE" w:rsidR="008F3797" w:rsidP="0023400D" w:rsidRDefault="000A7F2D" w14:paraId="0D9CA731" w14:textId="3C124CCD">
            <w:pPr>
              <w:pStyle w:val="NoSpacing"/>
              <w:jc w:val="right"/>
              <w:rPr>
                <w:sz w:val="20"/>
                <w:szCs w:val="20"/>
              </w:rPr>
            </w:pPr>
            <w:r w:rsidRPr="00E219A6">
              <w:rPr>
                <w:rFonts w:cstheme="minorHAnsi"/>
                <w:bCs/>
                <w:color w:val="0070C0"/>
                <w:sz w:val="20"/>
                <w:szCs w:val="20"/>
              </w:rPr>
              <w:t>NSW State:</w:t>
            </w:r>
            <w:r>
              <w:rPr>
                <w:sz w:val="20"/>
                <w:szCs w:val="20"/>
              </w:rPr>
              <w:t xml:space="preserve"> 45 Justin St</w:t>
            </w:r>
          </w:p>
        </w:tc>
      </w:tr>
      <w:tr w:rsidR="008F3797" w:rsidTr="00B61BC7" w14:paraId="765EFCB0" w14:textId="77777777">
        <w:trPr>
          <w:cantSplit/>
          <w:trHeight w:val="290"/>
        </w:trPr>
        <w:sdt>
          <w:sdtPr>
            <w:rPr>
              <w:bCs/>
              <w:sz w:val="20"/>
              <w:szCs w:val="20"/>
            </w:rPr>
            <w:alias w:val="#Nav: /Header/CustomerAddress3"/>
            <w:tag w:val="#Nav: Standard_Sales_Inv_Ext/50106"/>
            <w:id w:val="-1835604787"/>
            <w:placeholder>
              <w:docPart w:val="8D887A46FF39407D903AB3933C64B10E"/>
            </w:placeholder>
            <w:dataBinding w:prefixMappings="xmlns:ns0='urn:microsoft-dynamics-nav/reports/Standard_Sales_Inv_Ext/50106/'" w:xpath="/ns0:NavWordReportXmlPart[1]/ns0:Header[1]/ns0:CustomerAddress3[1]" w:storeItemID="{449FD958-388F-4BB5-BF33-B32A63E27B5D}"/>
            <w:text/>
          </w:sdtPr>
          <w:sdtEndPr/>
          <w:sdtContent>
            <w:tc>
              <w:tcPr>
                <w:tcW w:w="3015" w:type="dxa"/>
              </w:tcPr>
              <w:p w:rsidRPr="008F3797" w:rsidR="008F3797" w:rsidP="0023400D" w:rsidRDefault="008F3797" w14:paraId="5AC7596A" w14:textId="78DBDCD9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1227333829"/>
            <w:placeholder>
              <w:docPart w:val="E20FA15FC82A414AB0599AFD8D171339"/>
            </w:placeholder>
            <w15:dataBinding w:prefixMappings="xmlns:ns0='urn:microsoft-dynamics-nav/reports/Standard_Sales_Invoice/1306/' " w:xpath="/ns0:NavWordReportXmlPart[1]/ns0:Header[1]/ns0:ShipToAddress3[1]" w:storeItemID="{449FD958-388F-4BB5-BF33-B32A63E27B5D}"/>
          </w:sdtPr>
          <w:sdtEndPr/>
          <w:sdtContent>
            <w:tc>
              <w:tcPr>
                <w:tcW w:w="2635" w:type="dxa"/>
              </w:tcPr>
              <w:p w:rsidRPr="008F3797" w:rsidR="008F3797" w:rsidP="00E214EF" w:rsidRDefault="00F019A6" w14:paraId="515BAF4E" w14:textId="15F0C983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ShipToAddress3</w:t>
                </w:r>
              </w:p>
            </w:tc>
          </w:sdtContent>
        </w:sdt>
        <w:tc>
          <w:tcPr>
            <w:tcW w:w="20" w:type="dxa"/>
          </w:tcPr>
          <w:p w:rsidRPr="00537DB7" w:rsidR="008F3797" w:rsidP="002A37A1" w:rsidRDefault="008F3797" w14:paraId="2CBE0EA7" w14:textId="01DB33B7">
            <w:pPr>
              <w:pStyle w:val="NoSpacing"/>
              <w:ind w:left="87"/>
            </w:pPr>
          </w:p>
        </w:tc>
        <w:tc>
          <w:tcPr>
            <w:tcW w:w="4536" w:type="dxa"/>
            <w:vAlign w:val="center"/>
          </w:tcPr>
          <w:p w:rsidRPr="00854DDE" w:rsidR="008F3797" w:rsidP="0023400D" w:rsidRDefault="00553F80" w14:paraId="1244D9AA" w14:textId="1E903EBB">
            <w:pPr>
              <w:pStyle w:val="NoSpacing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Smithfield, NSW</w:t>
            </w:r>
            <w:r w:rsidR="005F0E9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2164</w:t>
            </w:r>
          </w:p>
        </w:tc>
      </w:tr>
      <w:tr w:rsidR="008F3797" w:rsidTr="00B61BC7" w14:paraId="18CD0461" w14:textId="77777777">
        <w:trPr>
          <w:cantSplit/>
          <w:trHeight w:val="290"/>
        </w:trPr>
        <w:sdt>
          <w:sdtPr>
            <w:rPr>
              <w:bCs/>
              <w:sz w:val="20"/>
              <w:szCs w:val="20"/>
            </w:rPr>
            <w:alias w:val="#Nav: /Header/CustomerAddress4"/>
            <w:tag w:val="#Nav: Standard_Sales_Inv_Ext/50106"/>
            <w:id w:val="-127006857"/>
            <w:placeholder>
              <w:docPart w:val="2C416B4945264E0EB2A52A2C155C0280"/>
            </w:placeholder>
            <w:dataBinding w:prefixMappings="xmlns:ns0='urn:microsoft-dynamics-nav/reports/Standard_Sales_Inv_Ext/50106/'" w:xpath="/ns0:NavWordReportXmlPart[1]/ns0:Header[1]/ns0:CustomerAddress4[1]" w:storeItemID="{449FD958-388F-4BB5-BF33-B32A63E27B5D}"/>
            <w:text/>
          </w:sdtPr>
          <w:sdtEndPr/>
          <w:sdtContent>
            <w:tc>
              <w:tcPr>
                <w:tcW w:w="3015" w:type="dxa"/>
              </w:tcPr>
              <w:p w:rsidRPr="008F3797" w:rsidR="008F3797" w:rsidP="0023400D" w:rsidRDefault="008F3797" w14:paraId="3510D30A" w14:textId="4D98C33B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262427595"/>
            <w:placeholder>
              <w:docPart w:val="3056B4BF94054F199BEC9D083BB2D3C1"/>
            </w:placeholder>
            <w15:dataBinding w:prefixMappings="xmlns:ns0='urn:microsoft-dynamics-nav/reports/Standard_Sales_Invoice/1306/' " w:xpath="/ns0:NavWordReportXmlPart[1]/ns0:Header[1]/ns0:ShipToAddress4[1]" w:storeItemID="{449FD958-388F-4BB5-BF33-B32A63E27B5D}"/>
          </w:sdtPr>
          <w:sdtEndPr/>
          <w:sdtContent>
            <w:tc>
              <w:tcPr>
                <w:tcW w:w="2635" w:type="dxa"/>
              </w:tcPr>
              <w:p w:rsidRPr="008F3797" w:rsidR="008F3797" w:rsidP="00E214EF" w:rsidRDefault="00F019A6" w14:paraId="6D364333" w14:textId="53306C67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ShipToAddress4</w:t>
                </w:r>
              </w:p>
            </w:tc>
          </w:sdtContent>
        </w:sdt>
        <w:tc>
          <w:tcPr>
            <w:tcW w:w="20" w:type="dxa"/>
          </w:tcPr>
          <w:p w:rsidRPr="00537DB7" w:rsidR="008F3797" w:rsidP="002A37A1" w:rsidRDefault="008F3797" w14:paraId="617CFE13" w14:textId="31B44E8D">
            <w:pPr>
              <w:pStyle w:val="NoSpacing"/>
              <w:ind w:left="87"/>
            </w:pPr>
          </w:p>
        </w:tc>
        <w:tc>
          <w:tcPr>
            <w:tcW w:w="4536" w:type="dxa"/>
            <w:vAlign w:val="center"/>
          </w:tcPr>
          <w:p w:rsidRPr="00854DDE" w:rsidR="008F3797" w:rsidP="0023400D" w:rsidRDefault="00745B44" w14:paraId="132BF7C5" w14:textId="22306C60">
            <w:pPr>
              <w:pStyle w:val="NoSpacing"/>
              <w:jc w:val="right"/>
              <w:rPr>
                <w:sz w:val="20"/>
                <w:szCs w:val="20"/>
              </w:rPr>
            </w:pPr>
            <w:r w:rsidRPr="00E219A6">
              <w:rPr>
                <w:rFonts w:cstheme="minorHAnsi"/>
                <w:bCs/>
                <w:color w:val="0070C0"/>
                <w:sz w:val="20"/>
                <w:szCs w:val="20"/>
              </w:rPr>
              <w:t>VIC State:</w:t>
            </w:r>
            <w:r>
              <w:rPr>
                <w:sz w:val="20"/>
                <w:szCs w:val="20"/>
              </w:rPr>
              <w:t xml:space="preserve"> 177-179 Henty St</w:t>
            </w:r>
          </w:p>
        </w:tc>
      </w:tr>
      <w:tr w:rsidR="008F3797" w:rsidTr="00B61BC7" w14:paraId="09AF5F1F" w14:textId="77777777">
        <w:trPr>
          <w:cantSplit/>
          <w:trHeight w:val="290"/>
        </w:trPr>
        <w:sdt>
          <w:sdtPr>
            <w:rPr>
              <w:bCs/>
              <w:sz w:val="20"/>
              <w:szCs w:val="20"/>
            </w:rPr>
            <w:alias w:val="#Nav: /Header/CustomerAddress5"/>
            <w:tag w:val="#Nav: Standard_Sales_Inv_Ext/50106"/>
            <w:id w:val="-1707012895"/>
            <w:placeholder>
              <w:docPart w:val="0D0D73E8B1E24A0B963215288DB83BDF"/>
            </w:placeholder>
            <w:dataBinding w:prefixMappings="xmlns:ns0='urn:microsoft-dynamics-nav/reports/Standard_Sales_Inv_Ext/50106/'" w:xpath="/ns0:NavWordReportXmlPart[1]/ns0:Header[1]/ns0:CustomerAddress5[1]" w:storeItemID="{449FD958-388F-4BB5-BF33-B32A63E27B5D}"/>
            <w:text/>
          </w:sdtPr>
          <w:sdtEndPr/>
          <w:sdtContent>
            <w:tc>
              <w:tcPr>
                <w:tcW w:w="3015" w:type="dxa"/>
              </w:tcPr>
              <w:p w:rsidRPr="008F3797" w:rsidR="008F3797" w:rsidP="0023400D" w:rsidRDefault="008F3797" w14:paraId="0C2DBF7A" w14:textId="27C3120E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CustomerAddress5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618331107"/>
            <w:placeholder>
              <w:docPart w:val="C1551AF3211A4CE8B4D998C81CEE87E4"/>
            </w:placeholder>
            <w15:dataBinding w:prefixMappings="xmlns:ns0='urn:microsoft-dynamics-nav/reports/Standard_Sales_Invoice/1306/' " w:xpath="/ns0:NavWordReportXmlPart[1]/ns0:Header[1]/ns0:ShipToAddress5[1]" w:storeItemID="{449FD958-388F-4BB5-BF33-B32A63E27B5D}"/>
          </w:sdtPr>
          <w:sdtEndPr/>
          <w:sdtContent>
            <w:tc>
              <w:tcPr>
                <w:tcW w:w="2635" w:type="dxa"/>
              </w:tcPr>
              <w:p w:rsidRPr="008F3797" w:rsidR="008F3797" w:rsidP="00E214EF" w:rsidRDefault="00F019A6" w14:paraId="56E40450" w14:textId="71ECC81A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ShipToAddress5</w:t>
                </w:r>
              </w:p>
            </w:tc>
          </w:sdtContent>
        </w:sdt>
        <w:tc>
          <w:tcPr>
            <w:tcW w:w="20" w:type="dxa"/>
          </w:tcPr>
          <w:p w:rsidRPr="00537DB7" w:rsidR="008F3797" w:rsidP="002A37A1" w:rsidRDefault="008F3797" w14:paraId="521774AD" w14:textId="682E64F5">
            <w:pPr>
              <w:pStyle w:val="NoSpacing"/>
              <w:ind w:left="87"/>
            </w:pPr>
          </w:p>
        </w:tc>
        <w:tc>
          <w:tcPr>
            <w:tcW w:w="4536" w:type="dxa"/>
            <w:vAlign w:val="center"/>
          </w:tcPr>
          <w:p w:rsidRPr="00854DDE" w:rsidR="008F3797" w:rsidP="0023400D" w:rsidRDefault="00CB0291" w14:paraId="68E3E404" w14:textId="4B769072">
            <w:pPr>
              <w:pStyle w:val="NoSpacing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Reservior</w:t>
            </w:r>
            <w:proofErr w:type="spellEnd"/>
            <w:r>
              <w:rPr>
                <w:sz w:val="20"/>
                <w:szCs w:val="20"/>
              </w:rPr>
              <w:t>,</w:t>
            </w:r>
            <w:r w:rsidR="0091746F">
              <w:rPr>
                <w:sz w:val="20"/>
                <w:szCs w:val="20"/>
              </w:rPr>
              <w:t xml:space="preserve"> VIC,</w:t>
            </w:r>
            <w:r w:rsidR="005F0E9F">
              <w:rPr>
                <w:sz w:val="20"/>
                <w:szCs w:val="20"/>
              </w:rPr>
              <w:t xml:space="preserve"> </w:t>
            </w:r>
            <w:r w:rsidR="0091746F">
              <w:rPr>
                <w:sz w:val="20"/>
                <w:szCs w:val="20"/>
              </w:rPr>
              <w:t>3073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8F3797" w:rsidTr="00B61BC7" w14:paraId="60C8376B" w14:textId="77777777">
        <w:trPr>
          <w:cantSplit/>
          <w:trHeight w:val="290"/>
        </w:trPr>
        <w:sdt>
          <w:sdtPr>
            <w:rPr>
              <w:bCs/>
              <w:sz w:val="20"/>
              <w:szCs w:val="20"/>
            </w:rPr>
            <w:alias w:val="#Nav: /Header/CustomerAddress6"/>
            <w:tag w:val="#Nav: Standard_Sales_Inv_Ext/50106"/>
            <w:id w:val="-591851238"/>
            <w:placeholder>
              <w:docPart w:val="1B13707AA8BC492C92EF9B7D0A532842"/>
            </w:placeholder>
            <w:dataBinding w:prefixMappings="xmlns:ns0='urn:microsoft-dynamics-nav/reports/Standard_Sales_Inv_Ext/50106/'" w:xpath="/ns0:NavWordReportXmlPart[1]/ns0:Header[1]/ns0:CustomerAddress6[1]" w:storeItemID="{449FD958-388F-4BB5-BF33-B32A63E27B5D}"/>
            <w:text/>
          </w:sdtPr>
          <w:sdtEndPr/>
          <w:sdtContent>
            <w:tc>
              <w:tcPr>
                <w:tcW w:w="3015" w:type="dxa"/>
              </w:tcPr>
              <w:p w:rsidRPr="008F3797" w:rsidR="008F3797" w:rsidP="0023400D" w:rsidRDefault="008F3797" w14:paraId="27E0F0CB" w14:textId="25C154C2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1814909908"/>
            <w:placeholder>
              <w:docPart w:val="4CF68023797D4A869F301BA3804EBCF7"/>
            </w:placeholder>
            <w15:dataBinding w:prefixMappings="xmlns:ns0='urn:microsoft-dynamics-nav/reports/Standard_Sales_Invoice/1306/' " w:xpath="/ns0:NavWordReportXmlPart[1]/ns0:Header[1]/ns0:ShipToAddress6[1]" w:storeItemID="{449FD958-388F-4BB5-BF33-B32A63E27B5D}"/>
          </w:sdtPr>
          <w:sdtEndPr/>
          <w:sdtContent>
            <w:tc>
              <w:tcPr>
                <w:tcW w:w="2635" w:type="dxa"/>
              </w:tcPr>
              <w:p w:rsidRPr="008F3797" w:rsidR="008F3797" w:rsidP="00E214EF" w:rsidRDefault="00F019A6" w14:paraId="5FEB23EF" w14:textId="57D7C10B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ShipToAddress6</w:t>
                </w:r>
              </w:p>
            </w:tc>
          </w:sdtContent>
        </w:sdt>
        <w:tc>
          <w:tcPr>
            <w:tcW w:w="20" w:type="dxa"/>
          </w:tcPr>
          <w:p w:rsidRPr="00537DB7" w:rsidR="008F3797" w:rsidP="002A37A1" w:rsidRDefault="008F3797" w14:paraId="7B826EFD" w14:textId="72166344">
            <w:pPr>
              <w:pStyle w:val="NoSpacing"/>
              <w:ind w:left="87"/>
            </w:pPr>
          </w:p>
        </w:tc>
        <w:tc>
          <w:tcPr>
            <w:tcW w:w="4536" w:type="dxa"/>
            <w:vAlign w:val="center"/>
          </w:tcPr>
          <w:p w:rsidRPr="00854DDE" w:rsidR="008F3797" w:rsidP="0023400D" w:rsidRDefault="00773EE2" w14:paraId="55E8D88B" w14:textId="70D75199">
            <w:pPr>
              <w:pStyle w:val="NoSpacing"/>
              <w:jc w:val="right"/>
              <w:rPr>
                <w:sz w:val="20"/>
                <w:szCs w:val="20"/>
              </w:rPr>
            </w:pPr>
            <w:r w:rsidRPr="00E219A6">
              <w:rPr>
                <w:rFonts w:cstheme="minorHAnsi"/>
                <w:bCs/>
                <w:color w:val="0070C0"/>
                <w:sz w:val="20"/>
                <w:szCs w:val="20"/>
              </w:rPr>
              <w:t>QLD</w:t>
            </w:r>
            <w:r w:rsidRPr="00E219A6" w:rsidR="0019023B">
              <w:rPr>
                <w:rFonts w:cstheme="minorHAnsi"/>
                <w:bCs/>
                <w:color w:val="0070C0"/>
                <w:sz w:val="20"/>
                <w:szCs w:val="20"/>
              </w:rPr>
              <w:t xml:space="preserve"> State</w:t>
            </w:r>
            <w:r w:rsidRPr="00E219A6">
              <w:rPr>
                <w:rFonts w:cstheme="minorHAnsi"/>
                <w:bCs/>
                <w:color w:val="0070C0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682 Beaudesert</w:t>
            </w:r>
            <w:r w:rsidR="0019023B">
              <w:rPr>
                <w:sz w:val="20"/>
                <w:szCs w:val="20"/>
              </w:rPr>
              <w:t xml:space="preserve"> Rd</w:t>
            </w:r>
          </w:p>
        </w:tc>
      </w:tr>
      <w:tr w:rsidR="008F3797" w:rsidTr="00B61BC7" w14:paraId="182AE4EA" w14:textId="77777777">
        <w:trPr>
          <w:cantSplit/>
          <w:trHeight w:val="274"/>
        </w:trPr>
        <w:sdt>
          <w:sdtPr>
            <w:rPr>
              <w:bCs/>
              <w:sz w:val="20"/>
              <w:szCs w:val="20"/>
            </w:rPr>
            <w:alias w:val="#Nav: /Header/CustomerAddress7"/>
            <w:tag w:val="#Nav: Standard_Sales_Inv_Ext/50106"/>
            <w:id w:val="339517340"/>
            <w:placeholder>
              <w:docPart w:val="B393BD227B644FF48088FD3DA4FA1251"/>
            </w:placeholder>
            <w:dataBinding w:prefixMappings="xmlns:ns0='urn:microsoft-dynamics-nav/reports/Standard_Sales_Inv_Ext/50106/'" w:xpath="/ns0:NavWordReportXmlPart[1]/ns0:Header[1]/ns0:CustomerAddress7[1]" w:storeItemID="{449FD958-388F-4BB5-BF33-B32A63E27B5D}"/>
            <w:text/>
          </w:sdtPr>
          <w:sdtEndPr/>
          <w:sdtContent>
            <w:tc>
              <w:tcPr>
                <w:tcW w:w="3015" w:type="dxa"/>
              </w:tcPr>
              <w:p w:rsidRPr="008F3797" w:rsidR="008F3797" w:rsidP="0023400D" w:rsidRDefault="008F3797" w14:paraId="7C02E56D" w14:textId="39B5ED40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232750638"/>
            <w:placeholder>
              <w:docPart w:val="F2C8FEB41C724B13A60D2C0026B06403"/>
            </w:placeholder>
            <w15:dataBinding w:prefixMappings="xmlns:ns0='urn:microsoft-dynamics-nav/reports/Standard_Sales_Invoice/1306/' " w:xpath="/ns0:NavWordReportXmlPart[1]/ns0:Header[1]/ns0:ShipToAddress7[1]" w:storeItemID="{449FD958-388F-4BB5-BF33-B32A63E27B5D}"/>
          </w:sdtPr>
          <w:sdtEndPr/>
          <w:sdtContent>
            <w:tc>
              <w:tcPr>
                <w:tcW w:w="2635" w:type="dxa"/>
              </w:tcPr>
              <w:p w:rsidRPr="008F3797" w:rsidR="008F3797" w:rsidP="00E214EF" w:rsidRDefault="00F019A6" w14:paraId="0459F613" w14:textId="5A080C84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ShipToAddress7</w:t>
                </w:r>
              </w:p>
            </w:tc>
          </w:sdtContent>
        </w:sdt>
        <w:tc>
          <w:tcPr>
            <w:tcW w:w="20" w:type="dxa"/>
          </w:tcPr>
          <w:p w:rsidRPr="00537DB7" w:rsidR="008F3797" w:rsidP="002A37A1" w:rsidRDefault="008F3797" w14:paraId="16287379" w14:textId="0961B499">
            <w:pPr>
              <w:pStyle w:val="NoSpacing"/>
              <w:ind w:left="87"/>
            </w:pPr>
          </w:p>
        </w:tc>
        <w:tc>
          <w:tcPr>
            <w:tcW w:w="4536" w:type="dxa"/>
          </w:tcPr>
          <w:p w:rsidRPr="008A3457" w:rsidR="008F3797" w:rsidP="008A3457" w:rsidRDefault="00F94E97" w14:paraId="28E29996" w14:textId="1EC35331">
            <w:pPr>
              <w:pStyle w:val="NoSpacing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Rocklea</w:t>
            </w:r>
            <w:proofErr w:type="spellEnd"/>
            <w:r>
              <w:rPr>
                <w:sz w:val="20"/>
                <w:szCs w:val="20"/>
              </w:rPr>
              <w:t>,</w:t>
            </w:r>
            <w:r w:rsidR="005F0E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QLD,</w:t>
            </w:r>
            <w:r w:rsidR="005F0E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4106</w:t>
            </w:r>
          </w:p>
        </w:tc>
      </w:tr>
      <w:tr w:rsidR="008F3797" w:rsidTr="00B61BC7" w14:paraId="654C5D52" w14:textId="77777777">
        <w:trPr>
          <w:cantSplit/>
          <w:trHeight w:val="290"/>
        </w:trPr>
        <w:sdt>
          <w:sdtPr>
            <w:rPr>
              <w:bCs/>
              <w:sz w:val="20"/>
              <w:szCs w:val="20"/>
            </w:rPr>
            <w:alias w:val="#Nav: /Header/CustomerAddress8"/>
            <w:tag w:val="#Nav: Standard_Sales_Inv_Ext/50106"/>
            <w:id w:val="1658728615"/>
            <w:placeholder>
              <w:docPart w:val="B103D9CE247C43D9B921DFB1658BF616"/>
            </w:placeholder>
            <w:dataBinding w:prefixMappings="xmlns:ns0='urn:microsoft-dynamics-nav/reports/Standard_Sales_Inv_Ext/50106/'" w:xpath="/ns0:NavWordReportXmlPart[1]/ns0:Header[1]/ns0:CustomerAddress8[1]" w:storeItemID="{449FD958-388F-4BB5-BF33-B32A63E27B5D}"/>
            <w:text/>
          </w:sdtPr>
          <w:sdtEndPr/>
          <w:sdtContent>
            <w:tc>
              <w:tcPr>
                <w:tcW w:w="3015" w:type="dxa"/>
              </w:tcPr>
              <w:p w:rsidRPr="008F3797" w:rsidR="008F3797" w:rsidP="0023400D" w:rsidRDefault="008F3797" w14:paraId="409C9B2E" w14:textId="3067E2D6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1771740077"/>
            <w:placeholder>
              <w:docPart w:val="E35D40BC51CC438CBB071147DC9569A8"/>
            </w:placeholder>
            <w15:dataBinding w:prefixMappings="xmlns:ns0='urn:microsoft-dynamics-nav/reports/Standard_Sales_Invoice/1306/' " w:xpath="/ns0:NavWordReportXmlPart[1]/ns0:Header[1]/ns0:ShipToAddress8[1]" w:storeItemID="{449FD958-388F-4BB5-BF33-B32A63E27B5D}"/>
          </w:sdtPr>
          <w:sdtEndPr/>
          <w:sdtContent>
            <w:tc>
              <w:tcPr>
                <w:tcW w:w="2635" w:type="dxa"/>
              </w:tcPr>
              <w:p w:rsidRPr="008F3797" w:rsidR="008F3797" w:rsidP="00E214EF" w:rsidRDefault="00F019A6" w14:paraId="778920F3" w14:textId="3B19791B">
                <w:pPr>
                  <w:pStyle w:val="NoSpacing"/>
                  <w:rPr>
                    <w:bCs/>
                    <w:sz w:val="20"/>
                    <w:szCs w:val="20"/>
                  </w:rPr>
                </w:pPr>
                <w:r w:rsidRPr="008F3797">
                  <w:rPr>
                    <w:bCs/>
                    <w:sz w:val="20"/>
                    <w:szCs w:val="20"/>
                  </w:rPr>
                  <w:t>ShipToAddress8</w:t>
                </w:r>
              </w:p>
            </w:tc>
          </w:sdtContent>
        </w:sdt>
        <w:tc>
          <w:tcPr>
            <w:tcW w:w="20" w:type="dxa"/>
          </w:tcPr>
          <w:p w:rsidRPr="00537DB7" w:rsidR="008F3797" w:rsidP="002A37A1" w:rsidRDefault="008F3797" w14:paraId="52FA1A10" w14:textId="5E0817E2">
            <w:pPr>
              <w:pStyle w:val="NoSpacing"/>
              <w:ind w:left="87"/>
            </w:pPr>
          </w:p>
        </w:tc>
        <w:tc>
          <w:tcPr>
            <w:tcW w:w="4536" w:type="dxa"/>
          </w:tcPr>
          <w:p w:rsidRPr="008A3457" w:rsidR="008F3797" w:rsidP="008A3457" w:rsidRDefault="008F3797" w14:paraId="5FC6B64C" w14:textId="26897539">
            <w:pPr>
              <w:pStyle w:val="NoSpacing"/>
              <w:jc w:val="right"/>
              <w:rPr>
                <w:sz w:val="20"/>
                <w:szCs w:val="20"/>
              </w:rPr>
            </w:pPr>
          </w:p>
        </w:tc>
      </w:tr>
      <w:tr w:rsidR="006D2DA9" w:rsidTr="00B61BC7" w14:paraId="220B44E3" w14:textId="77777777">
        <w:trPr>
          <w:cantSplit/>
          <w:trHeight w:val="290"/>
        </w:trPr>
        <w:tc>
          <w:tcPr>
            <w:tcW w:w="3015" w:type="dxa"/>
          </w:tcPr>
          <w:p w:rsidRPr="00E214EF" w:rsidR="006D2DA9" w:rsidP="006D2DA9" w:rsidRDefault="006D2DA9" w14:paraId="3DA4F937" w14:textId="52D2CF52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2635" w:type="dxa"/>
          </w:tcPr>
          <w:p w:rsidRPr="00E214EF" w:rsidR="006D2DA9" w:rsidP="006D2DA9" w:rsidRDefault="006D2DA9" w14:paraId="1D2FDD21" w14:textId="0FE156FD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20" w:type="dxa"/>
          </w:tcPr>
          <w:p w:rsidRPr="00537DB7" w:rsidR="006D2DA9" w:rsidP="006D2DA9" w:rsidRDefault="006D2DA9" w14:paraId="7CF9986E" w14:textId="62B036B6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_Ext/50106"/>
            <w:id w:val="436260094"/>
            <w:placeholder>
              <w:docPart w:val="93F58982362B460A9EEFD4621F433FD2"/>
            </w:placeholder>
            <w:dataBinding w:prefixMappings="xmlns:ns0='urn:microsoft-dynamics-nav/reports/Standard_Sales_Inv_Ext/50106/'" w:xpath="/ns0:NavWordReportXmlPart[1]/ns0:Header[1]/ns0:CompanyEMail[1]" w:storeItemID="{449FD958-388F-4BB5-BF33-B32A63E27B5D}"/>
            <w:text/>
          </w:sdtPr>
          <w:sdtContent>
            <w:tc>
              <w:tcPr>
                <w:tcW w:w="4536" w:type="dxa"/>
              </w:tcPr>
              <w:p w:rsidRPr="008A3457" w:rsidR="006D2DA9" w:rsidP="006D2DA9" w:rsidRDefault="006D2DA9" w14:paraId="0E59B1EB" w14:textId="4021295E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6D2DA9" w:rsidTr="00B61BC7" w14:paraId="198DD1DF" w14:textId="77777777">
        <w:trPr>
          <w:cantSplit/>
          <w:trHeight w:val="290"/>
        </w:trPr>
        <w:tc>
          <w:tcPr>
            <w:tcW w:w="3015" w:type="dxa"/>
          </w:tcPr>
          <w:p w:rsidRPr="00E214EF" w:rsidR="006D2DA9" w:rsidP="006D2DA9" w:rsidRDefault="006D2DA9" w14:paraId="46DC587B" w14:textId="77777777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2635" w:type="dxa"/>
          </w:tcPr>
          <w:p w:rsidRPr="00E214EF" w:rsidR="006D2DA9" w:rsidP="006D2DA9" w:rsidRDefault="006D2DA9" w14:paraId="0E3B41E0" w14:textId="77777777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20" w:type="dxa"/>
          </w:tcPr>
          <w:p w:rsidRPr="00537DB7" w:rsidR="006D2DA9" w:rsidP="006D2DA9" w:rsidRDefault="006D2DA9" w14:paraId="125AE407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_Ext/50106"/>
            <w:id w:val="-2033872512"/>
            <w:placeholder>
              <w:docPart w:val="F86AFDE3EEDF4063965EC4BA5EF531A7"/>
            </w:placeholder>
            <w:dataBinding w:prefixMappings="xmlns:ns0='urn:microsoft-dynamics-nav/reports/Standard_Sales_Inv_Ext/50106/'" w:xpath="/ns0:NavWordReportXmlPart[1]/ns0:Header[1]/ns0:CompanyPhoneNo[1]" w:storeItemID="{449FD958-388F-4BB5-BF33-B32A63E27B5D}"/>
            <w:text/>
          </w:sdtPr>
          <w:sdtContent>
            <w:tc>
              <w:tcPr>
                <w:tcW w:w="4536" w:type="dxa"/>
              </w:tcPr>
              <w:p w:rsidRPr="008A3457" w:rsidR="006D2DA9" w:rsidP="006D2DA9" w:rsidRDefault="006D2DA9" w14:paraId="43EA961E" w14:textId="70B90ABC">
                <w:pPr>
                  <w:pStyle w:val="NoSpacing"/>
                  <w:jc w:val="right"/>
                  <w:rPr>
                    <w:sz w:val="20"/>
                    <w:szCs w:val="20"/>
                    <w:lang w:val="da-DK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="00581EF8" w:rsidP="00581EF8" w:rsidRDefault="00581EF8" w14:paraId="255E7B01" w14:textId="3DB9EA50">
      <w:pPr>
        <w:pStyle w:val="SubGroupSeparation"/>
      </w:pPr>
    </w:p>
    <w:p w:rsidRPr="00581EF8" w:rsidR="006E7741" w:rsidP="00581EF8" w:rsidRDefault="006E7741" w14:paraId="205EE411" w14:textId="77777777">
      <w:pPr>
        <w:pStyle w:val="SubGroupSeparation"/>
      </w:pPr>
    </w:p>
    <w:tbl>
      <w:tblPr>
        <w:tblStyle w:val="TableGrid"/>
        <w:tblW w:w="102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263"/>
        <w:gridCol w:w="1701"/>
        <w:gridCol w:w="2835"/>
        <w:gridCol w:w="1701"/>
        <w:gridCol w:w="1722"/>
      </w:tblGrid>
      <w:tr w:rsidR="006D2DA9" w:rsidTr="008019F2" w14:paraId="62C17E9E" w14:textId="053186CB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_Ext/50106"/>
            <w:id w:val="902264229"/>
            <w:placeholder>
              <w:docPart w:val="41A9FFF9ACF74DE087A8FA481D5EBA31"/>
            </w:placeholder>
            <w:dataBinding w:prefixMappings="xmlns:ns0='urn:microsoft-dynamics-nav/reports/Standard_Sales_Inv_Ext/50106/'" w:xpath="/ns0:NavWordReportXmlPart[1]/ns0:Header[1]/ns0:DocumentDate_Lbl[1]" w:storeItemID="{449FD958-388F-4BB5-BF33-B32A63E27B5D}"/>
            <w:text/>
          </w:sdtPr>
          <w:sdtContent>
            <w:tc>
              <w:tcPr>
                <w:tcW w:w="2263" w:type="dxa"/>
              </w:tcPr>
              <w:p w:rsidRPr="00854DDE" w:rsidR="006D2DA9" w:rsidP="0033761E" w:rsidRDefault="006D2DA9" w14:paraId="34A1943B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_Ext/50106"/>
            <w:id w:val="-1251649982"/>
            <w:placeholder>
              <w:docPart w:val="D71BE2365AC84BC0941AC6ACE804FB06"/>
            </w:placeholder>
            <w:dataBinding w:prefixMappings="xmlns:ns0='urn:microsoft-dynamics-nav/reports/Standard_Sales_Inv_Ext/50106/'" w:xpath="/ns0:NavWordReportXmlPart[1]/ns0:Header[1]/ns0:DueDate_Lbl[1]" w:storeItemID="{449FD958-388F-4BB5-BF33-B32A63E27B5D}"/>
            <w:text/>
          </w:sdtPr>
          <w:sdtContent>
            <w:tc>
              <w:tcPr>
                <w:tcW w:w="1701" w:type="dxa"/>
              </w:tcPr>
              <w:p w:rsidRPr="0033761E" w:rsidR="006D2DA9" w:rsidP="0033761E" w:rsidRDefault="006D2DA9" w14:paraId="35C05E1F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_Ext/50106"/>
            <w:id w:val="1934628656"/>
            <w:placeholder>
              <w:docPart w:val="5FC00E00C04B47879E0BC6CDA8906D8C"/>
            </w:placeholder>
            <w:dataBinding w:prefixMappings="xmlns:ns0='urn:microsoft-dynamics-nav/reports/Standard_Sales_Inv_Ext/50106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835" w:type="dxa"/>
                <w:tcMar>
                  <w:right w:w="0" w:type="dxa"/>
                </w:tcMar>
              </w:tcPr>
              <w:p w:rsidRPr="0033761E" w:rsidR="006D2DA9" w:rsidP="0033761E" w:rsidRDefault="006D2DA9" w14:paraId="2FE79811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OrderNo_Lbl"/>
            <w:tag w:val="#Nav: Standard_Sales_Inv_Ext/50106"/>
            <w:id w:val="-1468357721"/>
            <w:placeholder>
              <w:docPart w:val="50D80561FBF649F7A8C182D9BCDE47D3"/>
            </w:placeholder>
            <w:dataBinding w:prefixMappings="xmlns:ns0='urn:microsoft-dynamics-nav/reports/Standard_Sales_Inv_Ext/50106/'" w:xpath="/ns0:NavWordReportXmlPart[1]/ns0:Header[1]/ns0:OrderNo_Lbl[1]" w:storeItemID="{2194FE8F-E870-432E-B874-E68E56885D9D}"/>
            <w:text/>
          </w:sdtPr>
          <w:sdtContent>
            <w:tc>
              <w:tcPr>
                <w:tcW w:w="1701" w:type="dxa"/>
                <w:shd w:val="clear" w:color="auto" w:fill="auto"/>
              </w:tcPr>
              <w:p w:rsidR="006D2DA9" w:rsidRDefault="006D2DA9" w14:paraId="4FACE688" w14:textId="3BFF187D"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OrderNo_Lbl</w:t>
                </w:r>
                <w:proofErr w:type="spellEnd"/>
              </w:p>
            </w:tc>
          </w:sdtContent>
        </w:sdt>
        <w:sdt>
          <w:sdtPr>
            <w:id w:val="-168188770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alesPerson_Lbl[1]" w:storeItemID="{449FD958-388F-4BB5-BF33-B32A63E27B5D}"/>
          </w:sdtPr>
          <w:sdtContent>
            <w:tc>
              <w:tcPr>
                <w:tcW w:w="1722" w:type="dxa"/>
                <w:shd w:val="clear" w:color="auto" w:fill="auto"/>
              </w:tcPr>
              <w:p w:rsidR="006D2DA9" w:rsidP="006D2DA9" w:rsidRDefault="00CB5B61" w14:paraId="580CDEAE" w14:textId="16C04635">
                <w:proofErr w:type="spellStart"/>
                <w:r w:rsidRPr="00CB5B61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SalesPerson_Lbl</w:t>
                </w:r>
                <w:proofErr w:type="spellEnd"/>
              </w:p>
            </w:tc>
          </w:sdtContent>
        </w:sdt>
      </w:tr>
      <w:tr w:rsidRPr="00FD3C3E" w:rsidR="006D2DA9" w:rsidTr="008019F2" w14:paraId="70396C5A" w14:textId="7BDE2A67">
        <w:tc>
          <w:tcPr>
            <w:tcW w:w="2263" w:type="dxa"/>
          </w:tcPr>
          <w:p w:rsidRPr="00854DDE" w:rsidR="006D2DA9" w:rsidP="00C35AB3" w:rsidRDefault="006D2DA9" w14:paraId="34236750" w14:textId="6C2C2973">
            <w:pPr>
              <w:pStyle w:val="NoSpacing"/>
              <w:spacing w:after="480"/>
              <w:contextualSpacing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alias w:val="#Nav: /Header/DocumentDate"/>
                <w:tag w:val="#Nav: Standard_Sales_Inv_Ext/50106"/>
                <w:id w:val="-370452850"/>
                <w:placeholder>
                  <w:docPart w:val="C642370B0C6A44C899621E46E3014766"/>
                </w:placeholder>
                <w:dataBinding w:prefixMappings="xmlns:ns0='urn:microsoft-dynamics-nav/reports/Standard_Sales_Inv_Ext/50106/'" w:xpath="/ns0:NavWordReportXmlPart[1]/ns0:Header[1]/ns0:DocumentDate[1]" w:storeItemID="{449FD958-388F-4BB5-BF33-B32A63E27B5D}"/>
                <w:text/>
              </w:sdtPr>
              <w:sdtContent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sdtContent>
            </w:sdt>
          </w:p>
        </w:tc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_Ext/50106"/>
            <w:id w:val="1703123343"/>
            <w:placeholder>
              <w:docPart w:val="FBB9262191564901B609F92616EA300A"/>
            </w:placeholder>
            <w:dataBinding w:prefixMappings="xmlns:ns0='urn:microsoft-dynamics-nav/reports/Standard_Sales_Inv_Ext/50106/'" w:xpath="/ns0:NavWordReportXmlPart[1]/ns0:Header[1]/ns0:DueDate[1]" w:storeItemID="{449FD958-388F-4BB5-BF33-B32A63E27B5D}"/>
            <w:text/>
          </w:sdtPr>
          <w:sdtContent>
            <w:tc>
              <w:tcPr>
                <w:tcW w:w="1701" w:type="dxa"/>
              </w:tcPr>
              <w:p w:rsidRPr="00854DDE" w:rsidR="006D2DA9" w:rsidP="00C35AB3" w:rsidRDefault="006D2DA9" w14:paraId="4D3F41D3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_Ext/50106"/>
            <w:id w:val="-419950001"/>
            <w:placeholder>
              <w:docPart w:val="92AA39BB1928416381814AC7FDD87147"/>
            </w:placeholder>
            <w:dataBinding w:prefixMappings="xmlns:ns0='urn:microsoft-dynamics-nav/reports/Standard_Sales_Inv_Ext/50106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835" w:type="dxa"/>
                <w:tcMar>
                  <w:right w:w="0" w:type="dxa"/>
                </w:tcMar>
              </w:tcPr>
              <w:p w:rsidRPr="00854DDE" w:rsidR="006D2DA9" w:rsidP="00C35AB3" w:rsidRDefault="006D2DA9" w14:paraId="0ECD2CB9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OrderNo"/>
            <w:tag w:val="#Nav: Standard_Sales_Inv_Ext/50106"/>
            <w:id w:val="813140683"/>
            <w:placeholder>
              <w:docPart w:val="4462D2F63F254592B6CF0C50E83F6B11"/>
            </w:placeholder>
            <w:dataBinding w:prefixMappings="xmlns:ns0='urn:microsoft-dynamics-nav/reports/Standard_Sales_Inv_Ext/50106/'" w:xpath="/ns0:NavWordReportXmlPart[1]/ns0:Header[1]/ns0:OrderNo[1]" w:storeItemID="{2194FE8F-E870-432E-B874-E68E56885D9D}"/>
            <w:text/>
          </w:sdtPr>
          <w:sdtContent>
            <w:tc>
              <w:tcPr>
                <w:tcW w:w="1701" w:type="dxa"/>
                <w:shd w:val="clear" w:color="auto" w:fill="auto"/>
              </w:tcPr>
              <w:p w:rsidRPr="00FD3C3E" w:rsidR="006D2DA9" w:rsidRDefault="006D2DA9" w14:paraId="16B69D9D" w14:textId="7A196F21"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OrderNo</w:t>
                </w:r>
                <w:proofErr w:type="spellEnd"/>
              </w:p>
            </w:tc>
          </w:sdtContent>
        </w:sdt>
        <w:sdt>
          <w:sdtPr>
            <w:id w:val="-2040737409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alesPersonName[1]" w:storeItemID="{449FD958-388F-4BB5-BF33-B32A63E27B5D}"/>
          </w:sdtPr>
          <w:sdtContent>
            <w:tc>
              <w:tcPr>
                <w:tcW w:w="1722" w:type="dxa"/>
                <w:shd w:val="clear" w:color="auto" w:fill="auto"/>
              </w:tcPr>
              <w:p w:rsidRPr="00FD3C3E" w:rsidR="006D2DA9" w:rsidP="006D2DA9" w:rsidRDefault="008019F2" w14:paraId="150DAF27" w14:textId="3D91D438">
                <w:proofErr w:type="spellStart"/>
                <w:r w:rsidRPr="008019F2">
                  <w:rPr>
                    <w:rFonts w:cstheme="minorHAnsi"/>
                    <w:sz w:val="20"/>
                    <w:szCs w:val="20"/>
                  </w:rPr>
                  <w:t>SalesPersonName</w:t>
                </w:r>
                <w:proofErr w:type="spellEnd"/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49A28786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_Ext/50106"/>
            <w:id w:val="771446451"/>
            <w:placeholder>
              <w:docPart w:val="348BB718B9064D349DD4841EFD3E78B7"/>
            </w:placeholder>
            <w:dataBinding w:prefixMappings="xmlns:ns0='urn:microsoft-dynamics-nav/reports/Standard_Sales_Inv_Ext/50106/'" w:xpath="/ns0:NavWordReportXmlPart[1]/ns0:Header[1]/ns0:Line[1]/ns0:ItemNo_Line_Lbl[1]" w:storeItemID="{449FD958-388F-4BB5-BF33-B32A63E27B5D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65FEACE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_Ext/50106"/>
            <w:id w:val="1545399846"/>
            <w:placeholder>
              <w:docPart w:val="348BB718B9064D349DD4841EFD3E78B7"/>
            </w:placeholder>
            <w:dataBinding w:prefixMappings="xmlns:ns0='urn:microsoft-dynamics-nav/reports/Standard_Sales_Inv_Ext/50106/'" w:xpath="/ns0:NavWordReportXmlPart[1]/ns0:Header[1]/ns0:Line[1]/ns0:Description_Line_Lbl[1]" w:storeItemID="{449FD958-388F-4BB5-BF33-B32A63E27B5D}"/>
            <w:text/>
          </w:sdtPr>
          <w:sdtEndPr/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763C35FE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_Ext/50106"/>
            <w:id w:val="1182479650"/>
            <w:placeholder>
              <w:docPart w:val="9EBC2894080644B297B3C72FC1476728"/>
            </w:placeholder>
            <w:dataBinding w:prefixMappings="xmlns:ns0='urn:microsoft-dynamics-nav/reports/Standard_Sales_Inv_Ext/50106/'" w:xpath="/ns0:NavWordReportXmlPart[1]/ns0:Header[1]/ns0:Line[1]/ns0:Quantity_Line_Lbl[1]" w:storeItemID="{449FD958-388F-4BB5-BF33-B32A63E27B5D}"/>
            <w:text/>
          </w:sdtPr>
          <w:sdtEndPr/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7EF038D2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_Ext/50106"/>
            <w:id w:val="-92247916"/>
            <w:placeholder>
              <w:docPart w:val="9EBC2894080644B297B3C72FC1476728"/>
            </w:placeholder>
            <w:dataBinding w:prefixMappings="xmlns:ns0='urn:microsoft-dynamics-nav/reports/Standard_Sales_Inv_Ext/50106/'" w:xpath="/ns0:NavWordReportXmlPart[1]/ns0:Header[1]/ns0:Line[1]/ns0:Unit_Lbl[1]" w:storeItemID="{449FD958-388F-4BB5-BF33-B32A63E27B5D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60C0D1B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_Ext/50106"/>
            <w:id w:val="1794643282"/>
            <w:placeholder>
              <w:docPart w:val="454F6090FF0D49F5A0BEC4CA9FD74298"/>
            </w:placeholder>
            <w:dataBinding w:prefixMappings="xmlns:ns0='urn:microsoft-dynamics-nav/reports/Standard_Sales_Inv_Ext/50106/'" w:xpath="/ns0:NavWordReportXmlPart[1]/ns0:Header[1]/ns0:Line[1]/ns0:UnitPrice_Lbl[1]" w:storeItemID="{449FD958-388F-4BB5-BF33-B32A63E27B5D}"/>
            <w:text/>
          </w:sdtPr>
          <w:sdtEndPr/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6039417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0F90C3EE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_Ext/501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_Ext/50106/'" w:xpath="/ns0:NavWordReportXmlPart[1]/ns0:Header[1]/ns0:Line[1]/ns0:VATPct_Line_Lbl[1]" w:storeItemID="{449FD958-388F-4BB5-BF33-B32A63E27B5D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3FB92B32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_Ext/50106"/>
            <w:id w:val="1017885413"/>
            <w:placeholder>
              <w:docPart w:val="454F6090FF0D49F5A0BEC4CA9FD74298"/>
            </w:placeholder>
            <w:dataBinding w:prefixMappings="xmlns:ns0='urn:microsoft-dynamics-nav/reports/Standard_Sales_Inv_Ext/50106/'" w:xpath="/ns0:NavWordReportXmlPart[1]/ns0:Header[1]/ns0:Line[1]/ns0:LineAmount_Line_Lbl[1]" w:storeItemID="{449FD958-388F-4BB5-BF33-B32A63E27B5D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3DBAFDAC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_Ext/50106"/>
          <w:id w:val="1327254768"/>
          <w15:dataBinding w:prefixMappings="xmlns:ns0='urn:microsoft-dynamics-nav/reports/Standard_Sales_Inv_Ext/501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7EDC12E0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_Ext/501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_Ext/501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019A6" w:rsidRDefault="0055738E" w14:paraId="7B3609ED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_Ext/501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_Ext/50106/'" w:xpath="/ns0:NavWordReportXmlPart[1]/ns0:Header[1]/ns0:Line[1]/ns0:Description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019A6" w:rsidRDefault="0055738E" w14:paraId="6327B8AA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_Ext/501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_Ext/50106/'" w:xpath="/ns0:NavWordReportXmlPart[1]/ns0:Header[1]/ns0:Line[1]/ns0:Quantity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019A6" w:rsidRDefault="0055738E" w14:paraId="05E43D6F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_Ext/501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_Ext/50106/'" w:xpath="/ns0:NavWordReportXmlPart[1]/ns0:Header[1]/ns0:Line[1]/ns0:UnitOfMeasure[1]" w:storeItemID="{449FD958-388F-4BB5-BF33-B32A63E27B5D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019A6" w:rsidRDefault="0055738E" w14:paraId="20157F7A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_Ext/501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_Ext/50106/'" w:xpath="/ns0:NavWordReportXmlPart[1]/ns0:Header[1]/ns0:Line[1]/ns0:UnitPric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019A6" w:rsidRDefault="0055738E" w14:paraId="73C82EFA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_Ext/501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_Ext/50106/'" w:xpath="/ns0:NavWordReportXmlPart[1]/ns0:Header[1]/ns0:Line[1]/ns0:LineDiscountPercentTex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019A6" w:rsidRDefault="00DE3BB2" w14:paraId="61BF2DD8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_Ext/501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_Ext/50106/'" w:xpath="/ns0:NavWordReportXmlPart[1]/ns0:Header[1]/ns0:Line[1]/ns0:VATPc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019A6" w:rsidRDefault="0055738E" w14:paraId="7E4EAF93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_Ext/501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_Ext/50106/'" w:xpath="/ns0:NavWordReportXmlPart[1]/ns0:Header[1]/ns0:Line[1]/ns0:LineAmoun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019A6" w:rsidRDefault="0055738E" w14:paraId="2BB2A120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_Ext/50106"/>
          <w:id w:val="1335187062"/>
          <w15:dataBinding w:prefixMappings="xmlns:ns0='urn:microsoft-dynamics-nav/reports/Standard_Sales_Inv_Ext/50106/'" w:xpath="/ns0:NavWordReportXmlPart[1]/ns0:Header[1]/ns0:ReportTotalsLine" w:storeItemID="{449FD958-388F-4BB5-BF33-B32A63E27B5D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346B21" w14:paraId="338BA47B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5BCD1BCD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66B06E33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1980757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_Ext/501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_Ext/50106/'" w:xpath="/ns0:NavWordReportXmlPart[1]/ns0:Header[1]/ns0:ReportTotalsLine[1]/ns0:Description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F019A6" w:rsidRDefault="0055738E" w14:paraId="702829E1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_Ext/501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_Ext/50106/'" w:xpath="/ns0:NavWordReportXmlPart[1]/ns0:Header[1]/ns0:ReportTotalsLine[1]/ns0:AmountFormatted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F019A6" w:rsidRDefault="0055738E" w14:paraId="4FDB850A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1E22D184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0F31BFFA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029EA3A1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_Ext/50106"/>
            <w:id w:val="1088344960"/>
            <w:placeholder>
              <w:docPart w:val="8E6E9800387D4C929ACF2FB0603AA477"/>
            </w:placeholder>
            <w:dataBinding w:prefixMappings="xmlns:ns0='urn:microsoft-dynamics-nav/reports/Standard_Sales_Inv_Ext/50106/'" w:xpath="/ns0:NavWordReportXmlPart[1]/ns0:Header[1]/ns0:Totals[1]/ns0:TotalText[1]" w:storeItemID="{449FD958-388F-4BB5-BF33-B32A63E27B5D}"/>
            <w:text/>
          </w:sdtPr>
          <w:sdtEndPr/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1AF807BF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_Ext/50106"/>
            <w:id w:val="1661501859"/>
            <w:placeholder>
              <w:docPart w:val="1B23467F53D74360954403C6128BE346"/>
            </w:placeholder>
            <w:dataBinding w:prefixMappings="xmlns:ns0='urn:microsoft-dynamics-nav/reports/Standard_Sales_Inv_Ext/50106/'" w:xpath="/ns0:NavWordReportXmlPart[1]/ns0:Header[1]/ns0:Totals[1]/ns0:TotalAmountIncludingVAT[1]" w:storeItemID="{449FD958-388F-4BB5-BF33-B32A63E27B5D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384DDCF7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38CC6A01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734470F1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_Ext/50106"/>
            <w:id w:val="1879505568"/>
            <w:placeholder>
              <w:docPart w:val="6F27B3AF698F4FE7B93BAA79601A27B0"/>
            </w:placeholder>
            <w:dataBinding w:prefixMappings="xmlns:ns0='urn:microsoft-dynamics-nav/reports/Standard_Sales_Inv_Ext/50106/'" w:xpath="/ns0:NavWordReportXmlPart[1]/ns0:Header[1]/ns0:VATClauseLine[1]/ns0:VATClausesHeader[1]" w:storeItemID="{449FD958-388F-4BB5-BF33-B32A63E27B5D}"/>
            <w:text/>
          </w:sdtPr>
          <w:sdtEndPr/>
          <w:sdtContent>
            <w:tc>
              <w:tcPr>
                <w:tcW w:w="7830" w:type="dxa"/>
              </w:tcPr>
              <w:p w:rsidRPr="005B41A2" w:rsidR="00B25A22" w:rsidP="00B62B53" w:rsidRDefault="00B25A22" w14:paraId="150B72EB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_Ext/50106"/>
          <w:id w:val="1249157447"/>
          <w15:dataBinding w:prefixMappings="xmlns:ns0='urn:microsoft-dynamics-nav/reports/Standard_Sales_Inv_Ext/50106/'" w:xpath="/ns0:NavWordReportXmlPart[1]/ns0:Header[1]/ns0:VATClauseLine" w:storeItemID="{449FD958-388F-4BB5-BF33-B32A63E27B5D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EndPr/>
            <w:sdtContent>
              <w:tr w:rsidR="00B25A22" w:rsidTr="00B25A22" w14:paraId="0535973E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6873C7BF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_Ext/501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_Ext/50106/'" w:xpath="/ns0:NavWordReportXmlPart[1]/ns0:Header[1]/ns0:VATClauseLine[1]/ns0:Description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F019A6" w:rsidRDefault="00B25A22" w14:paraId="23ADCA02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_Ext/501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_Ext/50106/'" w:xpath="/ns0:NavWordReportXmlPart[1]/ns0:Header[1]/ns0:VATClauseLine[1]/ns0:VATAmount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2880" w:type="dxa"/>
                            </w:tcPr>
                            <w:p w:rsidR="00B25A22" w:rsidP="00F019A6" w:rsidRDefault="00B25A22" w14:paraId="5D2B7D53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4532F2BA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2_VATClauseLine"/>
                          <w:tag w:val="#Nav: Standard_Sales_Inv_Ext/50106"/>
                          <w:id w:val="-185842516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_Ext/50106/'" w:xpath="/ns0:NavWordReportXmlPart[1]/ns0:Header[1]/ns0:VATClauseLine[1]/ns0:Description2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F019A6" w:rsidRDefault="00B25A22" w14:paraId="3CC2C81F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Description2_VATClauseLine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2880" w:type="dxa"/>
                        </w:tcPr>
                        <w:p w:rsidR="00B25A22" w:rsidP="00B25A22" w:rsidRDefault="00B25A22" w14:paraId="17843005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4E96AB47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73F7CDD5" w14:textId="77777777">
      <w:pPr>
        <w:pStyle w:val="GroupSeparation"/>
        <w:spacing w:after="0" w:line="240" w:lineRule="auto"/>
      </w:pPr>
    </w:p>
    <w:p w:rsidR="00B25A22" w:rsidP="005B41A2" w:rsidRDefault="00B25A22" w14:paraId="04A059F2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_Ext/50106"/>
        <w:id w:val="465787805"/>
        <w15:dataBinding w:prefixMappings="xmlns:ns0='urn:microsoft-dynamics-nav/reports/Standard_Sales_Inv_Ext/50106/'" w:xpath="/ns0:NavWordReportXmlPart[1]/ns0:Header[1]/ns0:WorkDescriptionLines" w:storeItemID="{449FD958-388F-4BB5-BF33-B32A63E27B5D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_Ext/501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_Ext/50106/'" w:xpath="/ns0:NavWordReportXmlPart[1]/ns0:Header[1]/ns0:WorkDescriptionLines[1]/ns0:WorkDescriptionLine[1]" w:storeItemID="{449FD958-388F-4BB5-BF33-B32A63E27B5D}"/>
                <w:text/>
              </w:sdtPr>
              <w:sdtEndPr/>
              <w:sdtContent>
                <w:p w:rsidR="008166C0" w:rsidP="00F019A6" w:rsidRDefault="001A63CC" w14:paraId="3A053DB4" w14:textId="0AA7FB2C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sectPr w:rsidR="008166C0" w:rsidSect="0055738E">
      <w:headerReference w:type="default" r:id="rId9"/>
      <w:footerReference w:type="default" r:id="rId10"/>
      <w:footerReference w:type="first" r:id="rId11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6CF0" w:rsidP="00E40C63" w:rsidRDefault="00336CF0" w14:paraId="5EB17926" w14:textId="77777777">
      <w:pPr>
        <w:spacing w:after="0"/>
      </w:pPr>
      <w:r>
        <w:separator/>
      </w:r>
    </w:p>
  </w:endnote>
  <w:endnote w:type="continuationSeparator" w:id="0">
    <w:p w:rsidR="00336CF0" w:rsidP="00E40C63" w:rsidRDefault="00336CF0" w14:paraId="5C419CC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7FC4B7BF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1B9230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_Ext/501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_Ext/50106/'" w:xpath="/ns0:NavWordReportXmlPart[1]/ns0:Header[1]/ns0:CompanyLegalStatement[1]" w:storeItemID="{449FD958-388F-4BB5-BF33-B32A63E27B5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0E1A21DF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26B7718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38CA070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3832"/>
      <w:gridCol w:w="695"/>
    </w:tblGrid>
    <w:tr w:rsidR="0023400D" w:rsidTr="00DE772F" w14:paraId="14885863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_Ext/50106"/>
          <w:id w:val="1621726738"/>
          <w:placeholder>
            <w:docPart w:val="DefaultPlaceholder_-1854013440"/>
          </w:placeholder>
          <w:dataBinding w:prefixMappings="xmlns:ns0='urn:microsoft-dynamics-nav/reports/Standard_Sales_Inv_Ext/50106/'" w:xpath="/ns0:NavWordReportXmlPart[1]/ns0:Header[1]/ns0:CompanyBankName_Lbl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 w14:paraId="7E09B2B5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_Ext/50106"/>
          <w:id w:val="-303618989"/>
          <w:placeholder>
            <w:docPart w:val="DefaultPlaceholder_-1854013440"/>
          </w:placeholder>
          <w:dataBinding w:prefixMappings="xmlns:ns0='urn:microsoft-dynamics-nav/reports/Standard_Sales_Inv_Ext/50106/'" w:xpath="/ns0:NavWordReportXmlPart[1]/ns0:Header[1]/ns0:CompanyBankBranchNo_Lbl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 w14:paraId="5519C768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_Ext/50106"/>
          <w:id w:val="-1145497313"/>
          <w:placeholder>
            <w:docPart w:val="DefaultPlaceholder_-1854013440"/>
          </w:placeholder>
          <w:dataBinding w:prefixMappings="xmlns:ns0='urn:microsoft-dynamics-nav/reports/Standard_Sales_Inv_Ext/50106/'" w:xpath="/ns0:NavWordReportXmlPart[1]/ns0:Header[1]/ns0:CompanyBankAccountNo_Lbl[1]" w:storeItemID="{449FD958-388F-4BB5-BF33-B32A63E27B5D}"/>
          <w:text/>
        </w:sdtPr>
        <w:sdtEndPr/>
        <w:sdtContent>
          <w:tc>
            <w:tcPr>
              <w:tcW w:w="1879" w:type="pct"/>
              <w:tcMar>
                <w:right w:w="0" w:type="dxa"/>
              </w:tcMar>
            </w:tcPr>
            <w:p w:rsidRPr="003260F6" w:rsidR="0023400D" w:rsidP="00C43401" w:rsidRDefault="00922B1D" w14:paraId="5903D226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tc>
        <w:tcPr>
          <w:tcW w:w="341" w:type="pct"/>
        </w:tcPr>
        <w:p w:rsidRPr="003260F6" w:rsidR="0023400D" w:rsidP="00C43401" w:rsidRDefault="0023400D" w14:paraId="02A1CED4" w14:textId="13610739">
          <w:pPr>
            <w:pStyle w:val="Heading2"/>
            <w:outlineLvl w:val="1"/>
            <w:rPr>
              <w:rFonts w:asciiTheme="minorHAnsi" w:hAnsiTheme="minorHAnsi" w:cstheme="minorHAnsi"/>
              <w:caps w:val="0"/>
              <w:color w:val="0070C0"/>
              <w:sz w:val="20"/>
              <w:szCs w:val="20"/>
            </w:rPr>
          </w:pPr>
        </w:p>
      </w:tc>
    </w:tr>
    <w:tr w:rsidRPr="00F83594" w:rsidR="0023400D" w:rsidTr="00DE772F" w14:paraId="1A16B56D" w14:textId="77777777">
      <w:trPr>
        <w:trHeight w:val="184"/>
      </w:trPr>
      <w:tc>
        <w:tcPr>
          <w:tcW w:w="1738" w:type="pct"/>
        </w:tcPr>
        <w:p w:rsidRPr="005A2FAF" w:rsidR="0023400D" w:rsidP="00C43401" w:rsidRDefault="001B0FFB" w14:paraId="4DB37860" w14:textId="74D1BD1C">
          <w:pPr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 xml:space="preserve">HEQS </w:t>
          </w:r>
          <w:r w:rsidR="00702D8B">
            <w:rPr>
              <w:rFonts w:cstheme="minorHAnsi"/>
              <w:sz w:val="20"/>
              <w:szCs w:val="20"/>
            </w:rPr>
            <w:t>Wholesale NSW</w:t>
          </w:r>
        </w:p>
      </w:tc>
      <w:tc>
        <w:tcPr>
          <w:tcW w:w="1042" w:type="pct"/>
        </w:tcPr>
        <w:p w:rsidRPr="005A2FAF" w:rsidR="0023400D" w:rsidP="00C43401" w:rsidRDefault="00174B17" w14:paraId="791DE45F" w14:textId="4F0DD46E">
          <w:pPr>
            <w:rPr>
              <w:rFonts w:cstheme="minorHAnsi"/>
              <w:sz w:val="20"/>
              <w:szCs w:val="20"/>
              <w:lang w:val="da-DK"/>
            </w:rPr>
          </w:pPr>
          <w:r>
            <w:rPr>
              <w:rFonts w:cstheme="minorHAnsi"/>
              <w:sz w:val="20"/>
              <w:szCs w:val="20"/>
              <w:lang w:val="da-DK"/>
            </w:rPr>
            <w:t>062-265</w:t>
          </w:r>
        </w:p>
      </w:tc>
      <w:tc>
        <w:tcPr>
          <w:tcW w:w="1879" w:type="pct"/>
          <w:tcMar>
            <w:right w:w="0" w:type="dxa"/>
          </w:tcMar>
        </w:tcPr>
        <w:p w:rsidRPr="005A2FAF" w:rsidR="0023400D" w:rsidP="00C43401" w:rsidRDefault="007B6B84" w14:paraId="0ACF0720" w14:textId="622E7A2E">
          <w:pPr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1140 7429</w:t>
          </w:r>
        </w:p>
      </w:tc>
      <w:tc>
        <w:tcPr>
          <w:tcW w:w="341" w:type="pct"/>
        </w:tcPr>
        <w:p w:rsidRPr="005A2FAF" w:rsidR="0023400D" w:rsidP="00C43401" w:rsidRDefault="0023400D" w14:paraId="43511EC8" w14:textId="2E17DE1B">
          <w:pPr>
            <w:rPr>
              <w:rFonts w:cstheme="minorHAnsi"/>
              <w:sz w:val="20"/>
              <w:szCs w:val="20"/>
            </w:rPr>
          </w:pPr>
        </w:p>
      </w:tc>
    </w:tr>
    <w:tr w:rsidRPr="00F83594" w:rsidR="00B35178" w:rsidTr="00DE772F" w14:paraId="05FF0545" w14:textId="77777777">
      <w:trPr>
        <w:trHeight w:val="184"/>
      </w:trPr>
      <w:tc>
        <w:tcPr>
          <w:tcW w:w="1738" w:type="pct"/>
        </w:tcPr>
        <w:p w:rsidRPr="005A2FAF" w:rsidR="00B35178" w:rsidP="00B35178" w:rsidRDefault="00B35178" w14:paraId="6B0BB499" w14:textId="78166B59">
          <w:pPr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HEQS Wholesale</w:t>
          </w:r>
          <w:r w:rsidR="007F1B2E">
            <w:rPr>
              <w:rFonts w:cstheme="minorHAnsi"/>
              <w:sz w:val="20"/>
              <w:szCs w:val="20"/>
            </w:rPr>
            <w:t xml:space="preserve"> VIC</w:t>
          </w:r>
        </w:p>
      </w:tc>
      <w:tc>
        <w:tcPr>
          <w:tcW w:w="1042" w:type="pct"/>
        </w:tcPr>
        <w:p w:rsidRPr="005A2FAF" w:rsidR="00B35178" w:rsidP="00B35178" w:rsidRDefault="00B35178" w14:paraId="3B1C3024" w14:textId="35BA8E01">
          <w:pPr>
            <w:rPr>
              <w:rFonts w:cstheme="minorHAnsi"/>
              <w:sz w:val="20"/>
              <w:szCs w:val="20"/>
              <w:lang w:val="da-DK"/>
            </w:rPr>
          </w:pPr>
          <w:r>
            <w:rPr>
              <w:rFonts w:cstheme="minorHAnsi"/>
              <w:sz w:val="20"/>
              <w:szCs w:val="20"/>
              <w:lang w:val="da-DK"/>
            </w:rPr>
            <w:t>062-</w:t>
          </w:r>
          <w:r w:rsidR="008F483D">
            <w:rPr>
              <w:rFonts w:cstheme="minorHAnsi"/>
              <w:sz w:val="20"/>
              <w:szCs w:val="20"/>
              <w:lang w:val="da-DK"/>
            </w:rPr>
            <w:t>018</w:t>
          </w:r>
        </w:p>
      </w:tc>
      <w:tc>
        <w:tcPr>
          <w:tcW w:w="1879" w:type="pct"/>
          <w:tcMar>
            <w:right w:w="0" w:type="dxa"/>
          </w:tcMar>
        </w:tcPr>
        <w:p w:rsidRPr="005A2FAF" w:rsidR="00B35178" w:rsidP="00B35178" w:rsidRDefault="008F483D" w14:paraId="436FB7E9" w14:textId="56E998E2">
          <w:pPr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1051 4717</w:t>
          </w:r>
        </w:p>
      </w:tc>
      <w:tc>
        <w:tcPr>
          <w:tcW w:w="341" w:type="pct"/>
        </w:tcPr>
        <w:p w:rsidRPr="005A2FAF" w:rsidR="00B35178" w:rsidP="00B35178" w:rsidRDefault="00B35178" w14:paraId="2FEF2F86" w14:textId="77777777">
          <w:pPr>
            <w:rPr>
              <w:rFonts w:cstheme="minorHAnsi"/>
              <w:sz w:val="20"/>
              <w:szCs w:val="20"/>
            </w:rPr>
          </w:pPr>
        </w:p>
      </w:tc>
    </w:tr>
    <w:tr w:rsidRPr="00F83594" w:rsidR="00B35178" w:rsidTr="00DE772F" w14:paraId="431CC5F5" w14:textId="77777777">
      <w:trPr>
        <w:trHeight w:val="184"/>
      </w:trPr>
      <w:tc>
        <w:tcPr>
          <w:tcW w:w="1738" w:type="pct"/>
        </w:tcPr>
        <w:p w:rsidRPr="005A2FAF" w:rsidR="00B35178" w:rsidP="00B35178" w:rsidRDefault="00B35178" w14:paraId="14279DD6" w14:textId="4AC5A905">
          <w:pPr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HEQS Wholesale</w:t>
          </w:r>
          <w:r w:rsidR="007F1B2E">
            <w:rPr>
              <w:rFonts w:cstheme="minorHAnsi"/>
              <w:sz w:val="20"/>
              <w:szCs w:val="20"/>
            </w:rPr>
            <w:t xml:space="preserve"> QLD</w:t>
          </w:r>
        </w:p>
      </w:tc>
      <w:tc>
        <w:tcPr>
          <w:tcW w:w="1042" w:type="pct"/>
        </w:tcPr>
        <w:p w:rsidRPr="005A2FAF" w:rsidR="00B35178" w:rsidP="00B35178" w:rsidRDefault="00B35178" w14:paraId="4EDED556" w14:textId="427E7B5C">
          <w:pPr>
            <w:rPr>
              <w:rFonts w:cstheme="minorHAnsi"/>
              <w:sz w:val="20"/>
              <w:szCs w:val="20"/>
              <w:lang w:val="da-DK"/>
            </w:rPr>
          </w:pPr>
          <w:r>
            <w:rPr>
              <w:rFonts w:cstheme="minorHAnsi"/>
              <w:sz w:val="20"/>
              <w:szCs w:val="20"/>
              <w:lang w:val="da-DK"/>
            </w:rPr>
            <w:t>062-</w:t>
          </w:r>
          <w:r w:rsidR="008F483D">
            <w:rPr>
              <w:rFonts w:cstheme="minorHAnsi"/>
              <w:sz w:val="20"/>
              <w:szCs w:val="20"/>
              <w:lang w:val="da-DK"/>
            </w:rPr>
            <w:t>265</w:t>
          </w:r>
        </w:p>
      </w:tc>
      <w:tc>
        <w:tcPr>
          <w:tcW w:w="1879" w:type="pct"/>
          <w:tcMar>
            <w:right w:w="0" w:type="dxa"/>
          </w:tcMar>
        </w:tcPr>
        <w:p w:rsidRPr="005A2FAF" w:rsidR="00B35178" w:rsidP="00B35178" w:rsidRDefault="008F483D" w14:paraId="55AB1FBB" w14:textId="3B788CB2">
          <w:pPr>
            <w:rPr>
              <w:rFonts w:cstheme="minorHAnsi"/>
              <w:sz w:val="20"/>
              <w:szCs w:val="20"/>
            </w:rPr>
          </w:pPr>
          <w:r>
            <w:rPr>
              <w:rFonts w:cstheme="minorHAnsi"/>
              <w:sz w:val="20"/>
              <w:szCs w:val="20"/>
            </w:rPr>
            <w:t>1140 7437</w:t>
          </w:r>
        </w:p>
      </w:tc>
      <w:tc>
        <w:tcPr>
          <w:tcW w:w="341" w:type="pct"/>
        </w:tcPr>
        <w:p w:rsidRPr="005A2FAF" w:rsidR="00B35178" w:rsidP="00B35178" w:rsidRDefault="00B35178" w14:paraId="20ED1A75" w14:textId="77777777">
          <w:pPr>
            <w:rPr>
              <w:rFonts w:cstheme="minorHAnsi"/>
              <w:sz w:val="20"/>
              <w:szCs w:val="20"/>
            </w:rPr>
          </w:pPr>
        </w:p>
      </w:tc>
    </w:tr>
  </w:tbl>
  <w:p w:rsidR="007B6B84" w:rsidRDefault="007B6B84" w14:paraId="14AE759F" w14:textId="03E307F1">
    <w:pPr>
      <w:pStyle w:val="Footer"/>
      <w:rPr>
        <w:sz w:val="12"/>
        <w:szCs w:val="12"/>
      </w:rPr>
    </w:pPr>
  </w:p>
  <w:p w:rsidRPr="005C497A" w:rsidR="007B6B84" w:rsidRDefault="007B6B84" w14:paraId="37B45E5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6CF0" w:rsidP="00E40C63" w:rsidRDefault="00336CF0" w14:paraId="77A40FDB" w14:textId="77777777">
      <w:pPr>
        <w:spacing w:after="0"/>
      </w:pPr>
      <w:r>
        <w:separator/>
      </w:r>
    </w:p>
  </w:footnote>
  <w:footnote w:type="continuationSeparator" w:id="0">
    <w:p w:rsidR="00336CF0" w:rsidP="00E40C63" w:rsidRDefault="00336CF0" w14:paraId="0464E4D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B2D57A6" w14:textId="77777777">
      <w:tc>
        <w:tcPr>
          <w:tcW w:w="2929" w:type="pct"/>
        </w:tcPr>
        <w:p w:rsidRPr="00C43401" w:rsidR="00C43401" w:rsidP="00C43401" w:rsidRDefault="008019F2" w14:paraId="7427611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_Ext/501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_Ext/50106/'" w:xpath="/ns0:NavWordReportXmlPart[1]/ns0:Header[1]/ns0:DocumentTitle_Lbl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_Ext/501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_Ext/50106/'" w:xpath="/ns0:NavWordReportXmlPart[1]/ns0:Header[1]/ns0:DocumentNo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_Ext/501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_Ext/50106/'" w:xpath="/ns0:NavWordReportXmlPart[1]/ns0:Header[1]/ns0:DocumentDate[1]" w:storeItemID="{449FD958-388F-4BB5-BF33-B32A63E27B5D}"/>
            <w:text/>
          </w:sdtPr>
          <w:sdtEndPr/>
          <w:sdtContent>
            <w:p w:rsidR="00C43401" w:rsidP="00C43401" w:rsidRDefault="00C43401" w14:paraId="25C5AA32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8019F2" w14:paraId="2B1F0207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_Ext/501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_Ext/50106/'" w:xpath="/ns0:NavWordReportXmlPart[1]/ns0:Header[1]/ns0:Page_Lbl[1]" w:storeItemID="{449FD958-388F-4BB5-BF33-B32A63E27B5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F9D936B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558844BC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4BF2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A7F2D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4B17"/>
    <w:rsid w:val="001772A4"/>
    <w:rsid w:val="00177B82"/>
    <w:rsid w:val="00186869"/>
    <w:rsid w:val="0019023B"/>
    <w:rsid w:val="00193DE5"/>
    <w:rsid w:val="0019543A"/>
    <w:rsid w:val="00195AC3"/>
    <w:rsid w:val="001A63CC"/>
    <w:rsid w:val="001B0FFB"/>
    <w:rsid w:val="001B793C"/>
    <w:rsid w:val="001D1CE2"/>
    <w:rsid w:val="001D2965"/>
    <w:rsid w:val="001D6807"/>
    <w:rsid w:val="001E3C59"/>
    <w:rsid w:val="001F101C"/>
    <w:rsid w:val="001F1FAA"/>
    <w:rsid w:val="001F3503"/>
    <w:rsid w:val="001F7B9D"/>
    <w:rsid w:val="00200316"/>
    <w:rsid w:val="0020108A"/>
    <w:rsid w:val="00216A16"/>
    <w:rsid w:val="0022414A"/>
    <w:rsid w:val="00227BDC"/>
    <w:rsid w:val="002305AA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3DB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6CF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4F7FE9"/>
    <w:rsid w:val="0050342F"/>
    <w:rsid w:val="0051660C"/>
    <w:rsid w:val="00524711"/>
    <w:rsid w:val="00524FE6"/>
    <w:rsid w:val="00533F44"/>
    <w:rsid w:val="0053573B"/>
    <w:rsid w:val="00543913"/>
    <w:rsid w:val="00546672"/>
    <w:rsid w:val="00552846"/>
    <w:rsid w:val="00553F80"/>
    <w:rsid w:val="0055738E"/>
    <w:rsid w:val="00563DCD"/>
    <w:rsid w:val="00571E70"/>
    <w:rsid w:val="00572373"/>
    <w:rsid w:val="00572B65"/>
    <w:rsid w:val="005731CF"/>
    <w:rsid w:val="00581EF8"/>
    <w:rsid w:val="00582283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B7168"/>
    <w:rsid w:val="005C497A"/>
    <w:rsid w:val="005D1B96"/>
    <w:rsid w:val="005E5022"/>
    <w:rsid w:val="005F0E9F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2A2B"/>
    <w:rsid w:val="006D2DA9"/>
    <w:rsid w:val="006D4464"/>
    <w:rsid w:val="006D4B90"/>
    <w:rsid w:val="006D64AE"/>
    <w:rsid w:val="006E7741"/>
    <w:rsid w:val="006F2626"/>
    <w:rsid w:val="00702AAD"/>
    <w:rsid w:val="00702D8B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5B44"/>
    <w:rsid w:val="00746740"/>
    <w:rsid w:val="007532CB"/>
    <w:rsid w:val="007537BA"/>
    <w:rsid w:val="00760FA8"/>
    <w:rsid w:val="00765190"/>
    <w:rsid w:val="00766078"/>
    <w:rsid w:val="0077236B"/>
    <w:rsid w:val="00773EE2"/>
    <w:rsid w:val="007773B8"/>
    <w:rsid w:val="00777632"/>
    <w:rsid w:val="00777ADC"/>
    <w:rsid w:val="00797305"/>
    <w:rsid w:val="007A0A2F"/>
    <w:rsid w:val="007A3649"/>
    <w:rsid w:val="007B235B"/>
    <w:rsid w:val="007B3609"/>
    <w:rsid w:val="007B6B84"/>
    <w:rsid w:val="007C71CD"/>
    <w:rsid w:val="007D6516"/>
    <w:rsid w:val="007E323C"/>
    <w:rsid w:val="007E4BFF"/>
    <w:rsid w:val="007F0817"/>
    <w:rsid w:val="007F1B2E"/>
    <w:rsid w:val="007F505E"/>
    <w:rsid w:val="008019F2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8F3797"/>
    <w:rsid w:val="008F483D"/>
    <w:rsid w:val="009032BE"/>
    <w:rsid w:val="0090637C"/>
    <w:rsid w:val="009072D1"/>
    <w:rsid w:val="00907ECA"/>
    <w:rsid w:val="00912C61"/>
    <w:rsid w:val="0091746F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049D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0518"/>
    <w:rsid w:val="00A132E3"/>
    <w:rsid w:val="00A30C38"/>
    <w:rsid w:val="00A3773A"/>
    <w:rsid w:val="00A42BE5"/>
    <w:rsid w:val="00A51168"/>
    <w:rsid w:val="00A54A4D"/>
    <w:rsid w:val="00A54BCB"/>
    <w:rsid w:val="00A57FD1"/>
    <w:rsid w:val="00A76F36"/>
    <w:rsid w:val="00A773DB"/>
    <w:rsid w:val="00A9010E"/>
    <w:rsid w:val="00A92990"/>
    <w:rsid w:val="00A92EBA"/>
    <w:rsid w:val="00A940EF"/>
    <w:rsid w:val="00A96CF7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26EDD"/>
    <w:rsid w:val="00B32D4B"/>
    <w:rsid w:val="00B33B68"/>
    <w:rsid w:val="00B35178"/>
    <w:rsid w:val="00B402B9"/>
    <w:rsid w:val="00B437D5"/>
    <w:rsid w:val="00B53D5E"/>
    <w:rsid w:val="00B57659"/>
    <w:rsid w:val="00B60D54"/>
    <w:rsid w:val="00B61BC7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2D5D"/>
    <w:rsid w:val="00BB7320"/>
    <w:rsid w:val="00BC1D68"/>
    <w:rsid w:val="00BC232B"/>
    <w:rsid w:val="00BC2E22"/>
    <w:rsid w:val="00BC4F31"/>
    <w:rsid w:val="00BD2533"/>
    <w:rsid w:val="00BD32BD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0291"/>
    <w:rsid w:val="00CB5B61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4D22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660D7"/>
    <w:rsid w:val="00D72A07"/>
    <w:rsid w:val="00D72E02"/>
    <w:rsid w:val="00D754C6"/>
    <w:rsid w:val="00D75AAF"/>
    <w:rsid w:val="00D843E0"/>
    <w:rsid w:val="00DA0F11"/>
    <w:rsid w:val="00DA1CFC"/>
    <w:rsid w:val="00DA2E06"/>
    <w:rsid w:val="00DA38F1"/>
    <w:rsid w:val="00DA580A"/>
    <w:rsid w:val="00DB2F98"/>
    <w:rsid w:val="00DB3747"/>
    <w:rsid w:val="00DB4B5B"/>
    <w:rsid w:val="00DC1AB0"/>
    <w:rsid w:val="00DC306F"/>
    <w:rsid w:val="00DC7132"/>
    <w:rsid w:val="00DD708C"/>
    <w:rsid w:val="00DE2DFF"/>
    <w:rsid w:val="00DE3BB2"/>
    <w:rsid w:val="00DE531F"/>
    <w:rsid w:val="00DE772F"/>
    <w:rsid w:val="00DF30F1"/>
    <w:rsid w:val="00DF7640"/>
    <w:rsid w:val="00E044F1"/>
    <w:rsid w:val="00E111C4"/>
    <w:rsid w:val="00E11F42"/>
    <w:rsid w:val="00E15258"/>
    <w:rsid w:val="00E214EF"/>
    <w:rsid w:val="00E219A6"/>
    <w:rsid w:val="00E21ED9"/>
    <w:rsid w:val="00E22B7E"/>
    <w:rsid w:val="00E375BC"/>
    <w:rsid w:val="00E40C63"/>
    <w:rsid w:val="00E41182"/>
    <w:rsid w:val="00E4361D"/>
    <w:rsid w:val="00E470F6"/>
    <w:rsid w:val="00E53684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4082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19A6"/>
    <w:rsid w:val="00F02657"/>
    <w:rsid w:val="00F117EC"/>
    <w:rsid w:val="00F13EF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94E97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E6B11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D34F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fb3ff067beb4eb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  <w:docPart>
      <w:docPartPr>
        <w:name w:val="367C038FA7E549F7915B241DF7CD9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5163-ECC7-46BE-A7C0-E5F1B0424308}"/>
      </w:docPartPr>
      <w:docPartBody>
        <w:p w:rsidR="00597EF8" w:rsidRDefault="008507E9" w:rsidP="008507E9">
          <w:pPr>
            <w:pStyle w:val="367C038FA7E549F7915B241DF7CD920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9175327C4414A86BAE6C2EC1C35E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AC01E-60D9-475C-B1CE-EEC269F6C052}"/>
      </w:docPartPr>
      <w:docPartBody>
        <w:p w:rsidR="00597EF8" w:rsidRDefault="008507E9" w:rsidP="008507E9">
          <w:pPr>
            <w:pStyle w:val="39175327C4414A86BAE6C2EC1C35EE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F4704F29514D89A3E923CE555B4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4733B-60C9-481D-AADA-D20CFA6DCC60}"/>
      </w:docPartPr>
      <w:docPartBody>
        <w:p w:rsidR="00597EF8" w:rsidRDefault="008507E9" w:rsidP="008507E9">
          <w:pPr>
            <w:pStyle w:val="6AF4704F29514D89A3E923CE555B4D2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A4BFA2A3C348548FC45C531E26D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F5637-6266-4945-9668-A5070E01A38D}"/>
      </w:docPartPr>
      <w:docPartBody>
        <w:p w:rsidR="00597EF8" w:rsidRDefault="008507E9" w:rsidP="008507E9">
          <w:pPr>
            <w:pStyle w:val="EEA4BFA2A3C348548FC45C531E26DE9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6FC9BC0816403D9608BD06691F0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5CE5B-F584-4F03-9689-B8611EECA5B4}"/>
      </w:docPartPr>
      <w:docPartBody>
        <w:p w:rsidR="00597EF8" w:rsidRDefault="008507E9" w:rsidP="008507E9">
          <w:pPr>
            <w:pStyle w:val="4B6FC9BC0816403D9608BD06691F03F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887A46FF39407D903AB3933C64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5CA72-451F-4076-BC69-52517B733ED1}"/>
      </w:docPartPr>
      <w:docPartBody>
        <w:p w:rsidR="00597EF8" w:rsidRDefault="008507E9" w:rsidP="008507E9">
          <w:pPr>
            <w:pStyle w:val="8D887A46FF39407D903AB3933C64B10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20FA15FC82A414AB0599AFD8D171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9497A-76DD-4420-AEA1-BA2424F4DE3D}"/>
      </w:docPartPr>
      <w:docPartBody>
        <w:p w:rsidR="00597EF8" w:rsidRDefault="008507E9" w:rsidP="008507E9">
          <w:pPr>
            <w:pStyle w:val="E20FA15FC82A414AB0599AFD8D17133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416B4945264E0EB2A52A2C155C0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EAFF7-16E1-4D83-9FFB-0AF871AFFF30}"/>
      </w:docPartPr>
      <w:docPartBody>
        <w:p w:rsidR="00597EF8" w:rsidRDefault="008507E9" w:rsidP="008507E9">
          <w:pPr>
            <w:pStyle w:val="2C416B4945264E0EB2A52A2C155C028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56B4BF94054F199BEC9D083BB2D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8F3BE-4EB9-4014-99E9-32A2505BEC90}"/>
      </w:docPartPr>
      <w:docPartBody>
        <w:p w:rsidR="00597EF8" w:rsidRDefault="008507E9" w:rsidP="008507E9">
          <w:pPr>
            <w:pStyle w:val="3056B4BF94054F199BEC9D083BB2D3C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0D73E8B1E24A0B963215288DB83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3D242-046C-4795-BF0C-FB22881D108A}"/>
      </w:docPartPr>
      <w:docPartBody>
        <w:p w:rsidR="00597EF8" w:rsidRDefault="008507E9" w:rsidP="008507E9">
          <w:pPr>
            <w:pStyle w:val="0D0D73E8B1E24A0B963215288DB83B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551AF3211A4CE8B4D998C81CEE8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67793-0472-4DC6-B1C8-8232C50CA8EC}"/>
      </w:docPartPr>
      <w:docPartBody>
        <w:p w:rsidR="00597EF8" w:rsidRDefault="008507E9" w:rsidP="008507E9">
          <w:pPr>
            <w:pStyle w:val="C1551AF3211A4CE8B4D998C81CEE87E4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13707AA8BC492C92EF9B7D0A532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D624D-AACB-4602-AE6F-A6D14F97D9B2}"/>
      </w:docPartPr>
      <w:docPartBody>
        <w:p w:rsidR="00597EF8" w:rsidRDefault="008507E9" w:rsidP="008507E9">
          <w:pPr>
            <w:pStyle w:val="1B13707AA8BC492C92EF9B7D0A53284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F68023797D4A869F301BA3804EB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E629-407D-4D6A-9B29-AB9E4019736B}"/>
      </w:docPartPr>
      <w:docPartBody>
        <w:p w:rsidR="00597EF8" w:rsidRDefault="008507E9" w:rsidP="008507E9">
          <w:pPr>
            <w:pStyle w:val="4CF68023797D4A869F301BA3804EBCF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93BD227B644FF48088FD3DA4FA1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A1DF4-B630-4FF8-A15F-CFB7824E3751}"/>
      </w:docPartPr>
      <w:docPartBody>
        <w:p w:rsidR="00597EF8" w:rsidRDefault="008507E9" w:rsidP="008507E9">
          <w:pPr>
            <w:pStyle w:val="B393BD227B644FF48088FD3DA4FA125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C8FEB41C724B13A60D2C0026B06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B3D08-89BB-462E-84D3-E130A7701BB2}"/>
      </w:docPartPr>
      <w:docPartBody>
        <w:p w:rsidR="00597EF8" w:rsidRDefault="008507E9" w:rsidP="008507E9">
          <w:pPr>
            <w:pStyle w:val="F2C8FEB41C724B13A60D2C0026B0640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03D9CE247C43D9B921DFB1658BF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EEE9B-AAA8-4314-8713-7D6D119C2917}"/>
      </w:docPartPr>
      <w:docPartBody>
        <w:p w:rsidR="00597EF8" w:rsidRDefault="008507E9" w:rsidP="008507E9">
          <w:pPr>
            <w:pStyle w:val="B103D9CE247C43D9B921DFB1658BF6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5D40BC51CC438CBB071147DC956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EFBE3-8819-4DDE-90B3-93B552B62731}"/>
      </w:docPartPr>
      <w:docPartBody>
        <w:p w:rsidR="00597EF8" w:rsidRDefault="008507E9" w:rsidP="008507E9">
          <w:pPr>
            <w:pStyle w:val="E35D40BC51CC438CBB071147DC9569A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58982362B460A9EEFD4621F433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E7AF0-1EAB-4EC2-AFCA-C27BAE49C75D}"/>
      </w:docPartPr>
      <w:docPartBody>
        <w:p w:rsidR="00000000" w:rsidRDefault="007A67DF" w:rsidP="007A67DF">
          <w:pPr>
            <w:pStyle w:val="93F58982362B460A9EEFD4621F433FD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6AFDE3EEDF4063965EC4BA5EF53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9B33C-3B37-4878-9B2B-4413FC7FE439}"/>
      </w:docPartPr>
      <w:docPartBody>
        <w:p w:rsidR="00000000" w:rsidRDefault="007A67DF" w:rsidP="007A67DF">
          <w:pPr>
            <w:pStyle w:val="F86AFDE3EEDF4063965EC4BA5EF531A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A9FFF9ACF74DE087A8FA481D5EB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65409-F644-4EAB-B533-F6F8526C4B67}"/>
      </w:docPartPr>
      <w:docPartBody>
        <w:p w:rsidR="00000000" w:rsidRDefault="007A67DF" w:rsidP="007A67DF">
          <w:pPr>
            <w:pStyle w:val="41A9FFF9ACF74DE087A8FA481D5EBA3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1BE2365AC84BC0941AC6ACE804F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76059-87BF-4EFB-BA5A-1803C5E58B67}"/>
      </w:docPartPr>
      <w:docPartBody>
        <w:p w:rsidR="00000000" w:rsidRDefault="007A67DF" w:rsidP="007A67DF">
          <w:pPr>
            <w:pStyle w:val="D71BE2365AC84BC0941AC6ACE804FB0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C00E00C04B47879E0BC6CDA8906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8A52F-2C22-4CD6-A643-D1EF85FC1CF3}"/>
      </w:docPartPr>
      <w:docPartBody>
        <w:p w:rsidR="00000000" w:rsidRDefault="007A67DF" w:rsidP="007A67DF">
          <w:pPr>
            <w:pStyle w:val="5FC00E00C04B47879E0BC6CDA8906D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D80561FBF649F7A8C182D9BCDE4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9B436-4320-4CDA-8F37-152943856668}"/>
      </w:docPartPr>
      <w:docPartBody>
        <w:p w:rsidR="00000000" w:rsidRDefault="007A67DF" w:rsidP="007A67DF">
          <w:pPr>
            <w:pStyle w:val="50D80561FBF649F7A8C182D9BCDE47D3"/>
          </w:pPr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642370B0C6A44C899621E46E3014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FAFE4-4E1D-4C2A-A43B-75F5332F1101}"/>
      </w:docPartPr>
      <w:docPartBody>
        <w:p w:rsidR="00000000" w:rsidRDefault="007A67DF" w:rsidP="007A67DF">
          <w:pPr>
            <w:pStyle w:val="C642370B0C6A44C899621E46E301476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B9262191564901B609F92616EA3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6265E-820E-4828-ADA4-94C4705DD4C5}"/>
      </w:docPartPr>
      <w:docPartBody>
        <w:p w:rsidR="00000000" w:rsidRDefault="007A67DF" w:rsidP="007A67DF">
          <w:pPr>
            <w:pStyle w:val="FBB9262191564901B609F92616EA3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AA39BB1928416381814AC7FDD87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E9DA7-1E0A-4060-B291-D30FB0668079}"/>
      </w:docPartPr>
      <w:docPartBody>
        <w:p w:rsidR="00000000" w:rsidRDefault="007A67DF" w:rsidP="007A67DF">
          <w:pPr>
            <w:pStyle w:val="92AA39BB1928416381814AC7FDD8714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462D2F63F254592B6CF0C50E83F6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68359-8763-4D08-AB84-5EF5710A4D4B}"/>
      </w:docPartPr>
      <w:docPartBody>
        <w:p w:rsidR="00000000" w:rsidRDefault="007A67DF" w:rsidP="007A67DF">
          <w:pPr>
            <w:pStyle w:val="4462D2F63F254592B6CF0C50E83F6B11"/>
          </w:pPr>
          <w:r w:rsidRPr="005D67D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301D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97EF8"/>
    <w:rsid w:val="005D38A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A67DF"/>
    <w:rsid w:val="007B0896"/>
    <w:rsid w:val="007D08E3"/>
    <w:rsid w:val="00803470"/>
    <w:rsid w:val="0081124A"/>
    <w:rsid w:val="00822ECA"/>
    <w:rsid w:val="00833113"/>
    <w:rsid w:val="008507E9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30C1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7DF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60ED806D3FD647BBA34551A0E5AE5530">
    <w:name w:val="60ED806D3FD647BBA34551A0E5AE5530"/>
    <w:rsid w:val="00E31037"/>
    <w:rPr>
      <w:lang w:val="da-DK" w:eastAsia="da-DK"/>
    </w:rPr>
  </w:style>
  <w:style w:type="paragraph" w:customStyle="1" w:styleId="FEAC22C50A3F45178DC9E45CA33AD63D">
    <w:name w:val="FEAC22C50A3F45178DC9E45CA33AD63D"/>
    <w:rsid w:val="00E31037"/>
    <w:rPr>
      <w:lang w:val="da-DK" w:eastAsia="da-DK"/>
    </w:rPr>
  </w:style>
  <w:style w:type="paragraph" w:customStyle="1" w:styleId="0D9D921B4A0A4CD8BB142C721D4646EC">
    <w:name w:val="0D9D921B4A0A4CD8BB142C721D4646EC"/>
    <w:rsid w:val="00E31037"/>
    <w:rPr>
      <w:lang w:val="da-DK" w:eastAsia="da-DK"/>
    </w:rPr>
  </w:style>
  <w:style w:type="paragraph" w:customStyle="1" w:styleId="5E42A92F8EE04F1CADBFCC385A9ED760">
    <w:name w:val="5E42A92F8EE04F1CADBFCC385A9ED760"/>
    <w:rsid w:val="00E31037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  <w:style w:type="paragraph" w:customStyle="1" w:styleId="367C038FA7E549F7915B241DF7CD9200">
    <w:name w:val="367C038FA7E549F7915B241DF7CD9200"/>
    <w:rsid w:val="008507E9"/>
    <w:rPr>
      <w:lang w:val="en-AU" w:eastAsia="zh-CN"/>
    </w:rPr>
  </w:style>
  <w:style w:type="paragraph" w:customStyle="1" w:styleId="E46BD23792C744D493BEEA8F8C3DA3D6">
    <w:name w:val="E46BD23792C744D493BEEA8F8C3DA3D6"/>
    <w:rsid w:val="008507E9"/>
    <w:rPr>
      <w:lang w:val="en-AU" w:eastAsia="zh-CN"/>
    </w:rPr>
  </w:style>
  <w:style w:type="paragraph" w:customStyle="1" w:styleId="EA587DD46DCF493994B55B4BBBE05082">
    <w:name w:val="EA587DD46DCF493994B55B4BBBE05082"/>
    <w:rsid w:val="008507E9"/>
    <w:rPr>
      <w:lang w:val="en-AU" w:eastAsia="zh-CN"/>
    </w:rPr>
  </w:style>
  <w:style w:type="paragraph" w:customStyle="1" w:styleId="3C77A6F3E0A443C3910D9CD5921977AF">
    <w:name w:val="3C77A6F3E0A443C3910D9CD5921977AF"/>
    <w:rsid w:val="008507E9"/>
    <w:rPr>
      <w:lang w:val="en-AU" w:eastAsia="zh-CN"/>
    </w:rPr>
  </w:style>
  <w:style w:type="paragraph" w:customStyle="1" w:styleId="09FFA1A2E4D349AAA1C76E87A749D176">
    <w:name w:val="09FFA1A2E4D349AAA1C76E87A749D176"/>
    <w:rsid w:val="008507E9"/>
    <w:rPr>
      <w:lang w:val="en-AU" w:eastAsia="zh-CN"/>
    </w:rPr>
  </w:style>
  <w:style w:type="paragraph" w:customStyle="1" w:styleId="53622103CE0743D7B8C222FD06550B7B">
    <w:name w:val="53622103CE0743D7B8C222FD06550B7B"/>
    <w:rsid w:val="008507E9"/>
    <w:rPr>
      <w:lang w:val="en-AU" w:eastAsia="zh-CN"/>
    </w:rPr>
  </w:style>
  <w:style w:type="paragraph" w:customStyle="1" w:styleId="363FBC734D52449B9CD2FC1FE2BF8561">
    <w:name w:val="363FBC734D52449B9CD2FC1FE2BF8561"/>
    <w:rsid w:val="008507E9"/>
    <w:rPr>
      <w:lang w:val="en-AU" w:eastAsia="zh-CN"/>
    </w:rPr>
  </w:style>
  <w:style w:type="paragraph" w:customStyle="1" w:styleId="C8CF9865BA884045939EAEF5DCB0DCDF">
    <w:name w:val="C8CF9865BA884045939EAEF5DCB0DCDF"/>
    <w:rsid w:val="008507E9"/>
    <w:rPr>
      <w:lang w:val="en-AU" w:eastAsia="zh-CN"/>
    </w:rPr>
  </w:style>
  <w:style w:type="paragraph" w:customStyle="1" w:styleId="75CF6CD79C594B90A18766C4DC3854EB">
    <w:name w:val="75CF6CD79C594B90A18766C4DC3854EB"/>
    <w:rsid w:val="008507E9"/>
    <w:rPr>
      <w:lang w:val="en-AU" w:eastAsia="zh-CN"/>
    </w:rPr>
  </w:style>
  <w:style w:type="paragraph" w:customStyle="1" w:styleId="7D561A5A918746988585E42AAF7B6E70">
    <w:name w:val="7D561A5A918746988585E42AAF7B6E70"/>
    <w:rsid w:val="008507E9"/>
    <w:rPr>
      <w:lang w:val="en-AU" w:eastAsia="zh-CN"/>
    </w:rPr>
  </w:style>
  <w:style w:type="paragraph" w:customStyle="1" w:styleId="41C282398FDE4846B6C0FF0D00E869F4">
    <w:name w:val="41C282398FDE4846B6C0FF0D00E869F4"/>
    <w:rsid w:val="008507E9"/>
    <w:rPr>
      <w:lang w:val="en-AU" w:eastAsia="zh-CN"/>
    </w:rPr>
  </w:style>
  <w:style w:type="paragraph" w:customStyle="1" w:styleId="42F32B5B73AA43C9BC51EDC2E988FADF">
    <w:name w:val="42F32B5B73AA43C9BC51EDC2E988FADF"/>
    <w:rsid w:val="008507E9"/>
    <w:rPr>
      <w:lang w:val="en-AU" w:eastAsia="zh-CN"/>
    </w:rPr>
  </w:style>
  <w:style w:type="paragraph" w:customStyle="1" w:styleId="34A0591C43824CABBFD064853282F561">
    <w:name w:val="34A0591C43824CABBFD064853282F561"/>
    <w:rsid w:val="008507E9"/>
    <w:rPr>
      <w:lang w:val="en-AU" w:eastAsia="zh-CN"/>
    </w:rPr>
  </w:style>
  <w:style w:type="paragraph" w:customStyle="1" w:styleId="B94451B1D6AE40D3A7268344A4A8A85E">
    <w:name w:val="B94451B1D6AE40D3A7268344A4A8A85E"/>
    <w:rsid w:val="008507E9"/>
    <w:rPr>
      <w:lang w:val="en-AU" w:eastAsia="zh-CN"/>
    </w:rPr>
  </w:style>
  <w:style w:type="paragraph" w:customStyle="1" w:styleId="3A1AA6525C4846DE84CC526C16B2823D">
    <w:name w:val="3A1AA6525C4846DE84CC526C16B2823D"/>
    <w:rsid w:val="008507E9"/>
    <w:rPr>
      <w:lang w:val="en-AU" w:eastAsia="zh-CN"/>
    </w:rPr>
  </w:style>
  <w:style w:type="paragraph" w:customStyle="1" w:styleId="F0A4C7BBF1AE42C98FC00A0EA8C63E89">
    <w:name w:val="F0A4C7BBF1AE42C98FC00A0EA8C63E89"/>
    <w:rsid w:val="008507E9"/>
    <w:rPr>
      <w:lang w:val="en-AU" w:eastAsia="zh-CN"/>
    </w:rPr>
  </w:style>
  <w:style w:type="paragraph" w:customStyle="1" w:styleId="F9E515C2E8154CB9A8AE117C679170F1">
    <w:name w:val="F9E515C2E8154CB9A8AE117C679170F1"/>
    <w:rsid w:val="008507E9"/>
    <w:rPr>
      <w:lang w:val="en-AU" w:eastAsia="zh-CN"/>
    </w:rPr>
  </w:style>
  <w:style w:type="paragraph" w:customStyle="1" w:styleId="ADE81C4048BE40A39A2B57120A7F64C4">
    <w:name w:val="ADE81C4048BE40A39A2B57120A7F64C4"/>
    <w:rsid w:val="008507E9"/>
    <w:rPr>
      <w:lang w:val="en-AU" w:eastAsia="zh-CN"/>
    </w:rPr>
  </w:style>
  <w:style w:type="paragraph" w:customStyle="1" w:styleId="D2170D085EE94E2D9B6CFE3C26448514">
    <w:name w:val="D2170D085EE94E2D9B6CFE3C26448514"/>
    <w:rsid w:val="008507E9"/>
    <w:rPr>
      <w:lang w:val="en-AU" w:eastAsia="zh-CN"/>
    </w:rPr>
  </w:style>
  <w:style w:type="paragraph" w:customStyle="1" w:styleId="61EEF5F2E8C94BF9A6E192896270E3B8">
    <w:name w:val="61EEF5F2E8C94BF9A6E192896270E3B8"/>
    <w:rsid w:val="008507E9"/>
    <w:rPr>
      <w:lang w:val="en-AU" w:eastAsia="zh-CN"/>
    </w:rPr>
  </w:style>
  <w:style w:type="paragraph" w:customStyle="1" w:styleId="992850251E7A4664AB5E7482BD28AC24">
    <w:name w:val="992850251E7A4664AB5E7482BD28AC24"/>
    <w:rsid w:val="008507E9"/>
    <w:rPr>
      <w:lang w:val="en-AU" w:eastAsia="zh-CN"/>
    </w:rPr>
  </w:style>
  <w:style w:type="paragraph" w:customStyle="1" w:styleId="D9C36C5780F7480481C2B9E278FE880A">
    <w:name w:val="D9C36C5780F7480481C2B9E278FE880A"/>
    <w:rsid w:val="008507E9"/>
    <w:rPr>
      <w:lang w:val="en-AU" w:eastAsia="zh-CN"/>
    </w:rPr>
  </w:style>
  <w:style w:type="paragraph" w:customStyle="1" w:styleId="1E8D4BE5D55A440CA99A3822814D7E20">
    <w:name w:val="1E8D4BE5D55A440CA99A3822814D7E20"/>
    <w:rsid w:val="008507E9"/>
    <w:rPr>
      <w:lang w:val="en-AU" w:eastAsia="zh-CN"/>
    </w:rPr>
  </w:style>
  <w:style w:type="paragraph" w:customStyle="1" w:styleId="F99A5C7909624291BB2A56F80D0150A2">
    <w:name w:val="F99A5C7909624291BB2A56F80D0150A2"/>
    <w:rsid w:val="008507E9"/>
    <w:rPr>
      <w:lang w:val="en-AU" w:eastAsia="zh-CN"/>
    </w:rPr>
  </w:style>
  <w:style w:type="paragraph" w:customStyle="1" w:styleId="AA8CA651C2FA40308AB20DB625C6F4E7">
    <w:name w:val="AA8CA651C2FA40308AB20DB625C6F4E7"/>
    <w:rsid w:val="008507E9"/>
    <w:rPr>
      <w:lang w:val="en-AU" w:eastAsia="zh-CN"/>
    </w:rPr>
  </w:style>
  <w:style w:type="paragraph" w:customStyle="1" w:styleId="C007E77E8BF848DE93F8F8513A31707A">
    <w:name w:val="C007E77E8BF848DE93F8F8513A31707A"/>
    <w:rsid w:val="008507E9"/>
    <w:rPr>
      <w:lang w:val="en-AU" w:eastAsia="zh-CN"/>
    </w:rPr>
  </w:style>
  <w:style w:type="paragraph" w:customStyle="1" w:styleId="EEA63BF2F93E46AC8AD5ACDF01F4BDEE">
    <w:name w:val="EEA63BF2F93E46AC8AD5ACDF01F4BDEE"/>
    <w:rsid w:val="008507E9"/>
    <w:rPr>
      <w:lang w:val="en-AU" w:eastAsia="zh-CN"/>
    </w:rPr>
  </w:style>
  <w:style w:type="paragraph" w:customStyle="1" w:styleId="BC026470985A4FADA53013A1550E0F01">
    <w:name w:val="BC026470985A4FADA53013A1550E0F01"/>
    <w:rsid w:val="008507E9"/>
    <w:rPr>
      <w:lang w:val="en-AU" w:eastAsia="zh-CN"/>
    </w:rPr>
  </w:style>
  <w:style w:type="paragraph" w:customStyle="1" w:styleId="55B8AB001ADC44D9A9F88721682E7DEA">
    <w:name w:val="55B8AB001ADC44D9A9F88721682E7DEA"/>
    <w:rsid w:val="008507E9"/>
    <w:rPr>
      <w:lang w:val="en-AU" w:eastAsia="zh-CN"/>
    </w:rPr>
  </w:style>
  <w:style w:type="paragraph" w:customStyle="1" w:styleId="CB75E464E9A144BDB4451ED534D34011">
    <w:name w:val="CB75E464E9A144BDB4451ED534D34011"/>
    <w:rsid w:val="008507E9"/>
    <w:rPr>
      <w:lang w:val="en-AU" w:eastAsia="zh-CN"/>
    </w:rPr>
  </w:style>
  <w:style w:type="paragraph" w:customStyle="1" w:styleId="E14A44B7021F4152A0615EB1158607B9">
    <w:name w:val="E14A44B7021F4152A0615EB1158607B9"/>
    <w:rsid w:val="008507E9"/>
    <w:rPr>
      <w:lang w:val="en-AU" w:eastAsia="zh-CN"/>
    </w:rPr>
  </w:style>
  <w:style w:type="paragraph" w:customStyle="1" w:styleId="D35E2EC8846F4BEDA3E031CFB8ADBE59">
    <w:name w:val="D35E2EC8846F4BEDA3E031CFB8ADBE59"/>
    <w:rsid w:val="008507E9"/>
    <w:rPr>
      <w:lang w:val="en-AU" w:eastAsia="zh-CN"/>
    </w:rPr>
  </w:style>
  <w:style w:type="paragraph" w:customStyle="1" w:styleId="069CD05C9CCC48578A3D8AADFFCDDF31">
    <w:name w:val="069CD05C9CCC48578A3D8AADFFCDDF31"/>
    <w:rsid w:val="008507E9"/>
    <w:rPr>
      <w:lang w:val="en-AU" w:eastAsia="zh-CN"/>
    </w:rPr>
  </w:style>
  <w:style w:type="paragraph" w:customStyle="1" w:styleId="8411EDA8ABE0429EACDD144B0813CB17">
    <w:name w:val="8411EDA8ABE0429EACDD144B0813CB17"/>
    <w:rsid w:val="008507E9"/>
    <w:rPr>
      <w:lang w:val="en-AU" w:eastAsia="zh-CN"/>
    </w:rPr>
  </w:style>
  <w:style w:type="paragraph" w:customStyle="1" w:styleId="A7C8239CFA124C3CA632EAAF03302DE5">
    <w:name w:val="A7C8239CFA124C3CA632EAAF03302DE5"/>
    <w:rsid w:val="008507E9"/>
    <w:rPr>
      <w:lang w:val="en-AU" w:eastAsia="zh-CN"/>
    </w:rPr>
  </w:style>
  <w:style w:type="paragraph" w:customStyle="1" w:styleId="B63FFD66F128472890DD3EB4FBF3CEC6">
    <w:name w:val="B63FFD66F128472890DD3EB4FBF3CEC6"/>
    <w:rsid w:val="008507E9"/>
    <w:rPr>
      <w:lang w:val="en-AU" w:eastAsia="zh-CN"/>
    </w:rPr>
  </w:style>
  <w:style w:type="paragraph" w:customStyle="1" w:styleId="B9A8B1723CB542C8924F6B23F03498C8">
    <w:name w:val="B9A8B1723CB542C8924F6B23F03498C8"/>
    <w:rsid w:val="008507E9"/>
    <w:rPr>
      <w:lang w:val="en-AU" w:eastAsia="zh-CN"/>
    </w:rPr>
  </w:style>
  <w:style w:type="paragraph" w:customStyle="1" w:styleId="573442801C2B4227BD1673CF10421A9E">
    <w:name w:val="573442801C2B4227BD1673CF10421A9E"/>
    <w:rsid w:val="008507E9"/>
    <w:rPr>
      <w:lang w:val="en-AU" w:eastAsia="zh-CN"/>
    </w:rPr>
  </w:style>
  <w:style w:type="paragraph" w:customStyle="1" w:styleId="2CE35ED2607E447CB35A24D036EE7DC8">
    <w:name w:val="2CE35ED2607E447CB35A24D036EE7DC8"/>
    <w:rsid w:val="008507E9"/>
    <w:rPr>
      <w:lang w:val="en-AU" w:eastAsia="zh-CN"/>
    </w:rPr>
  </w:style>
  <w:style w:type="paragraph" w:customStyle="1" w:styleId="6103A0C7B34B4D2BA8A8B4705B1F2D2B">
    <w:name w:val="6103A0C7B34B4D2BA8A8B4705B1F2D2B"/>
    <w:rsid w:val="008507E9"/>
    <w:rPr>
      <w:lang w:val="en-AU" w:eastAsia="zh-CN"/>
    </w:rPr>
  </w:style>
  <w:style w:type="paragraph" w:customStyle="1" w:styleId="E97FE0F9B4984333BFE01CE033BED508">
    <w:name w:val="E97FE0F9B4984333BFE01CE033BED508"/>
    <w:rsid w:val="008507E9"/>
    <w:rPr>
      <w:lang w:val="en-AU" w:eastAsia="zh-CN"/>
    </w:rPr>
  </w:style>
  <w:style w:type="paragraph" w:customStyle="1" w:styleId="260539748865457A9C17991C49465B2F">
    <w:name w:val="260539748865457A9C17991C49465B2F"/>
    <w:rsid w:val="008507E9"/>
    <w:rPr>
      <w:lang w:val="en-AU" w:eastAsia="zh-CN"/>
    </w:rPr>
  </w:style>
  <w:style w:type="paragraph" w:customStyle="1" w:styleId="EE254A7A4D6C464A9EE7E946B931CB07">
    <w:name w:val="EE254A7A4D6C464A9EE7E946B931CB07"/>
    <w:rsid w:val="008507E9"/>
    <w:rPr>
      <w:lang w:val="en-AU" w:eastAsia="zh-CN"/>
    </w:rPr>
  </w:style>
  <w:style w:type="paragraph" w:customStyle="1" w:styleId="47331A02CA034E0EBEF987B8F8A2E5AD">
    <w:name w:val="47331A02CA034E0EBEF987B8F8A2E5AD"/>
    <w:rsid w:val="008507E9"/>
    <w:rPr>
      <w:lang w:val="en-AU" w:eastAsia="zh-CN"/>
    </w:rPr>
  </w:style>
  <w:style w:type="paragraph" w:customStyle="1" w:styleId="9491ECA12E3E4C70A8F11808CE64D1B9">
    <w:name w:val="9491ECA12E3E4C70A8F11808CE64D1B9"/>
    <w:rsid w:val="008507E9"/>
    <w:rPr>
      <w:lang w:val="en-AU" w:eastAsia="zh-CN"/>
    </w:rPr>
  </w:style>
  <w:style w:type="paragraph" w:customStyle="1" w:styleId="E5AAEC05D69946479527949299F3FF9B">
    <w:name w:val="E5AAEC05D69946479527949299F3FF9B"/>
    <w:rsid w:val="008507E9"/>
    <w:rPr>
      <w:lang w:val="en-AU" w:eastAsia="zh-CN"/>
    </w:rPr>
  </w:style>
  <w:style w:type="paragraph" w:customStyle="1" w:styleId="AACBD4205033412FB4A46F9F8F891667">
    <w:name w:val="AACBD4205033412FB4A46F9F8F891667"/>
    <w:rsid w:val="008507E9"/>
    <w:rPr>
      <w:lang w:val="en-AU" w:eastAsia="zh-CN"/>
    </w:rPr>
  </w:style>
  <w:style w:type="paragraph" w:customStyle="1" w:styleId="DD2BC4A837EB4E93883075A3613C7E38">
    <w:name w:val="DD2BC4A837EB4E93883075A3613C7E38"/>
    <w:rsid w:val="008507E9"/>
    <w:rPr>
      <w:lang w:val="en-AU" w:eastAsia="zh-CN"/>
    </w:rPr>
  </w:style>
  <w:style w:type="paragraph" w:customStyle="1" w:styleId="CF956DFE4A2A4CBDA7ADB2F699387F05">
    <w:name w:val="CF956DFE4A2A4CBDA7ADB2F699387F05"/>
    <w:rsid w:val="008507E9"/>
    <w:rPr>
      <w:lang w:val="en-AU" w:eastAsia="zh-CN"/>
    </w:rPr>
  </w:style>
  <w:style w:type="paragraph" w:customStyle="1" w:styleId="0F2E613DA008492CB7305F5CC9C6377A">
    <w:name w:val="0F2E613DA008492CB7305F5CC9C6377A"/>
    <w:rsid w:val="008507E9"/>
    <w:rPr>
      <w:lang w:val="en-AU" w:eastAsia="zh-CN"/>
    </w:rPr>
  </w:style>
  <w:style w:type="paragraph" w:customStyle="1" w:styleId="866B7C095E1C438D8A5BA09E56763346">
    <w:name w:val="866B7C095E1C438D8A5BA09E56763346"/>
    <w:rsid w:val="008507E9"/>
    <w:rPr>
      <w:lang w:val="en-AU" w:eastAsia="zh-CN"/>
    </w:rPr>
  </w:style>
  <w:style w:type="paragraph" w:customStyle="1" w:styleId="7CA5B08B02AA4780AA1A87CB746B9E04">
    <w:name w:val="7CA5B08B02AA4780AA1A87CB746B9E04"/>
    <w:rsid w:val="008507E9"/>
    <w:rPr>
      <w:lang w:val="en-AU" w:eastAsia="zh-CN"/>
    </w:rPr>
  </w:style>
  <w:style w:type="paragraph" w:customStyle="1" w:styleId="C723839279EB4D96977372C0878E4D96">
    <w:name w:val="C723839279EB4D96977372C0878E4D96"/>
    <w:rsid w:val="008507E9"/>
    <w:rPr>
      <w:lang w:val="en-AU" w:eastAsia="zh-CN"/>
    </w:rPr>
  </w:style>
  <w:style w:type="paragraph" w:customStyle="1" w:styleId="AB87E160D0D748F9A094DE6D029A8FF1">
    <w:name w:val="AB87E160D0D748F9A094DE6D029A8FF1"/>
    <w:rsid w:val="008507E9"/>
    <w:rPr>
      <w:lang w:val="en-AU" w:eastAsia="zh-CN"/>
    </w:rPr>
  </w:style>
  <w:style w:type="paragraph" w:customStyle="1" w:styleId="5E0D6ED86EF24AE38E8F6CED363FAF81">
    <w:name w:val="5E0D6ED86EF24AE38E8F6CED363FAF81"/>
    <w:rsid w:val="008507E9"/>
    <w:rPr>
      <w:lang w:val="en-AU" w:eastAsia="zh-CN"/>
    </w:rPr>
  </w:style>
  <w:style w:type="paragraph" w:customStyle="1" w:styleId="25BC3D1F1E3C46BCB05E821AF50FE9EF">
    <w:name w:val="25BC3D1F1E3C46BCB05E821AF50FE9EF"/>
    <w:rsid w:val="008507E9"/>
    <w:rPr>
      <w:lang w:val="en-AU" w:eastAsia="zh-CN"/>
    </w:rPr>
  </w:style>
  <w:style w:type="paragraph" w:customStyle="1" w:styleId="D3C0690837584AEDB9335BC3613F6212">
    <w:name w:val="D3C0690837584AEDB9335BC3613F6212"/>
    <w:rsid w:val="008507E9"/>
    <w:rPr>
      <w:lang w:val="en-AU" w:eastAsia="zh-CN"/>
    </w:rPr>
  </w:style>
  <w:style w:type="paragraph" w:customStyle="1" w:styleId="088F5BF336F244ED9BC57EE79AAB5763">
    <w:name w:val="088F5BF336F244ED9BC57EE79AAB5763"/>
    <w:rsid w:val="008507E9"/>
    <w:rPr>
      <w:lang w:val="en-AU" w:eastAsia="zh-CN"/>
    </w:rPr>
  </w:style>
  <w:style w:type="paragraph" w:customStyle="1" w:styleId="512CA69954E846BBAB0321A388D16762">
    <w:name w:val="512CA69954E846BBAB0321A388D16762"/>
    <w:rsid w:val="008507E9"/>
    <w:rPr>
      <w:lang w:val="en-AU" w:eastAsia="zh-CN"/>
    </w:rPr>
  </w:style>
  <w:style w:type="paragraph" w:customStyle="1" w:styleId="1DC7EBDB647146DAB1A7935FBE82296A">
    <w:name w:val="1DC7EBDB647146DAB1A7935FBE82296A"/>
    <w:rsid w:val="008507E9"/>
    <w:rPr>
      <w:lang w:val="en-AU" w:eastAsia="zh-CN"/>
    </w:rPr>
  </w:style>
  <w:style w:type="paragraph" w:customStyle="1" w:styleId="00F6F005F5E745DB8F6AAEC52EB5373F">
    <w:name w:val="00F6F005F5E745DB8F6AAEC52EB5373F"/>
    <w:rsid w:val="008507E9"/>
    <w:rPr>
      <w:lang w:val="en-AU" w:eastAsia="zh-CN"/>
    </w:rPr>
  </w:style>
  <w:style w:type="paragraph" w:customStyle="1" w:styleId="F865F28523844C4EA0BDF15178478EFE">
    <w:name w:val="F865F28523844C4EA0BDF15178478EFE"/>
    <w:rsid w:val="008507E9"/>
    <w:rPr>
      <w:lang w:val="en-AU" w:eastAsia="zh-CN"/>
    </w:rPr>
  </w:style>
  <w:style w:type="paragraph" w:customStyle="1" w:styleId="506F823CC4314281AEFC70F3588396B7">
    <w:name w:val="506F823CC4314281AEFC70F3588396B7"/>
    <w:rsid w:val="008507E9"/>
    <w:rPr>
      <w:lang w:val="en-AU" w:eastAsia="zh-CN"/>
    </w:rPr>
  </w:style>
  <w:style w:type="paragraph" w:customStyle="1" w:styleId="77F1CF9D7C48493ABE5B8D6C2F9BB960">
    <w:name w:val="77F1CF9D7C48493ABE5B8D6C2F9BB960"/>
    <w:rsid w:val="008507E9"/>
    <w:rPr>
      <w:lang w:val="en-AU" w:eastAsia="zh-CN"/>
    </w:rPr>
  </w:style>
  <w:style w:type="paragraph" w:customStyle="1" w:styleId="533A196997904145B7F14F0986A7BC8D">
    <w:name w:val="533A196997904145B7F14F0986A7BC8D"/>
    <w:rsid w:val="008507E9"/>
    <w:rPr>
      <w:lang w:val="en-AU" w:eastAsia="zh-CN"/>
    </w:rPr>
  </w:style>
  <w:style w:type="paragraph" w:customStyle="1" w:styleId="EA2B3670052D4D79A77405385431A8EF">
    <w:name w:val="EA2B3670052D4D79A77405385431A8EF"/>
    <w:rsid w:val="008507E9"/>
    <w:rPr>
      <w:lang w:val="en-AU" w:eastAsia="zh-CN"/>
    </w:rPr>
  </w:style>
  <w:style w:type="paragraph" w:customStyle="1" w:styleId="0E0AFDF7035947D3895BA8931F438886">
    <w:name w:val="0E0AFDF7035947D3895BA8931F438886"/>
    <w:rsid w:val="008507E9"/>
    <w:rPr>
      <w:lang w:val="en-AU" w:eastAsia="zh-CN"/>
    </w:rPr>
  </w:style>
  <w:style w:type="paragraph" w:customStyle="1" w:styleId="B9F92764596947EAA0595AACA81B188C">
    <w:name w:val="B9F92764596947EAA0595AACA81B188C"/>
    <w:rsid w:val="008507E9"/>
    <w:rPr>
      <w:lang w:val="en-AU" w:eastAsia="zh-CN"/>
    </w:rPr>
  </w:style>
  <w:style w:type="paragraph" w:customStyle="1" w:styleId="87CEE2A6D718468AA960A458EE43AFF0">
    <w:name w:val="87CEE2A6D718468AA960A458EE43AFF0"/>
    <w:rsid w:val="008507E9"/>
    <w:rPr>
      <w:lang w:val="en-AU" w:eastAsia="zh-CN"/>
    </w:rPr>
  </w:style>
  <w:style w:type="paragraph" w:customStyle="1" w:styleId="23CCEB049EDA4F5E969A3DF1BF67ECD2">
    <w:name w:val="23CCEB049EDA4F5E969A3DF1BF67ECD2"/>
    <w:rsid w:val="008507E9"/>
    <w:rPr>
      <w:lang w:val="en-AU" w:eastAsia="zh-CN"/>
    </w:rPr>
  </w:style>
  <w:style w:type="paragraph" w:customStyle="1" w:styleId="E8703C279A3949FB900B9B14176EB50E">
    <w:name w:val="E8703C279A3949FB900B9B14176EB50E"/>
    <w:rsid w:val="008507E9"/>
    <w:rPr>
      <w:lang w:val="en-AU" w:eastAsia="zh-CN"/>
    </w:rPr>
  </w:style>
  <w:style w:type="paragraph" w:customStyle="1" w:styleId="3EE754BB8F36406886AE2826FBD6CED4">
    <w:name w:val="3EE754BB8F36406886AE2826FBD6CED4"/>
    <w:rsid w:val="008507E9"/>
    <w:rPr>
      <w:lang w:val="en-AU" w:eastAsia="zh-CN"/>
    </w:rPr>
  </w:style>
  <w:style w:type="paragraph" w:customStyle="1" w:styleId="5B4572B107274A90B2CB688F0D636588">
    <w:name w:val="5B4572B107274A90B2CB688F0D636588"/>
    <w:rsid w:val="008507E9"/>
    <w:rPr>
      <w:lang w:val="en-AU" w:eastAsia="zh-CN"/>
    </w:rPr>
  </w:style>
  <w:style w:type="paragraph" w:customStyle="1" w:styleId="7818A36D768E4DD695E37DEEFFE3E1AA">
    <w:name w:val="7818A36D768E4DD695E37DEEFFE3E1AA"/>
    <w:rsid w:val="008507E9"/>
    <w:rPr>
      <w:lang w:val="en-AU" w:eastAsia="zh-CN"/>
    </w:rPr>
  </w:style>
  <w:style w:type="paragraph" w:customStyle="1" w:styleId="5E3835B6540D4D5C996C90E70F3739E3">
    <w:name w:val="5E3835B6540D4D5C996C90E70F3739E3"/>
    <w:rsid w:val="008507E9"/>
    <w:rPr>
      <w:lang w:val="en-AU" w:eastAsia="zh-CN"/>
    </w:rPr>
  </w:style>
  <w:style w:type="paragraph" w:customStyle="1" w:styleId="71C89A7471B3479A81B575EADEFEAFE9">
    <w:name w:val="71C89A7471B3479A81B575EADEFEAFE9"/>
    <w:rsid w:val="008507E9"/>
    <w:rPr>
      <w:lang w:val="en-AU" w:eastAsia="zh-CN"/>
    </w:rPr>
  </w:style>
  <w:style w:type="paragraph" w:customStyle="1" w:styleId="53192FA7B0074EE2B367EFA10EEDCBD5">
    <w:name w:val="53192FA7B0074EE2B367EFA10EEDCBD5"/>
    <w:rsid w:val="008507E9"/>
    <w:rPr>
      <w:lang w:val="en-AU" w:eastAsia="zh-CN"/>
    </w:rPr>
  </w:style>
  <w:style w:type="paragraph" w:customStyle="1" w:styleId="49AECC3DB81E40B3B49A5D7665280D92">
    <w:name w:val="49AECC3DB81E40B3B49A5D7665280D92"/>
    <w:rsid w:val="008507E9"/>
    <w:rPr>
      <w:lang w:val="en-AU" w:eastAsia="zh-CN"/>
    </w:rPr>
  </w:style>
  <w:style w:type="paragraph" w:customStyle="1" w:styleId="AC90E9D478E14821B978A53CCE938629">
    <w:name w:val="AC90E9D478E14821B978A53CCE938629"/>
    <w:rsid w:val="008507E9"/>
    <w:rPr>
      <w:lang w:val="en-AU" w:eastAsia="zh-CN"/>
    </w:rPr>
  </w:style>
  <w:style w:type="paragraph" w:customStyle="1" w:styleId="F708F7D626B14EEEA996D650E6E0AE6A">
    <w:name w:val="F708F7D626B14EEEA996D650E6E0AE6A"/>
    <w:rsid w:val="008507E9"/>
    <w:rPr>
      <w:lang w:val="en-AU" w:eastAsia="zh-CN"/>
    </w:rPr>
  </w:style>
  <w:style w:type="paragraph" w:customStyle="1" w:styleId="B40BD879BF4643B2BA2DF15F53460DB5">
    <w:name w:val="B40BD879BF4643B2BA2DF15F53460DB5"/>
    <w:rsid w:val="008507E9"/>
    <w:rPr>
      <w:lang w:val="en-AU" w:eastAsia="zh-CN"/>
    </w:rPr>
  </w:style>
  <w:style w:type="paragraph" w:customStyle="1" w:styleId="B8209BD02030420694ABBB07FF524509">
    <w:name w:val="B8209BD02030420694ABBB07FF524509"/>
    <w:rsid w:val="008507E9"/>
    <w:rPr>
      <w:lang w:val="en-AU" w:eastAsia="zh-CN"/>
    </w:rPr>
  </w:style>
  <w:style w:type="paragraph" w:customStyle="1" w:styleId="04C1F718EE284C1A9E8BA9EF0ACAABC8">
    <w:name w:val="04C1F718EE284C1A9E8BA9EF0ACAABC8"/>
    <w:rsid w:val="008507E9"/>
    <w:rPr>
      <w:lang w:val="en-AU" w:eastAsia="zh-CN"/>
    </w:rPr>
  </w:style>
  <w:style w:type="paragraph" w:customStyle="1" w:styleId="D14C524865084C27A83C6A3BE69F2823">
    <w:name w:val="D14C524865084C27A83C6A3BE69F2823"/>
    <w:rsid w:val="008507E9"/>
    <w:rPr>
      <w:lang w:val="en-AU" w:eastAsia="zh-CN"/>
    </w:rPr>
  </w:style>
  <w:style w:type="paragraph" w:customStyle="1" w:styleId="8568EF0AD2FC44558236D90A5FE9DACC">
    <w:name w:val="8568EF0AD2FC44558236D90A5FE9DACC"/>
    <w:rsid w:val="008507E9"/>
    <w:rPr>
      <w:lang w:val="en-AU" w:eastAsia="zh-CN"/>
    </w:rPr>
  </w:style>
  <w:style w:type="paragraph" w:customStyle="1" w:styleId="516386708B9244AA9CF080A5CB82AAD8">
    <w:name w:val="516386708B9244AA9CF080A5CB82AAD8"/>
    <w:rsid w:val="008507E9"/>
    <w:rPr>
      <w:lang w:val="en-AU" w:eastAsia="zh-CN"/>
    </w:rPr>
  </w:style>
  <w:style w:type="paragraph" w:customStyle="1" w:styleId="2414ED30814D46DD98457D14C05BB521">
    <w:name w:val="2414ED30814D46DD98457D14C05BB521"/>
    <w:rsid w:val="008507E9"/>
    <w:rPr>
      <w:lang w:val="en-AU" w:eastAsia="zh-CN"/>
    </w:rPr>
  </w:style>
  <w:style w:type="paragraph" w:customStyle="1" w:styleId="0EEB113C7C654EA2986478F7599690A4">
    <w:name w:val="0EEB113C7C654EA2986478F7599690A4"/>
    <w:rsid w:val="008507E9"/>
    <w:rPr>
      <w:lang w:val="en-AU" w:eastAsia="zh-CN"/>
    </w:rPr>
  </w:style>
  <w:style w:type="paragraph" w:customStyle="1" w:styleId="7E37C3F45529444DB7248702A678849A">
    <w:name w:val="7E37C3F45529444DB7248702A678849A"/>
    <w:rsid w:val="008507E9"/>
    <w:rPr>
      <w:lang w:val="en-AU" w:eastAsia="zh-CN"/>
    </w:rPr>
  </w:style>
  <w:style w:type="paragraph" w:customStyle="1" w:styleId="31E62C91C374410797D0E78D4284B848">
    <w:name w:val="31E62C91C374410797D0E78D4284B848"/>
    <w:rsid w:val="008507E9"/>
    <w:rPr>
      <w:lang w:val="en-AU" w:eastAsia="zh-CN"/>
    </w:rPr>
  </w:style>
  <w:style w:type="paragraph" w:customStyle="1" w:styleId="39175327C4414A86BAE6C2EC1C35EE24">
    <w:name w:val="39175327C4414A86BAE6C2EC1C35EE24"/>
    <w:rsid w:val="008507E9"/>
    <w:rPr>
      <w:lang w:val="en-AU" w:eastAsia="zh-CN"/>
    </w:rPr>
  </w:style>
  <w:style w:type="paragraph" w:customStyle="1" w:styleId="6AF4704F29514D89A3E923CE555B4D26">
    <w:name w:val="6AF4704F29514D89A3E923CE555B4D26"/>
    <w:rsid w:val="008507E9"/>
    <w:rPr>
      <w:lang w:val="en-AU" w:eastAsia="zh-CN"/>
    </w:rPr>
  </w:style>
  <w:style w:type="paragraph" w:customStyle="1" w:styleId="7522777D19D34E1392B46C64E881EA12">
    <w:name w:val="7522777D19D34E1392B46C64E881EA12"/>
    <w:rsid w:val="008507E9"/>
    <w:rPr>
      <w:lang w:val="en-AU" w:eastAsia="zh-CN"/>
    </w:rPr>
  </w:style>
  <w:style w:type="paragraph" w:customStyle="1" w:styleId="EEA4BFA2A3C348548FC45C531E26DE93">
    <w:name w:val="EEA4BFA2A3C348548FC45C531E26DE93"/>
    <w:rsid w:val="008507E9"/>
    <w:rPr>
      <w:lang w:val="en-AU" w:eastAsia="zh-CN"/>
    </w:rPr>
  </w:style>
  <w:style w:type="paragraph" w:customStyle="1" w:styleId="4B6FC9BC0816403D9608BD06691F03F9">
    <w:name w:val="4B6FC9BC0816403D9608BD06691F03F9"/>
    <w:rsid w:val="008507E9"/>
    <w:rPr>
      <w:lang w:val="en-AU" w:eastAsia="zh-CN"/>
    </w:rPr>
  </w:style>
  <w:style w:type="paragraph" w:customStyle="1" w:styleId="9C3F5BA82221470091C05C0F388FBFA8">
    <w:name w:val="9C3F5BA82221470091C05C0F388FBFA8"/>
    <w:rsid w:val="008507E9"/>
    <w:rPr>
      <w:lang w:val="en-AU" w:eastAsia="zh-CN"/>
    </w:rPr>
  </w:style>
  <w:style w:type="paragraph" w:customStyle="1" w:styleId="8D887A46FF39407D903AB3933C64B10E">
    <w:name w:val="8D887A46FF39407D903AB3933C64B10E"/>
    <w:rsid w:val="008507E9"/>
    <w:rPr>
      <w:lang w:val="en-AU" w:eastAsia="zh-CN"/>
    </w:rPr>
  </w:style>
  <w:style w:type="paragraph" w:customStyle="1" w:styleId="E20FA15FC82A414AB0599AFD8D171339">
    <w:name w:val="E20FA15FC82A414AB0599AFD8D171339"/>
    <w:rsid w:val="008507E9"/>
    <w:rPr>
      <w:lang w:val="en-AU" w:eastAsia="zh-CN"/>
    </w:rPr>
  </w:style>
  <w:style w:type="paragraph" w:customStyle="1" w:styleId="FC52F5D42E584797A36891DE2525592D">
    <w:name w:val="FC52F5D42E584797A36891DE2525592D"/>
    <w:rsid w:val="008507E9"/>
    <w:rPr>
      <w:lang w:val="en-AU" w:eastAsia="zh-CN"/>
    </w:rPr>
  </w:style>
  <w:style w:type="paragraph" w:customStyle="1" w:styleId="2C416B4945264E0EB2A52A2C155C0280">
    <w:name w:val="2C416B4945264E0EB2A52A2C155C0280"/>
    <w:rsid w:val="008507E9"/>
    <w:rPr>
      <w:lang w:val="en-AU" w:eastAsia="zh-CN"/>
    </w:rPr>
  </w:style>
  <w:style w:type="paragraph" w:customStyle="1" w:styleId="3056B4BF94054F199BEC9D083BB2D3C1">
    <w:name w:val="3056B4BF94054F199BEC9D083BB2D3C1"/>
    <w:rsid w:val="008507E9"/>
    <w:rPr>
      <w:lang w:val="en-AU" w:eastAsia="zh-CN"/>
    </w:rPr>
  </w:style>
  <w:style w:type="paragraph" w:customStyle="1" w:styleId="C19FD9751736459388E510ABB3465291">
    <w:name w:val="C19FD9751736459388E510ABB3465291"/>
    <w:rsid w:val="008507E9"/>
    <w:rPr>
      <w:lang w:val="en-AU" w:eastAsia="zh-CN"/>
    </w:rPr>
  </w:style>
  <w:style w:type="paragraph" w:customStyle="1" w:styleId="0D0D73E8B1E24A0B963215288DB83BDF">
    <w:name w:val="0D0D73E8B1E24A0B963215288DB83BDF"/>
    <w:rsid w:val="008507E9"/>
    <w:rPr>
      <w:lang w:val="en-AU" w:eastAsia="zh-CN"/>
    </w:rPr>
  </w:style>
  <w:style w:type="paragraph" w:customStyle="1" w:styleId="C1551AF3211A4CE8B4D998C81CEE87E4">
    <w:name w:val="C1551AF3211A4CE8B4D998C81CEE87E4"/>
    <w:rsid w:val="008507E9"/>
    <w:rPr>
      <w:lang w:val="en-AU" w:eastAsia="zh-CN"/>
    </w:rPr>
  </w:style>
  <w:style w:type="paragraph" w:customStyle="1" w:styleId="8BA71F07588043578BE277E7737EBE58">
    <w:name w:val="8BA71F07588043578BE277E7737EBE58"/>
    <w:rsid w:val="008507E9"/>
    <w:rPr>
      <w:lang w:val="en-AU" w:eastAsia="zh-CN"/>
    </w:rPr>
  </w:style>
  <w:style w:type="paragraph" w:customStyle="1" w:styleId="1B13707AA8BC492C92EF9B7D0A532842">
    <w:name w:val="1B13707AA8BC492C92EF9B7D0A532842"/>
    <w:rsid w:val="008507E9"/>
    <w:rPr>
      <w:lang w:val="en-AU" w:eastAsia="zh-CN"/>
    </w:rPr>
  </w:style>
  <w:style w:type="paragraph" w:customStyle="1" w:styleId="4CF68023797D4A869F301BA3804EBCF7">
    <w:name w:val="4CF68023797D4A869F301BA3804EBCF7"/>
    <w:rsid w:val="008507E9"/>
    <w:rPr>
      <w:lang w:val="en-AU" w:eastAsia="zh-CN"/>
    </w:rPr>
  </w:style>
  <w:style w:type="paragraph" w:customStyle="1" w:styleId="21B4ECF2BA4841C089B3013493E0F2F0">
    <w:name w:val="21B4ECF2BA4841C089B3013493E0F2F0"/>
    <w:rsid w:val="008507E9"/>
    <w:rPr>
      <w:lang w:val="en-AU" w:eastAsia="zh-CN"/>
    </w:rPr>
  </w:style>
  <w:style w:type="paragraph" w:customStyle="1" w:styleId="B393BD227B644FF48088FD3DA4FA1251">
    <w:name w:val="B393BD227B644FF48088FD3DA4FA1251"/>
    <w:rsid w:val="008507E9"/>
    <w:rPr>
      <w:lang w:val="en-AU" w:eastAsia="zh-CN"/>
    </w:rPr>
  </w:style>
  <w:style w:type="paragraph" w:customStyle="1" w:styleId="F2C8FEB41C724B13A60D2C0026B06403">
    <w:name w:val="F2C8FEB41C724B13A60D2C0026B06403"/>
    <w:rsid w:val="008507E9"/>
    <w:rPr>
      <w:lang w:val="en-AU" w:eastAsia="zh-CN"/>
    </w:rPr>
  </w:style>
  <w:style w:type="paragraph" w:customStyle="1" w:styleId="8156EF195F3D4EA8B9173A1D006911AB">
    <w:name w:val="8156EF195F3D4EA8B9173A1D006911AB"/>
    <w:rsid w:val="008507E9"/>
    <w:rPr>
      <w:lang w:val="en-AU" w:eastAsia="zh-CN"/>
    </w:rPr>
  </w:style>
  <w:style w:type="paragraph" w:customStyle="1" w:styleId="B103D9CE247C43D9B921DFB1658BF616">
    <w:name w:val="B103D9CE247C43D9B921DFB1658BF616"/>
    <w:rsid w:val="008507E9"/>
    <w:rPr>
      <w:lang w:val="en-AU" w:eastAsia="zh-CN"/>
    </w:rPr>
  </w:style>
  <w:style w:type="paragraph" w:customStyle="1" w:styleId="E35D40BC51CC438CBB071147DC9569A8">
    <w:name w:val="E35D40BC51CC438CBB071147DC9569A8"/>
    <w:rsid w:val="008507E9"/>
    <w:rPr>
      <w:lang w:val="en-AU" w:eastAsia="zh-CN"/>
    </w:rPr>
  </w:style>
  <w:style w:type="paragraph" w:customStyle="1" w:styleId="281BD5AFA506445B91EBE486B0347540">
    <w:name w:val="281BD5AFA506445B91EBE486B0347540"/>
    <w:rsid w:val="008507E9"/>
    <w:rPr>
      <w:lang w:val="en-AU" w:eastAsia="zh-CN"/>
    </w:rPr>
  </w:style>
  <w:style w:type="paragraph" w:customStyle="1" w:styleId="B2C96FFC447F4D56A3139B4EEBC9A91F">
    <w:name w:val="B2C96FFC447F4D56A3139B4EEBC9A91F"/>
    <w:rsid w:val="008507E9"/>
    <w:rPr>
      <w:lang w:val="en-AU" w:eastAsia="zh-CN"/>
    </w:rPr>
  </w:style>
  <w:style w:type="paragraph" w:customStyle="1" w:styleId="04DF43AEC3FE466484E55F940E2824C3">
    <w:name w:val="04DF43AEC3FE466484E55F940E2824C3"/>
    <w:rsid w:val="009930C1"/>
    <w:rPr>
      <w:lang w:val="en-AU" w:eastAsia="zh-CN"/>
    </w:rPr>
  </w:style>
  <w:style w:type="paragraph" w:customStyle="1" w:styleId="47B80246834D4842A060F9D330D7CA81">
    <w:name w:val="47B80246834D4842A060F9D330D7CA81"/>
    <w:rsid w:val="009930C1"/>
    <w:rPr>
      <w:lang w:val="en-AU" w:eastAsia="zh-CN"/>
    </w:rPr>
  </w:style>
  <w:style w:type="paragraph" w:customStyle="1" w:styleId="15395A20B5304A7D8F7A3CFDEB20623A">
    <w:name w:val="15395A20B5304A7D8F7A3CFDEB20623A"/>
    <w:rsid w:val="009930C1"/>
    <w:rPr>
      <w:lang w:val="en-AU" w:eastAsia="zh-CN"/>
    </w:rPr>
  </w:style>
  <w:style w:type="paragraph" w:customStyle="1" w:styleId="2234B36507E04D7DB735A3B5548959B2">
    <w:name w:val="2234B36507E04D7DB735A3B5548959B2"/>
    <w:rsid w:val="009930C1"/>
    <w:rPr>
      <w:lang w:val="en-AU" w:eastAsia="zh-CN"/>
    </w:rPr>
  </w:style>
  <w:style w:type="paragraph" w:customStyle="1" w:styleId="2E8A2340F56242248424465931F7EE85">
    <w:name w:val="2E8A2340F56242248424465931F7EE85"/>
    <w:rsid w:val="009930C1"/>
    <w:rPr>
      <w:lang w:val="en-AU" w:eastAsia="zh-CN"/>
    </w:rPr>
  </w:style>
  <w:style w:type="paragraph" w:customStyle="1" w:styleId="559F358AC712480C85A723A2AD9129AA">
    <w:name w:val="559F358AC712480C85A723A2AD9129AA"/>
    <w:rsid w:val="009930C1"/>
    <w:rPr>
      <w:lang w:val="en-AU" w:eastAsia="zh-CN"/>
    </w:rPr>
  </w:style>
  <w:style w:type="paragraph" w:customStyle="1" w:styleId="0FF397FD619C4D23BED2191153B83575">
    <w:name w:val="0FF397FD619C4D23BED2191153B83575"/>
    <w:rsid w:val="009930C1"/>
    <w:rPr>
      <w:lang w:val="en-AU" w:eastAsia="zh-CN"/>
    </w:rPr>
  </w:style>
  <w:style w:type="paragraph" w:customStyle="1" w:styleId="DA9B0A3DDE704A0D8D45ECD36F514AEE">
    <w:name w:val="DA9B0A3DDE704A0D8D45ECD36F514AEE"/>
    <w:rsid w:val="009930C1"/>
    <w:rPr>
      <w:lang w:val="en-AU" w:eastAsia="zh-CN"/>
    </w:rPr>
  </w:style>
  <w:style w:type="paragraph" w:customStyle="1" w:styleId="C6FEB280607240F19AE7C90B935E247C">
    <w:name w:val="C6FEB280607240F19AE7C90B935E247C"/>
    <w:rsid w:val="009930C1"/>
    <w:rPr>
      <w:lang w:val="en-AU" w:eastAsia="zh-CN"/>
    </w:rPr>
  </w:style>
  <w:style w:type="paragraph" w:customStyle="1" w:styleId="E35B759D68214A8B9551B4901F48B9D6">
    <w:name w:val="E35B759D68214A8B9551B4901F48B9D6"/>
    <w:rsid w:val="009930C1"/>
    <w:rPr>
      <w:lang w:val="en-AU" w:eastAsia="zh-CN"/>
    </w:rPr>
  </w:style>
  <w:style w:type="paragraph" w:customStyle="1" w:styleId="3B726C32BA8849BB9D83F0D19DD6F4C0">
    <w:name w:val="3B726C32BA8849BB9D83F0D19DD6F4C0"/>
    <w:rsid w:val="009930C1"/>
    <w:rPr>
      <w:lang w:val="en-AU" w:eastAsia="zh-CN"/>
    </w:rPr>
  </w:style>
  <w:style w:type="paragraph" w:customStyle="1" w:styleId="D0F4534FE8274A6DA6634EFDF20B31C9">
    <w:name w:val="D0F4534FE8274A6DA6634EFDF20B31C9"/>
    <w:rsid w:val="009930C1"/>
    <w:rPr>
      <w:lang w:val="en-AU" w:eastAsia="zh-CN"/>
    </w:rPr>
  </w:style>
  <w:style w:type="paragraph" w:customStyle="1" w:styleId="190112DEA8534976A22432873A8BA6C4">
    <w:name w:val="190112DEA8534976A22432873A8BA6C4"/>
    <w:rsid w:val="009930C1"/>
    <w:rPr>
      <w:lang w:val="en-AU" w:eastAsia="zh-CN"/>
    </w:rPr>
  </w:style>
  <w:style w:type="paragraph" w:customStyle="1" w:styleId="3F60DFB870C94947BD0503874B4380FB">
    <w:name w:val="3F60DFB870C94947BD0503874B4380FB"/>
    <w:rsid w:val="009930C1"/>
    <w:rPr>
      <w:lang w:val="en-AU" w:eastAsia="zh-CN"/>
    </w:rPr>
  </w:style>
  <w:style w:type="paragraph" w:customStyle="1" w:styleId="B0AC9A7EA8764766BD11640F0BD20543">
    <w:name w:val="B0AC9A7EA8764766BD11640F0BD20543"/>
    <w:rsid w:val="009930C1"/>
    <w:rPr>
      <w:lang w:val="en-AU" w:eastAsia="zh-CN"/>
    </w:rPr>
  </w:style>
  <w:style w:type="paragraph" w:customStyle="1" w:styleId="4F250E35D64547FB911F48738FDE8D19">
    <w:name w:val="4F250E35D64547FB911F48738FDE8D19"/>
    <w:rsid w:val="009930C1"/>
    <w:rPr>
      <w:lang w:val="en-AU" w:eastAsia="zh-CN"/>
    </w:rPr>
  </w:style>
  <w:style w:type="paragraph" w:customStyle="1" w:styleId="DC37657FCABB4C0BB156614064E2F046">
    <w:name w:val="DC37657FCABB4C0BB156614064E2F046"/>
    <w:rsid w:val="009930C1"/>
    <w:rPr>
      <w:lang w:val="en-AU" w:eastAsia="zh-CN"/>
    </w:rPr>
  </w:style>
  <w:style w:type="paragraph" w:customStyle="1" w:styleId="72046580648648368FC0E466B82612C7">
    <w:name w:val="72046580648648368FC0E466B82612C7"/>
    <w:rsid w:val="009930C1"/>
    <w:rPr>
      <w:lang w:val="en-AU" w:eastAsia="zh-CN"/>
    </w:rPr>
  </w:style>
  <w:style w:type="paragraph" w:customStyle="1" w:styleId="9752FA8B92CA4C57B4457C3F219B5725">
    <w:name w:val="9752FA8B92CA4C57B4457C3F219B5725"/>
    <w:rsid w:val="009930C1"/>
    <w:rPr>
      <w:lang w:val="en-AU" w:eastAsia="zh-CN"/>
    </w:rPr>
  </w:style>
  <w:style w:type="paragraph" w:customStyle="1" w:styleId="BA91597827F34698A10822C69AB1E4A1">
    <w:name w:val="BA91597827F34698A10822C69AB1E4A1"/>
    <w:rsid w:val="009930C1"/>
    <w:rPr>
      <w:lang w:val="en-AU" w:eastAsia="zh-CN"/>
    </w:rPr>
  </w:style>
  <w:style w:type="paragraph" w:customStyle="1" w:styleId="3BE5022F33D24480B260249BEFC22747">
    <w:name w:val="3BE5022F33D24480B260249BEFC22747"/>
    <w:rsid w:val="009930C1"/>
    <w:rPr>
      <w:lang w:val="en-AU" w:eastAsia="zh-CN"/>
    </w:rPr>
  </w:style>
  <w:style w:type="paragraph" w:customStyle="1" w:styleId="39DD0434526D4B32B637B0532196D948">
    <w:name w:val="39DD0434526D4B32B637B0532196D948"/>
    <w:rsid w:val="009930C1"/>
    <w:rPr>
      <w:lang w:val="en-AU" w:eastAsia="zh-CN"/>
    </w:rPr>
  </w:style>
  <w:style w:type="paragraph" w:customStyle="1" w:styleId="74EE2F58B3F74815999B2455F5903288">
    <w:name w:val="74EE2F58B3F74815999B2455F5903288"/>
    <w:rsid w:val="009930C1"/>
    <w:rPr>
      <w:lang w:val="en-AU" w:eastAsia="zh-CN"/>
    </w:rPr>
  </w:style>
  <w:style w:type="paragraph" w:customStyle="1" w:styleId="1A0D219D689045CFA5F6F1F194504B52">
    <w:name w:val="1A0D219D689045CFA5F6F1F194504B52"/>
    <w:rsid w:val="009930C1"/>
    <w:rPr>
      <w:lang w:val="en-AU" w:eastAsia="zh-CN"/>
    </w:rPr>
  </w:style>
  <w:style w:type="paragraph" w:customStyle="1" w:styleId="05E02A4ED7914B0E8B1BD4FC91C9A985">
    <w:name w:val="05E02A4ED7914B0E8B1BD4FC91C9A985"/>
    <w:rsid w:val="009930C1"/>
    <w:rPr>
      <w:lang w:val="en-AU" w:eastAsia="zh-CN"/>
    </w:rPr>
  </w:style>
  <w:style w:type="paragraph" w:customStyle="1" w:styleId="F8CF3AA4EC244FBC919B0D65F68A5720">
    <w:name w:val="F8CF3AA4EC244FBC919B0D65F68A5720"/>
    <w:rsid w:val="009930C1"/>
    <w:rPr>
      <w:lang w:val="en-AU" w:eastAsia="zh-CN"/>
    </w:rPr>
  </w:style>
  <w:style w:type="paragraph" w:customStyle="1" w:styleId="46BEA2FA23CE4FB5801758A92E720749">
    <w:name w:val="46BEA2FA23CE4FB5801758A92E720749"/>
    <w:rsid w:val="009930C1"/>
    <w:rPr>
      <w:lang w:val="en-AU" w:eastAsia="zh-CN"/>
    </w:rPr>
  </w:style>
  <w:style w:type="paragraph" w:customStyle="1" w:styleId="D9DB49A2519B4D889D7F709FD267DC45">
    <w:name w:val="D9DB49A2519B4D889D7F709FD267DC45"/>
    <w:rsid w:val="009930C1"/>
    <w:rPr>
      <w:lang w:val="en-AU" w:eastAsia="zh-CN"/>
    </w:rPr>
  </w:style>
  <w:style w:type="paragraph" w:customStyle="1" w:styleId="5A5AB02E92E24BA8A4CEDA968E1D9256">
    <w:name w:val="5A5AB02E92E24BA8A4CEDA968E1D9256"/>
    <w:rsid w:val="009930C1"/>
    <w:rPr>
      <w:lang w:val="en-AU" w:eastAsia="zh-CN"/>
    </w:rPr>
  </w:style>
  <w:style w:type="paragraph" w:customStyle="1" w:styleId="E008FE9BA6DC4C82B3DE9EC211F2E1B9">
    <w:name w:val="E008FE9BA6DC4C82B3DE9EC211F2E1B9"/>
    <w:rsid w:val="009930C1"/>
    <w:rPr>
      <w:lang w:val="en-AU" w:eastAsia="zh-CN"/>
    </w:rPr>
  </w:style>
  <w:style w:type="paragraph" w:customStyle="1" w:styleId="9D9969675EB9495C997DCF8B77E2F11E">
    <w:name w:val="9D9969675EB9495C997DCF8B77E2F11E"/>
    <w:rsid w:val="009930C1"/>
    <w:rPr>
      <w:lang w:val="en-AU" w:eastAsia="zh-CN"/>
    </w:rPr>
  </w:style>
  <w:style w:type="paragraph" w:customStyle="1" w:styleId="60CD15B710CF434B8F04DF52A4774BEC">
    <w:name w:val="60CD15B710CF434B8F04DF52A4774BEC"/>
    <w:rsid w:val="009930C1"/>
    <w:rPr>
      <w:lang w:val="en-AU" w:eastAsia="zh-CN"/>
    </w:rPr>
  </w:style>
  <w:style w:type="paragraph" w:customStyle="1" w:styleId="C6F64F43C0084F10B9F1BD7D66E323FC">
    <w:name w:val="C6F64F43C0084F10B9F1BD7D66E323FC"/>
    <w:rsid w:val="009930C1"/>
    <w:rPr>
      <w:lang w:val="en-AU" w:eastAsia="zh-CN"/>
    </w:rPr>
  </w:style>
  <w:style w:type="paragraph" w:customStyle="1" w:styleId="383FE5032B894395BCF3C1FBB1C7C402">
    <w:name w:val="383FE5032B894395BCF3C1FBB1C7C402"/>
    <w:rsid w:val="009930C1"/>
    <w:rPr>
      <w:lang w:val="en-AU" w:eastAsia="zh-CN"/>
    </w:rPr>
  </w:style>
  <w:style w:type="paragraph" w:customStyle="1" w:styleId="C1A545A9DB7146E1A9D7BC5C203D0FA0">
    <w:name w:val="C1A545A9DB7146E1A9D7BC5C203D0FA0"/>
    <w:rsid w:val="009930C1"/>
    <w:rPr>
      <w:lang w:val="en-AU" w:eastAsia="zh-CN"/>
    </w:rPr>
  </w:style>
  <w:style w:type="paragraph" w:customStyle="1" w:styleId="0916890AEF5D46E6B2E646459ACA6A3E">
    <w:name w:val="0916890AEF5D46E6B2E646459ACA6A3E"/>
    <w:rsid w:val="009930C1"/>
    <w:rPr>
      <w:lang w:val="en-AU" w:eastAsia="zh-CN"/>
    </w:rPr>
  </w:style>
  <w:style w:type="paragraph" w:customStyle="1" w:styleId="59F7DDFACDFE4B63A4F4ABEE3F191018">
    <w:name w:val="59F7DDFACDFE4B63A4F4ABEE3F191018"/>
    <w:rsid w:val="009930C1"/>
    <w:rPr>
      <w:lang w:val="en-AU" w:eastAsia="zh-CN"/>
    </w:rPr>
  </w:style>
  <w:style w:type="paragraph" w:customStyle="1" w:styleId="1E9E552EFA804227BDBE65E859C0B992">
    <w:name w:val="1E9E552EFA804227BDBE65E859C0B992"/>
    <w:rsid w:val="009930C1"/>
    <w:rPr>
      <w:lang w:val="en-AU" w:eastAsia="zh-CN"/>
    </w:rPr>
  </w:style>
  <w:style w:type="paragraph" w:customStyle="1" w:styleId="9ED12CF2BC5341B8B21E84F635C3B5C6">
    <w:name w:val="9ED12CF2BC5341B8B21E84F635C3B5C6"/>
    <w:rsid w:val="009930C1"/>
    <w:rPr>
      <w:lang w:val="en-AU" w:eastAsia="zh-CN"/>
    </w:rPr>
  </w:style>
  <w:style w:type="paragraph" w:customStyle="1" w:styleId="1774793D78C245E4BD6274C691D52555">
    <w:name w:val="1774793D78C245E4BD6274C691D52555"/>
    <w:rsid w:val="009930C1"/>
    <w:rPr>
      <w:lang w:val="en-AU" w:eastAsia="zh-CN"/>
    </w:rPr>
  </w:style>
  <w:style w:type="paragraph" w:customStyle="1" w:styleId="48C6168234554117B479A77385514856">
    <w:name w:val="48C6168234554117B479A77385514856"/>
    <w:rsid w:val="009930C1"/>
    <w:rPr>
      <w:lang w:val="en-AU" w:eastAsia="zh-CN"/>
    </w:rPr>
  </w:style>
  <w:style w:type="paragraph" w:customStyle="1" w:styleId="BD1C3A8973AD4C5794A6FC01D205D230">
    <w:name w:val="BD1C3A8973AD4C5794A6FC01D205D230"/>
    <w:rsid w:val="009930C1"/>
    <w:rPr>
      <w:lang w:val="en-AU" w:eastAsia="zh-CN"/>
    </w:rPr>
  </w:style>
  <w:style w:type="paragraph" w:customStyle="1" w:styleId="5AA28D34CD054D059EA51AEFF91EBBDC">
    <w:name w:val="5AA28D34CD054D059EA51AEFF91EBBDC"/>
    <w:rsid w:val="009930C1"/>
    <w:rPr>
      <w:lang w:val="en-AU" w:eastAsia="zh-CN"/>
    </w:rPr>
  </w:style>
  <w:style w:type="paragraph" w:customStyle="1" w:styleId="2C151D75E4EA4D50BF36C0187AD126E4">
    <w:name w:val="2C151D75E4EA4D50BF36C0187AD126E4"/>
    <w:rsid w:val="009930C1"/>
    <w:rPr>
      <w:lang w:val="en-AU" w:eastAsia="zh-CN"/>
    </w:rPr>
  </w:style>
  <w:style w:type="paragraph" w:customStyle="1" w:styleId="7F6990AC17CB4CBF98C0F6A971F7B1A3">
    <w:name w:val="7F6990AC17CB4CBF98C0F6A971F7B1A3"/>
    <w:rsid w:val="009930C1"/>
    <w:rPr>
      <w:lang w:val="en-AU" w:eastAsia="zh-CN"/>
    </w:rPr>
  </w:style>
  <w:style w:type="paragraph" w:customStyle="1" w:styleId="0E71591C47944A1E8F7A22BDAE765811">
    <w:name w:val="0E71591C47944A1E8F7A22BDAE765811"/>
    <w:rsid w:val="009930C1"/>
    <w:rPr>
      <w:lang w:val="en-AU" w:eastAsia="zh-CN"/>
    </w:rPr>
  </w:style>
  <w:style w:type="paragraph" w:customStyle="1" w:styleId="3417B2E4F2034B84A48299BFAC682A32">
    <w:name w:val="3417B2E4F2034B84A48299BFAC682A32"/>
    <w:rsid w:val="009930C1"/>
    <w:rPr>
      <w:lang w:val="en-AU" w:eastAsia="zh-CN"/>
    </w:rPr>
  </w:style>
  <w:style w:type="paragraph" w:customStyle="1" w:styleId="232D389095A84CC585F0F260F71A7DFE">
    <w:name w:val="232D389095A84CC585F0F260F71A7DFE"/>
    <w:rsid w:val="009930C1"/>
    <w:rPr>
      <w:lang w:val="en-AU" w:eastAsia="zh-CN"/>
    </w:rPr>
  </w:style>
  <w:style w:type="paragraph" w:customStyle="1" w:styleId="A6B5B4ECF1B6456EB0AD2CD24006CA50">
    <w:name w:val="A6B5B4ECF1B6456EB0AD2CD24006CA50"/>
    <w:rsid w:val="009930C1"/>
    <w:rPr>
      <w:lang w:val="en-AU" w:eastAsia="zh-CN"/>
    </w:rPr>
  </w:style>
  <w:style w:type="paragraph" w:customStyle="1" w:styleId="EAEDC3DDA9984B6896DA4039BEFA5EE4">
    <w:name w:val="EAEDC3DDA9984B6896DA4039BEFA5EE4"/>
    <w:rsid w:val="009930C1"/>
    <w:rPr>
      <w:lang w:val="en-AU" w:eastAsia="zh-CN"/>
    </w:rPr>
  </w:style>
  <w:style w:type="paragraph" w:customStyle="1" w:styleId="2972823A918D4594871ECB174F985912">
    <w:name w:val="2972823A918D4594871ECB174F985912"/>
    <w:rsid w:val="009930C1"/>
    <w:rPr>
      <w:lang w:val="en-AU" w:eastAsia="zh-CN"/>
    </w:rPr>
  </w:style>
  <w:style w:type="paragraph" w:customStyle="1" w:styleId="403E02923FDD4173A81C0B7A868A7C21">
    <w:name w:val="403E02923FDD4173A81C0B7A868A7C21"/>
    <w:rsid w:val="009930C1"/>
    <w:rPr>
      <w:lang w:val="en-AU" w:eastAsia="zh-CN"/>
    </w:rPr>
  </w:style>
  <w:style w:type="paragraph" w:customStyle="1" w:styleId="2B143520EE974015B9B56C82CBCEB05D">
    <w:name w:val="2B143520EE974015B9B56C82CBCEB05D"/>
    <w:rsid w:val="009930C1"/>
    <w:rPr>
      <w:lang w:val="en-AU" w:eastAsia="zh-CN"/>
    </w:rPr>
  </w:style>
  <w:style w:type="paragraph" w:customStyle="1" w:styleId="BCE0C254383C4D4086135414F298D2B9">
    <w:name w:val="BCE0C254383C4D4086135414F298D2B9"/>
    <w:rsid w:val="009930C1"/>
    <w:rPr>
      <w:lang w:val="en-AU" w:eastAsia="zh-CN"/>
    </w:rPr>
  </w:style>
  <w:style w:type="paragraph" w:customStyle="1" w:styleId="C6F1B7C35FC84638A005FDD6F6F2B9CB">
    <w:name w:val="C6F1B7C35FC84638A005FDD6F6F2B9CB"/>
    <w:rsid w:val="009930C1"/>
    <w:rPr>
      <w:lang w:val="en-AU" w:eastAsia="zh-CN"/>
    </w:rPr>
  </w:style>
  <w:style w:type="paragraph" w:customStyle="1" w:styleId="AF00C91D583D4E6DA1F50F7DA889B345">
    <w:name w:val="AF00C91D583D4E6DA1F50F7DA889B345"/>
    <w:rsid w:val="009930C1"/>
    <w:rPr>
      <w:lang w:val="en-AU" w:eastAsia="zh-CN"/>
    </w:rPr>
  </w:style>
  <w:style w:type="paragraph" w:customStyle="1" w:styleId="7AF4E195DB6049D8B36EAD5380D11DED">
    <w:name w:val="7AF4E195DB6049D8B36EAD5380D11DED"/>
    <w:rsid w:val="009930C1"/>
    <w:rPr>
      <w:lang w:val="en-AU" w:eastAsia="zh-CN"/>
    </w:rPr>
  </w:style>
  <w:style w:type="paragraph" w:customStyle="1" w:styleId="43118A393D844421BCC45293B695D8EE">
    <w:name w:val="43118A393D844421BCC45293B695D8EE"/>
    <w:rsid w:val="009930C1"/>
    <w:rPr>
      <w:lang w:val="en-AU" w:eastAsia="zh-CN"/>
    </w:rPr>
  </w:style>
  <w:style w:type="paragraph" w:customStyle="1" w:styleId="98954C4E24E046AC85F41B27196C83DE">
    <w:name w:val="98954C4E24E046AC85F41B27196C83DE"/>
    <w:rsid w:val="009930C1"/>
    <w:rPr>
      <w:lang w:val="en-AU" w:eastAsia="zh-CN"/>
    </w:rPr>
  </w:style>
  <w:style w:type="paragraph" w:customStyle="1" w:styleId="48603BB6E7254508AB773FEDFC6191DD">
    <w:name w:val="48603BB6E7254508AB773FEDFC6191DD"/>
    <w:rsid w:val="009930C1"/>
    <w:rPr>
      <w:lang w:val="en-AU" w:eastAsia="zh-CN"/>
    </w:rPr>
  </w:style>
  <w:style w:type="paragraph" w:customStyle="1" w:styleId="E69517027EEB4805992F39FB12A4A276">
    <w:name w:val="E69517027EEB4805992F39FB12A4A276"/>
    <w:rsid w:val="009930C1"/>
    <w:rPr>
      <w:lang w:val="en-AU" w:eastAsia="zh-CN"/>
    </w:rPr>
  </w:style>
  <w:style w:type="paragraph" w:customStyle="1" w:styleId="349A006BC20844EFA8EA2D3248872455">
    <w:name w:val="349A006BC20844EFA8EA2D3248872455"/>
    <w:rsid w:val="009930C1"/>
    <w:rPr>
      <w:lang w:val="en-AU" w:eastAsia="zh-CN"/>
    </w:rPr>
  </w:style>
  <w:style w:type="paragraph" w:customStyle="1" w:styleId="5524B23753474A739E207EE712525210">
    <w:name w:val="5524B23753474A739E207EE712525210"/>
    <w:rsid w:val="009930C1"/>
    <w:rPr>
      <w:lang w:val="en-AU" w:eastAsia="zh-CN"/>
    </w:rPr>
  </w:style>
  <w:style w:type="paragraph" w:customStyle="1" w:styleId="4932832C567348C785A3C74642BDCEE4">
    <w:name w:val="4932832C567348C785A3C74642BDCEE4"/>
    <w:rsid w:val="009930C1"/>
    <w:rPr>
      <w:lang w:val="en-AU" w:eastAsia="zh-CN"/>
    </w:rPr>
  </w:style>
  <w:style w:type="paragraph" w:customStyle="1" w:styleId="9AA20F80368C47308F932C74C0EEEE27">
    <w:name w:val="9AA20F80368C47308F932C74C0EEEE27"/>
    <w:rsid w:val="009930C1"/>
    <w:rPr>
      <w:lang w:val="en-AU" w:eastAsia="zh-CN"/>
    </w:rPr>
  </w:style>
  <w:style w:type="paragraph" w:customStyle="1" w:styleId="86AACA6A82ED48969EE6126EF2788FD4">
    <w:name w:val="86AACA6A82ED48969EE6126EF2788FD4"/>
    <w:rsid w:val="009930C1"/>
    <w:rPr>
      <w:lang w:val="en-AU" w:eastAsia="zh-CN"/>
    </w:rPr>
  </w:style>
  <w:style w:type="paragraph" w:customStyle="1" w:styleId="1B879FB38B0C43D2960F5E3435FE4BF6">
    <w:name w:val="1B879FB38B0C43D2960F5E3435FE4BF6"/>
    <w:rsid w:val="009930C1"/>
    <w:rPr>
      <w:lang w:val="en-AU" w:eastAsia="zh-CN"/>
    </w:rPr>
  </w:style>
  <w:style w:type="paragraph" w:customStyle="1" w:styleId="0F6C683A1812465E9506F8281069C7E7">
    <w:name w:val="0F6C683A1812465E9506F8281069C7E7"/>
    <w:rsid w:val="009930C1"/>
    <w:rPr>
      <w:lang w:val="en-AU" w:eastAsia="zh-CN"/>
    </w:rPr>
  </w:style>
  <w:style w:type="paragraph" w:customStyle="1" w:styleId="9A0612E43956433B9DD0C60AEE9C18C0">
    <w:name w:val="9A0612E43956433B9DD0C60AEE9C18C0"/>
    <w:rsid w:val="009930C1"/>
    <w:rPr>
      <w:lang w:val="en-AU" w:eastAsia="zh-CN"/>
    </w:rPr>
  </w:style>
  <w:style w:type="paragraph" w:customStyle="1" w:styleId="D1D41893F54C458091C4FC16294B2B28">
    <w:name w:val="D1D41893F54C458091C4FC16294B2B28"/>
    <w:rsid w:val="009930C1"/>
    <w:rPr>
      <w:lang w:val="en-AU" w:eastAsia="zh-CN"/>
    </w:rPr>
  </w:style>
  <w:style w:type="paragraph" w:customStyle="1" w:styleId="B1350E0393FB4657971384CE346A887A">
    <w:name w:val="B1350E0393FB4657971384CE346A887A"/>
    <w:rsid w:val="009930C1"/>
    <w:rPr>
      <w:lang w:val="en-AU" w:eastAsia="zh-CN"/>
    </w:rPr>
  </w:style>
  <w:style w:type="paragraph" w:customStyle="1" w:styleId="FA388ADE75CA456188254FAD36F91CC7">
    <w:name w:val="FA388ADE75CA456188254FAD36F91CC7"/>
    <w:rsid w:val="009930C1"/>
    <w:rPr>
      <w:lang w:val="en-AU" w:eastAsia="zh-CN"/>
    </w:rPr>
  </w:style>
  <w:style w:type="paragraph" w:customStyle="1" w:styleId="7A391D8BBE0D476DB0FE2AAE017A9FB8">
    <w:name w:val="7A391D8BBE0D476DB0FE2AAE017A9FB8"/>
    <w:rsid w:val="009930C1"/>
    <w:rPr>
      <w:lang w:val="en-AU" w:eastAsia="zh-CN"/>
    </w:rPr>
  </w:style>
  <w:style w:type="paragraph" w:customStyle="1" w:styleId="327616C96C8E4E10A09881C22BED642A">
    <w:name w:val="327616C96C8E4E10A09881C22BED642A"/>
    <w:rsid w:val="009930C1"/>
    <w:rPr>
      <w:lang w:val="en-AU" w:eastAsia="zh-CN"/>
    </w:rPr>
  </w:style>
  <w:style w:type="paragraph" w:customStyle="1" w:styleId="F079C13A3F9B42648BD47A1E8CF3F83F">
    <w:name w:val="F079C13A3F9B42648BD47A1E8CF3F83F"/>
    <w:rsid w:val="009930C1"/>
    <w:rPr>
      <w:lang w:val="en-AU" w:eastAsia="zh-CN"/>
    </w:rPr>
  </w:style>
  <w:style w:type="paragraph" w:customStyle="1" w:styleId="99A48121FABA4EE2824D1F918227FF4A">
    <w:name w:val="99A48121FABA4EE2824D1F918227FF4A"/>
    <w:rsid w:val="009930C1"/>
    <w:rPr>
      <w:lang w:val="en-AU" w:eastAsia="zh-CN"/>
    </w:rPr>
  </w:style>
  <w:style w:type="paragraph" w:customStyle="1" w:styleId="A4C8B586E6934CCAA4738463A26B124C">
    <w:name w:val="A4C8B586E6934CCAA4738463A26B124C"/>
    <w:rsid w:val="009930C1"/>
    <w:rPr>
      <w:lang w:val="en-AU" w:eastAsia="zh-CN"/>
    </w:rPr>
  </w:style>
  <w:style w:type="paragraph" w:customStyle="1" w:styleId="02B4144AA36D4FDB8AD27E491DCC3AB4">
    <w:name w:val="02B4144AA36D4FDB8AD27E491DCC3AB4"/>
    <w:rsid w:val="009930C1"/>
    <w:rPr>
      <w:lang w:val="en-AU" w:eastAsia="zh-CN"/>
    </w:rPr>
  </w:style>
  <w:style w:type="paragraph" w:customStyle="1" w:styleId="18061DF3AD96414594DE6B099C1DFD62">
    <w:name w:val="18061DF3AD96414594DE6B099C1DFD62"/>
    <w:rsid w:val="009930C1"/>
    <w:rPr>
      <w:lang w:val="en-AU" w:eastAsia="zh-CN"/>
    </w:rPr>
  </w:style>
  <w:style w:type="paragraph" w:customStyle="1" w:styleId="710CD9C66C86447EB70AE4358C00BBB1">
    <w:name w:val="710CD9C66C86447EB70AE4358C00BBB1"/>
    <w:rsid w:val="009930C1"/>
    <w:rPr>
      <w:lang w:val="en-AU" w:eastAsia="zh-CN"/>
    </w:rPr>
  </w:style>
  <w:style w:type="paragraph" w:customStyle="1" w:styleId="F79B9533147043BEBF3F3947261EFDA6">
    <w:name w:val="F79B9533147043BEBF3F3947261EFDA6"/>
    <w:rsid w:val="009930C1"/>
    <w:rPr>
      <w:lang w:val="en-AU" w:eastAsia="zh-CN"/>
    </w:rPr>
  </w:style>
  <w:style w:type="paragraph" w:customStyle="1" w:styleId="9324DE541B534BBDA48F535C10946F67">
    <w:name w:val="9324DE541B534BBDA48F535C10946F67"/>
    <w:rsid w:val="009930C1"/>
    <w:rPr>
      <w:lang w:val="en-AU" w:eastAsia="zh-CN"/>
    </w:rPr>
  </w:style>
  <w:style w:type="paragraph" w:customStyle="1" w:styleId="3C8A03D6E0E84A269C926EE142DCA866">
    <w:name w:val="3C8A03D6E0E84A269C926EE142DCA866"/>
    <w:rsid w:val="009930C1"/>
    <w:rPr>
      <w:lang w:val="en-AU" w:eastAsia="zh-CN"/>
    </w:rPr>
  </w:style>
  <w:style w:type="paragraph" w:customStyle="1" w:styleId="47239958A7B545FCA9FB0C16A1691253">
    <w:name w:val="47239958A7B545FCA9FB0C16A1691253"/>
    <w:rsid w:val="009930C1"/>
    <w:rPr>
      <w:lang w:val="en-AU" w:eastAsia="zh-CN"/>
    </w:rPr>
  </w:style>
  <w:style w:type="paragraph" w:customStyle="1" w:styleId="E04A287CB2A54D9E9982FDAE08C9790B">
    <w:name w:val="E04A287CB2A54D9E9982FDAE08C9790B"/>
    <w:rsid w:val="009930C1"/>
    <w:rPr>
      <w:lang w:val="en-AU" w:eastAsia="zh-CN"/>
    </w:rPr>
  </w:style>
  <w:style w:type="paragraph" w:customStyle="1" w:styleId="920EB521E8E142A0AE140D787A9F4B04">
    <w:name w:val="920EB521E8E142A0AE140D787A9F4B04"/>
    <w:rsid w:val="009930C1"/>
    <w:rPr>
      <w:lang w:val="en-AU" w:eastAsia="zh-CN"/>
    </w:rPr>
  </w:style>
  <w:style w:type="paragraph" w:customStyle="1" w:styleId="97C5A17F15C444C79F1BC8929FD99884">
    <w:name w:val="97C5A17F15C444C79F1BC8929FD99884"/>
    <w:rsid w:val="009930C1"/>
    <w:rPr>
      <w:lang w:val="en-AU" w:eastAsia="zh-CN"/>
    </w:rPr>
  </w:style>
  <w:style w:type="paragraph" w:customStyle="1" w:styleId="4A9BAEB1234A4921BB683BAAE44E162E">
    <w:name w:val="4A9BAEB1234A4921BB683BAAE44E162E"/>
    <w:rsid w:val="009930C1"/>
    <w:rPr>
      <w:lang w:val="en-AU" w:eastAsia="zh-CN"/>
    </w:rPr>
  </w:style>
  <w:style w:type="paragraph" w:customStyle="1" w:styleId="856DD5B1D6AA448AAFCA26F694D52B28">
    <w:name w:val="856DD5B1D6AA448AAFCA26F694D52B28"/>
    <w:rsid w:val="009930C1"/>
    <w:rPr>
      <w:lang w:val="en-AU" w:eastAsia="zh-CN"/>
    </w:rPr>
  </w:style>
  <w:style w:type="paragraph" w:customStyle="1" w:styleId="B42A1A99A9224432969C3B4FAC823115">
    <w:name w:val="B42A1A99A9224432969C3B4FAC823115"/>
    <w:rsid w:val="009930C1"/>
    <w:rPr>
      <w:lang w:val="en-AU" w:eastAsia="zh-CN"/>
    </w:rPr>
  </w:style>
  <w:style w:type="paragraph" w:customStyle="1" w:styleId="4E52A5F8627543E8BCEC12684F1CE692">
    <w:name w:val="4E52A5F8627543E8BCEC12684F1CE692"/>
    <w:rsid w:val="009930C1"/>
    <w:rPr>
      <w:lang w:val="en-AU" w:eastAsia="zh-CN"/>
    </w:rPr>
  </w:style>
  <w:style w:type="paragraph" w:customStyle="1" w:styleId="1691B1BE788249D29FFD8815028E2FF4">
    <w:name w:val="1691B1BE788249D29FFD8815028E2FF4"/>
    <w:rsid w:val="009930C1"/>
    <w:rPr>
      <w:lang w:val="en-AU" w:eastAsia="zh-CN"/>
    </w:rPr>
  </w:style>
  <w:style w:type="paragraph" w:customStyle="1" w:styleId="7975B9AC752749E7B2C81F1689666047">
    <w:name w:val="7975B9AC752749E7B2C81F1689666047"/>
    <w:rsid w:val="009930C1"/>
    <w:rPr>
      <w:lang w:val="en-AU" w:eastAsia="zh-CN"/>
    </w:rPr>
  </w:style>
  <w:style w:type="paragraph" w:customStyle="1" w:styleId="54910AAB8C6044C096DAA7C190D07607">
    <w:name w:val="54910AAB8C6044C096DAA7C190D07607"/>
    <w:rsid w:val="009930C1"/>
    <w:rPr>
      <w:lang w:val="en-AU" w:eastAsia="zh-CN"/>
    </w:rPr>
  </w:style>
  <w:style w:type="paragraph" w:customStyle="1" w:styleId="D373622A82E04D07A6419A783164D305">
    <w:name w:val="D373622A82E04D07A6419A783164D305"/>
    <w:rsid w:val="009930C1"/>
    <w:rPr>
      <w:lang w:val="en-AU" w:eastAsia="zh-CN"/>
    </w:rPr>
  </w:style>
  <w:style w:type="paragraph" w:customStyle="1" w:styleId="9C43A3527F7340D6A82380421310AFF9">
    <w:name w:val="9C43A3527F7340D6A82380421310AFF9"/>
    <w:rsid w:val="009930C1"/>
    <w:rPr>
      <w:lang w:val="en-AU" w:eastAsia="zh-CN"/>
    </w:rPr>
  </w:style>
  <w:style w:type="paragraph" w:customStyle="1" w:styleId="D191DE12531043D4B1B5777CCC0E3A4A">
    <w:name w:val="D191DE12531043D4B1B5777CCC0E3A4A"/>
    <w:rsid w:val="009930C1"/>
    <w:rPr>
      <w:lang w:val="en-AU" w:eastAsia="zh-CN"/>
    </w:rPr>
  </w:style>
  <w:style w:type="paragraph" w:customStyle="1" w:styleId="06B38DB76B764B058EAC9286FB416E0C">
    <w:name w:val="06B38DB76B764B058EAC9286FB416E0C"/>
    <w:rsid w:val="009930C1"/>
    <w:rPr>
      <w:lang w:val="en-AU" w:eastAsia="zh-CN"/>
    </w:rPr>
  </w:style>
  <w:style w:type="paragraph" w:customStyle="1" w:styleId="21B907B71F5C46D2A759F4C7672A7DD6">
    <w:name w:val="21B907B71F5C46D2A759F4C7672A7DD6"/>
    <w:rsid w:val="009930C1"/>
    <w:rPr>
      <w:lang w:val="en-AU" w:eastAsia="zh-CN"/>
    </w:rPr>
  </w:style>
  <w:style w:type="paragraph" w:customStyle="1" w:styleId="ED81FF83615C4B39959F2CFDD2A6630B">
    <w:name w:val="ED81FF83615C4B39959F2CFDD2A6630B"/>
    <w:rsid w:val="009930C1"/>
    <w:rPr>
      <w:lang w:val="en-AU" w:eastAsia="zh-CN"/>
    </w:rPr>
  </w:style>
  <w:style w:type="paragraph" w:customStyle="1" w:styleId="517F4CDD3AB74348A8E52E39C5E32F07">
    <w:name w:val="517F4CDD3AB74348A8E52E39C5E32F07"/>
    <w:rsid w:val="005D38A2"/>
    <w:rPr>
      <w:lang w:val="en-AU" w:eastAsia="zh-CN"/>
    </w:rPr>
  </w:style>
  <w:style w:type="paragraph" w:customStyle="1" w:styleId="9D36EADFE43146B0BA8A1B38D20FD6FE">
    <w:name w:val="9D36EADFE43146B0BA8A1B38D20FD6FE"/>
    <w:rsid w:val="005D38A2"/>
    <w:rPr>
      <w:lang w:val="en-AU" w:eastAsia="zh-CN"/>
    </w:rPr>
  </w:style>
  <w:style w:type="paragraph" w:customStyle="1" w:styleId="6DD96B11A50849F4881B9BF68133448C">
    <w:name w:val="6DD96B11A50849F4881B9BF68133448C"/>
    <w:rsid w:val="005D38A2"/>
    <w:rPr>
      <w:lang w:val="en-AU" w:eastAsia="zh-CN"/>
    </w:rPr>
  </w:style>
  <w:style w:type="paragraph" w:customStyle="1" w:styleId="A5949C46AB65450B96F37DF2B9825212">
    <w:name w:val="A5949C46AB65450B96F37DF2B9825212"/>
    <w:rsid w:val="005D38A2"/>
    <w:rPr>
      <w:lang w:val="en-AU" w:eastAsia="zh-CN"/>
    </w:rPr>
  </w:style>
  <w:style w:type="paragraph" w:customStyle="1" w:styleId="D3EA162823F24C5D91E0AE7FF246566B">
    <w:name w:val="D3EA162823F24C5D91E0AE7FF246566B"/>
    <w:rsid w:val="005D38A2"/>
    <w:rPr>
      <w:lang w:val="en-AU" w:eastAsia="zh-CN"/>
    </w:rPr>
  </w:style>
  <w:style w:type="paragraph" w:customStyle="1" w:styleId="619FD3A514234084BE0DEE17B6121A1B">
    <w:name w:val="619FD3A514234084BE0DEE17B6121A1B"/>
    <w:rsid w:val="005D38A2"/>
    <w:rPr>
      <w:lang w:val="en-AU" w:eastAsia="zh-CN"/>
    </w:rPr>
  </w:style>
  <w:style w:type="paragraph" w:customStyle="1" w:styleId="0F5B6E9776FC4E83BB06C25DF31C8A38">
    <w:name w:val="0F5B6E9776FC4E83BB06C25DF31C8A38"/>
    <w:rsid w:val="005D38A2"/>
    <w:rPr>
      <w:lang w:val="en-AU" w:eastAsia="zh-CN"/>
    </w:rPr>
  </w:style>
  <w:style w:type="paragraph" w:customStyle="1" w:styleId="083B2E69C54E4ABE8414EB87A3A720FD">
    <w:name w:val="083B2E69C54E4ABE8414EB87A3A720FD"/>
    <w:rsid w:val="005D38A2"/>
    <w:rPr>
      <w:lang w:val="en-AU" w:eastAsia="zh-CN"/>
    </w:rPr>
  </w:style>
  <w:style w:type="paragraph" w:customStyle="1" w:styleId="F1E8073FA4C147429D74828583C0F8F2">
    <w:name w:val="F1E8073FA4C147429D74828583C0F8F2"/>
    <w:rsid w:val="005D38A2"/>
    <w:rPr>
      <w:lang w:val="en-AU" w:eastAsia="zh-CN"/>
    </w:rPr>
  </w:style>
  <w:style w:type="paragraph" w:customStyle="1" w:styleId="8998D3F8A8FB4664A2C9DC38F023BAD6">
    <w:name w:val="8998D3F8A8FB4664A2C9DC38F023BAD6"/>
    <w:rsid w:val="005D38A2"/>
    <w:rPr>
      <w:lang w:val="en-AU" w:eastAsia="zh-CN"/>
    </w:rPr>
  </w:style>
  <w:style w:type="paragraph" w:customStyle="1" w:styleId="9EBFC54FB2B848E6A62011F21CED4999">
    <w:name w:val="9EBFC54FB2B848E6A62011F21CED4999"/>
    <w:rsid w:val="005D38A2"/>
    <w:rPr>
      <w:lang w:val="en-AU" w:eastAsia="zh-CN"/>
    </w:rPr>
  </w:style>
  <w:style w:type="paragraph" w:customStyle="1" w:styleId="C48F686295E244D982D6FEB62D239DC5">
    <w:name w:val="C48F686295E244D982D6FEB62D239DC5"/>
    <w:rsid w:val="005D38A2"/>
    <w:rPr>
      <w:lang w:val="en-AU" w:eastAsia="zh-CN"/>
    </w:rPr>
  </w:style>
  <w:style w:type="paragraph" w:customStyle="1" w:styleId="F634E60C5FE242BF9414B37F4FD2970D">
    <w:name w:val="F634E60C5FE242BF9414B37F4FD2970D"/>
    <w:rsid w:val="005D38A2"/>
    <w:rPr>
      <w:lang w:val="en-AU" w:eastAsia="zh-CN"/>
    </w:rPr>
  </w:style>
  <w:style w:type="paragraph" w:customStyle="1" w:styleId="3A71BB86A43348BEB17DD6B8549DA368">
    <w:name w:val="3A71BB86A43348BEB17DD6B8549DA368"/>
    <w:rsid w:val="005D38A2"/>
    <w:rPr>
      <w:lang w:val="en-AU" w:eastAsia="zh-CN"/>
    </w:rPr>
  </w:style>
  <w:style w:type="paragraph" w:customStyle="1" w:styleId="C9DCCEEC025D4A48A353BEFA1141B29D">
    <w:name w:val="C9DCCEEC025D4A48A353BEFA1141B29D"/>
    <w:rsid w:val="005D38A2"/>
    <w:rPr>
      <w:lang w:val="en-AU" w:eastAsia="zh-CN"/>
    </w:rPr>
  </w:style>
  <w:style w:type="paragraph" w:customStyle="1" w:styleId="169602BBB85C4BA299567042E9914A5E">
    <w:name w:val="169602BBB85C4BA299567042E9914A5E"/>
    <w:rsid w:val="005D38A2"/>
    <w:rPr>
      <w:lang w:val="en-AU" w:eastAsia="zh-CN"/>
    </w:rPr>
  </w:style>
  <w:style w:type="paragraph" w:customStyle="1" w:styleId="CF80F225251A46AEA62200115557C8F2">
    <w:name w:val="CF80F225251A46AEA62200115557C8F2"/>
    <w:rsid w:val="005D38A2"/>
    <w:rPr>
      <w:lang w:val="en-AU" w:eastAsia="zh-CN"/>
    </w:rPr>
  </w:style>
  <w:style w:type="paragraph" w:customStyle="1" w:styleId="1E59E24967FA47A39637225F9458A92B">
    <w:name w:val="1E59E24967FA47A39637225F9458A92B"/>
    <w:rsid w:val="005D38A2"/>
    <w:rPr>
      <w:lang w:val="en-AU" w:eastAsia="zh-CN"/>
    </w:rPr>
  </w:style>
  <w:style w:type="paragraph" w:customStyle="1" w:styleId="94FB82AA11104640B75CD545A714784C">
    <w:name w:val="94FB82AA11104640B75CD545A714784C"/>
    <w:rsid w:val="005D38A2"/>
    <w:rPr>
      <w:lang w:val="en-AU" w:eastAsia="zh-CN"/>
    </w:rPr>
  </w:style>
  <w:style w:type="paragraph" w:customStyle="1" w:styleId="6DC71847870A46D085A6DA7ABADDB029">
    <w:name w:val="6DC71847870A46D085A6DA7ABADDB029"/>
    <w:rsid w:val="005D38A2"/>
    <w:rPr>
      <w:lang w:val="en-AU" w:eastAsia="zh-CN"/>
    </w:rPr>
  </w:style>
  <w:style w:type="paragraph" w:customStyle="1" w:styleId="0E6C9B9430A342EE843FFCBF7233037D">
    <w:name w:val="0E6C9B9430A342EE843FFCBF7233037D"/>
    <w:rsid w:val="005D38A2"/>
    <w:rPr>
      <w:lang w:val="en-AU" w:eastAsia="zh-CN"/>
    </w:rPr>
  </w:style>
  <w:style w:type="paragraph" w:customStyle="1" w:styleId="4A99ACE5F5924E0EA62B259FEEA12CEE">
    <w:name w:val="4A99ACE5F5924E0EA62B259FEEA12CEE"/>
    <w:rsid w:val="005D38A2"/>
    <w:rPr>
      <w:lang w:val="en-AU" w:eastAsia="zh-CN"/>
    </w:rPr>
  </w:style>
  <w:style w:type="paragraph" w:customStyle="1" w:styleId="A85B302C85F54807BF15A859A43DC73C">
    <w:name w:val="A85B302C85F54807BF15A859A43DC73C"/>
    <w:rsid w:val="007A67DF"/>
    <w:rPr>
      <w:lang w:val="en-AU" w:eastAsia="zh-CN"/>
    </w:rPr>
  </w:style>
  <w:style w:type="paragraph" w:customStyle="1" w:styleId="93F58982362B460A9EEFD4621F433FD2">
    <w:name w:val="93F58982362B460A9EEFD4621F433FD2"/>
    <w:rsid w:val="007A67DF"/>
    <w:rPr>
      <w:lang w:val="en-AU" w:eastAsia="zh-CN"/>
    </w:rPr>
  </w:style>
  <w:style w:type="paragraph" w:customStyle="1" w:styleId="F86AFDE3EEDF4063965EC4BA5EF531A7">
    <w:name w:val="F86AFDE3EEDF4063965EC4BA5EF531A7"/>
    <w:rsid w:val="007A67DF"/>
    <w:rPr>
      <w:lang w:val="en-AU" w:eastAsia="zh-CN"/>
    </w:rPr>
  </w:style>
  <w:style w:type="paragraph" w:customStyle="1" w:styleId="41A9FFF9ACF74DE087A8FA481D5EBA31">
    <w:name w:val="41A9FFF9ACF74DE087A8FA481D5EBA31"/>
    <w:rsid w:val="007A67DF"/>
    <w:rPr>
      <w:lang w:val="en-AU" w:eastAsia="zh-CN"/>
    </w:rPr>
  </w:style>
  <w:style w:type="paragraph" w:customStyle="1" w:styleId="D71BE2365AC84BC0941AC6ACE804FB06">
    <w:name w:val="D71BE2365AC84BC0941AC6ACE804FB06"/>
    <w:rsid w:val="007A67DF"/>
    <w:rPr>
      <w:lang w:val="en-AU" w:eastAsia="zh-CN"/>
    </w:rPr>
  </w:style>
  <w:style w:type="paragraph" w:customStyle="1" w:styleId="5FC00E00C04B47879E0BC6CDA8906D8C">
    <w:name w:val="5FC00E00C04B47879E0BC6CDA8906D8C"/>
    <w:rsid w:val="007A67DF"/>
    <w:rPr>
      <w:lang w:val="en-AU" w:eastAsia="zh-CN"/>
    </w:rPr>
  </w:style>
  <w:style w:type="paragraph" w:customStyle="1" w:styleId="50D80561FBF649F7A8C182D9BCDE47D3">
    <w:name w:val="50D80561FBF649F7A8C182D9BCDE47D3"/>
    <w:rsid w:val="007A67DF"/>
    <w:rPr>
      <w:lang w:val="en-AU" w:eastAsia="zh-CN"/>
    </w:rPr>
  </w:style>
  <w:style w:type="paragraph" w:customStyle="1" w:styleId="C642370B0C6A44C899621E46E3014766">
    <w:name w:val="C642370B0C6A44C899621E46E3014766"/>
    <w:rsid w:val="007A67DF"/>
    <w:rPr>
      <w:lang w:val="en-AU" w:eastAsia="zh-CN"/>
    </w:rPr>
  </w:style>
  <w:style w:type="paragraph" w:customStyle="1" w:styleId="FBB9262191564901B609F92616EA300A">
    <w:name w:val="FBB9262191564901B609F92616EA300A"/>
    <w:rsid w:val="007A67DF"/>
    <w:rPr>
      <w:lang w:val="en-AU" w:eastAsia="zh-CN"/>
    </w:rPr>
  </w:style>
  <w:style w:type="paragraph" w:customStyle="1" w:styleId="92AA39BB1928416381814AC7FDD87147">
    <w:name w:val="92AA39BB1928416381814AC7FDD87147"/>
    <w:rsid w:val="007A67DF"/>
    <w:rPr>
      <w:lang w:val="en-AU" w:eastAsia="zh-CN"/>
    </w:rPr>
  </w:style>
  <w:style w:type="paragraph" w:customStyle="1" w:styleId="4462D2F63F254592B6CF0C50E83F6B11">
    <w:name w:val="4462D2F63F254592B6CF0C50E83F6B11"/>
    <w:rsid w:val="007A67DF"/>
    <w:rPr>
      <w:lang w:val="en-AU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_ E x t / 5 0 1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2021-03-11T07:14:00Z</dcterms:created>
  <dcterms:modified xsi:type="dcterms:W3CDTF">2021-03-15T11:25:00Z</dcterms:modified>
</cp:coreProperties>
</file>