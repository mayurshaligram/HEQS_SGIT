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2635"/>
        <w:gridCol w:w="20"/>
        <w:gridCol w:w="4526"/>
        <w:gridCol w:w="9"/>
      </w:tblGrid>
      <w:tr w:rsidR="009D29F0" w:rsidTr="00A10518" w14:paraId="7E3FF208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3"/>
            <w:vAlign w:val="center"/>
          </w:tcPr>
          <w:p w:rsidRPr="0023400D" w:rsidR="0023400D" w:rsidP="0023400D" w:rsidRDefault="00EB269B" w14:paraId="6EA2D354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EB269B" w14:paraId="77922CB5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3DCA0ADF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EB269B" w14:paraId="0B0FF53E" w14:textId="77777777">
            <w:pPr>
              <w:jc w:val="right"/>
            </w:pPr>
            <w:sdt>
              <w:sdtPr>
                <w:alias w:val="#Nav: /Header/CompanyPicture"/>
                <w:tag w:val="#Nav: Standard_Sales_Inv_Ext/50106"/>
                <w:id w:val="795027538"/>
                <w:dataBinding w:prefixMappings="xmlns:ns0='urn:microsoft-dynamics-nav/reports/Standard_Sales_Inv_Ext/50106/'" w:xpath="/ns0:NavWordReportXmlPart[1]/ns0:Header[1]/ns0:CompanyPicture[1]" w:storeItemID="{449FD958-388F-4BB5-BF33-B32A63E27B5D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761CF3D6" wp14:editId="4FC34397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E214EF" w:rsidTr="005B7168" w14:paraId="45C43CB3" w14:textId="77777777">
        <w:trPr>
          <w:cantSplit/>
          <w:trHeight w:val="360"/>
        </w:trPr>
        <w:tc>
          <w:tcPr>
            <w:tcW w:w="3015" w:type="dxa"/>
          </w:tcPr>
          <w:p w:rsidRPr="00EB2DC0" w:rsidR="00E214EF" w:rsidP="00E214EF" w:rsidRDefault="00E214EF" w14:paraId="76352B0B" w14:textId="2A6A439B">
            <w:pPr>
              <w:ind w:right="560"/>
              <w:contextualSpacing/>
            </w:pPr>
            <w:r w:rsidRPr="00E214EF">
              <w:rPr>
                <w:rFonts w:asciiTheme="majorHAnsi" w:hAnsiTheme="majorHAnsi"/>
                <w:color w:val="0070C0"/>
                <w:sz w:val="28"/>
                <w:szCs w:val="28"/>
              </w:rPr>
              <w:t>Bill To:</w:t>
            </w:r>
          </w:p>
        </w:tc>
        <w:tc>
          <w:tcPr>
            <w:tcW w:w="2635" w:type="dxa"/>
          </w:tcPr>
          <w:p w:rsidRPr="00EB2DC0" w:rsidR="00E214EF" w:rsidP="00E214EF" w:rsidRDefault="00E214EF" w14:paraId="7CB76D0A" w14:textId="7C73E8F9">
            <w:pPr>
              <w:ind w:right="560"/>
              <w:contextualSpacing/>
            </w:pPr>
            <w:r w:rsidRPr="00E214EF">
              <w:rPr>
                <w:rFonts w:asciiTheme="majorHAnsi" w:hAnsiTheme="majorHAnsi"/>
                <w:color w:val="0070C0"/>
                <w:sz w:val="28"/>
                <w:szCs w:val="28"/>
              </w:rPr>
              <w:t>Ship To:</w:t>
            </w:r>
          </w:p>
        </w:tc>
        <w:tc>
          <w:tcPr>
            <w:tcW w:w="20" w:type="dxa"/>
            <w:vAlign w:val="bottom"/>
          </w:tcPr>
          <w:p w:rsidRPr="00537DB7" w:rsidR="00E214EF" w:rsidP="00CE400F" w:rsidRDefault="00E214EF" w14:paraId="70C134DD" w14:textId="28A5D3B4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p w:rsidRPr="006921DE" w:rsidR="00E214EF" w:rsidP="008F3797" w:rsidRDefault="008F3797" w14:paraId="3F15E378" w14:textId="5E255F2F">
            <w:pPr>
              <w:ind w:right="140"/>
              <w:contextualSpacing/>
              <w:jc w:val="right"/>
              <w:rPr>
                <w:rFonts w:asciiTheme="majorHAnsi" w:hAnsiTheme="majorHAnsi"/>
                <w:color w:val="F24F4F" w:themeColor="accent1"/>
                <w:sz w:val="36"/>
                <w:szCs w:val="36"/>
              </w:rPr>
            </w:pPr>
            <w:r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   </w:t>
            </w:r>
            <w:r w:rsidR="00A92990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      </w:t>
            </w:r>
            <w:r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 </w:t>
            </w: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Standard_Sales_Inv_Ext/50106"/>
                <w:id w:val="-721288217"/>
                <w:placeholder>
                  <w:docPart w:val="367C038FA7E549F7915B241DF7CD9200"/>
                </w:placeholder>
                <w:dataBinding w:prefixMappings="xmlns:ns0='urn:microsoft-dynamics-nav/reports/Standard_Sales_Inv_Ext/50106/'" w:xpath="/ns0:NavWordReportXmlPart[1]/ns0:Header[1]/ns0:CompanyAddress1[1]" w:storeItemID="{449FD958-388F-4BB5-BF33-B32A63E27B5D}"/>
                <w:text/>
              </w:sdtPr>
              <w:sdtEndPr/>
              <w:sdtContent>
                <w:r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 xml:space="preserve">     </w:t>
                </w:r>
                <w:r w:rsidR="00A92990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 xml:space="preserve">  </w:t>
                </w:r>
                <w:r w:rsidRPr="007B3609" w:rsidR="00E214EF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Pr="008F3797" w:rsidR="008F3797" w:rsidTr="005B7168" w14:paraId="39079935" w14:textId="77777777">
        <w:trPr>
          <w:cantSplit/>
          <w:trHeight w:val="36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_Ext/50106"/>
            <w:id w:val="473725033"/>
            <w:placeholder>
              <w:docPart w:val="39175327C4414A86BAE6C2EC1C35EE24"/>
            </w:placeholder>
            <w:dataBinding w:prefixMappings="xmlns:ns0='urn:microsoft-dynamics-nav/reports/Standard_Sales_Inv_Ext/501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3015" w:type="dxa"/>
              </w:tcPr>
              <w:p w:rsidRPr="00E214EF" w:rsidR="008F3797" w:rsidP="00E214EF" w:rsidRDefault="008F3797" w14:paraId="1752BBFF" w14:textId="5CC27D3A">
                <w:pPr>
                  <w:ind w:right="560"/>
                  <w:contextualSpacing/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b/>
              <w:sz w:val="20"/>
              <w:szCs w:val="20"/>
            </w:rPr>
            <w:id w:val="1339896286"/>
            <w:placeholder>
              <w:docPart w:val="6AF4704F29514D89A3E923CE555B4D26"/>
            </w:placeholder>
            <w15:dataBinding w:prefixMappings="xmlns:ns0='urn:microsoft-dynamics-nav/reports/Standard_Sales_Invoice/1306/' " w:xpath="/ns0:NavWordReportXmlPart[1]/ns0:Header[1]/ns0:ShipToAddress1[1]" w:storeItemID="{449FD958-388F-4BB5-BF33-B32A63E27B5D}"/>
          </w:sdtPr>
          <w:sdtEndPr/>
          <w:sdtContent>
            <w:tc>
              <w:tcPr>
                <w:tcW w:w="2635" w:type="dxa"/>
              </w:tcPr>
              <w:p w:rsidRPr="00E214EF" w:rsidR="008F3797" w:rsidP="00E214EF" w:rsidRDefault="00EB269B" w14:paraId="5C02EDCB" w14:textId="2279A2E5">
                <w:pPr>
                  <w:ind w:right="560"/>
                  <w:contextualSpacing/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</w:pPr>
                <w:r>
                  <w:rPr>
                    <w:b/>
                    <w:sz w:val="20"/>
                    <w:szCs w:val="20"/>
                  </w:rPr>
                  <w:t>ShipToAddress1</w:t>
                </w:r>
              </w:p>
            </w:tc>
          </w:sdtContent>
        </w:sdt>
        <w:tc>
          <w:tcPr>
            <w:tcW w:w="20" w:type="dxa"/>
            <w:vAlign w:val="bottom"/>
          </w:tcPr>
          <w:p w:rsidRPr="00537DB7" w:rsidR="008F3797" w:rsidP="00CE400F" w:rsidRDefault="004F7FE9" w14:paraId="77695B83" w14:textId="0BF9779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</w:p>
        </w:tc>
        <w:tc>
          <w:tcPr>
            <w:tcW w:w="4535" w:type="dxa"/>
            <w:gridSpan w:val="2"/>
            <w:vAlign w:val="center"/>
          </w:tcPr>
          <w:p w:rsidRPr="008F3797" w:rsidR="008F3797" w:rsidP="00D843E0" w:rsidRDefault="00D843E0" w14:paraId="1FE89778" w14:textId="07AAC500">
            <w:pPr>
              <w:pStyle w:val="NoSpacing"/>
              <w:ind w:right="10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="00EB269B">
              <w:rPr>
                <w:b/>
                <w:bCs/>
                <w:sz w:val="20"/>
                <w:szCs w:val="20"/>
              </w:rPr>
              <w:t xml:space="preserve">   </w:t>
            </w:r>
            <w:r w:rsidR="002305AA">
              <w:rPr>
                <w:b/>
                <w:bCs/>
                <w:sz w:val="20"/>
                <w:szCs w:val="20"/>
              </w:rPr>
              <w:t xml:space="preserve">ABN: </w:t>
            </w:r>
            <w:sdt>
              <w:sdtPr>
                <w:rPr>
                  <w:b/>
                  <w:bCs/>
                  <w:sz w:val="20"/>
                  <w:szCs w:val="20"/>
                </w:rPr>
                <w:id w:val="1977565158"/>
                <w:placeholder>
                  <w:docPart w:val="DefaultPlaceholder_-1854013440"/>
                </w:placeholder>
                <w15:dataBinding w:prefixMappings="xmlns:ns0='urn:microsoft-dynamics-nav/reports/Standard_Sales_Invoice/1306/' " w:xpath="/ns0:NavWordReportXmlPart[1]/ns0:Header[1]/ns0:CompanyRegistrationNumber[1]" w:storeItemID="{449FD958-388F-4BB5-BF33-B32A63E27B5D}"/>
              </w:sdtPr>
              <w:sdtEndPr/>
              <w:sdtContent>
                <w:proofErr w:type="spellStart"/>
                <w:r w:rsidRPr="008F3797" w:rsidR="00EB269B">
                  <w:rPr>
                    <w:b/>
                    <w:bCs/>
                    <w:sz w:val="20"/>
                    <w:szCs w:val="20"/>
                  </w:rPr>
                  <w:t>CompanyRegistrationNumber</w:t>
                </w:r>
                <w:proofErr w:type="spellEnd"/>
              </w:sdtContent>
            </w:sdt>
          </w:p>
        </w:tc>
      </w:tr>
      <w:tr w:rsidR="008F3797" w:rsidTr="005B7168" w14:paraId="4DC6B2D4" w14:textId="77777777">
        <w:trPr>
          <w:cantSplit/>
          <w:trHeight w:val="290"/>
        </w:trPr>
        <w:sdt>
          <w:sdtPr>
            <w:rPr>
              <w:bCs/>
              <w:sz w:val="20"/>
              <w:szCs w:val="20"/>
            </w:rPr>
            <w:alias w:val="#Nav: /Header/CustomerAddress2"/>
            <w:tag w:val="#Nav: Standard_Sales_Inv_Ext/50106"/>
            <w:id w:val="683634795"/>
            <w:placeholder>
              <w:docPart w:val="EEA4BFA2A3C348548FC45C531E26DE93"/>
            </w:placeholder>
            <w:dataBinding w:prefixMappings="xmlns:ns0='urn:microsoft-dynamics-nav/reports/Standard_Sales_Inv_Ext/50106/'" w:xpath="/ns0:NavWordReportXmlPart[1]/ns0:Header[1]/ns0:CustomerAddress2[1]" w:storeItemID="{449FD958-388F-4BB5-BF33-B32A63E27B5D}"/>
            <w:text/>
          </w:sdtPr>
          <w:sdtEndPr/>
          <w:sdtContent>
            <w:tc>
              <w:tcPr>
                <w:tcW w:w="3015" w:type="dxa"/>
              </w:tcPr>
              <w:p w:rsidRPr="008F3797" w:rsidR="008F3797" w:rsidP="0023400D" w:rsidRDefault="008F3797" w14:paraId="14596B28" w14:textId="06407CA9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</w:rPr>
                  <w:t>CustomerAddress2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1572625346"/>
            <w:placeholder>
              <w:docPart w:val="4B6FC9BC0816403D9608BD06691F03F9"/>
            </w:placeholder>
            <w15:dataBinding w:prefixMappings="xmlns:ns0='urn:microsoft-dynamics-nav/reports/Standard_Sales_Invoice/1306/' " w:xpath="/ns0:NavWordReportXmlPart[1]/ns0:Header[1]/ns0:ShipToAddress2[1]" w:storeItemID="{449FD958-388F-4BB5-BF33-B32A63E27B5D}"/>
          </w:sdtPr>
          <w:sdtEndPr/>
          <w:sdtContent>
            <w:tc>
              <w:tcPr>
                <w:tcW w:w="2635" w:type="dxa"/>
              </w:tcPr>
              <w:p w:rsidRPr="008F3797" w:rsidR="008F3797" w:rsidP="00E214EF" w:rsidRDefault="00EB269B" w14:paraId="6065A66A" w14:textId="6ECA2335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</w:rPr>
                  <w:t>ShipToAddress2</w:t>
                </w:r>
              </w:p>
            </w:tc>
          </w:sdtContent>
        </w:sdt>
        <w:tc>
          <w:tcPr>
            <w:tcW w:w="20" w:type="dxa"/>
          </w:tcPr>
          <w:p w:rsidRPr="00537DB7" w:rsidR="008F3797" w:rsidP="002A37A1" w:rsidRDefault="008F3797" w14:paraId="4570A5FD" w14:textId="2234D896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8F3797" w:rsidP="0023400D" w:rsidRDefault="00EB269B" w14:paraId="0D9CA731" w14:textId="07D8537A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_Ext/50106"/>
                <w:id w:val="300510598"/>
                <w:placeholder>
                  <w:docPart w:val="9C3F5BA82221470091C05C0F388FBFA8"/>
                </w:placeholder>
                <w:dataBinding w:prefixMappings="xmlns:ns0='urn:microsoft-dynamics-nav/reports/Standard_Sales_Inv_Ext/50106/'" w:xpath="/ns0:NavWordReportXmlPart[1]/ns0:Header[1]/ns0:CompanyAddress2[1]" w:storeItemID="{449FD958-388F-4BB5-BF33-B32A63E27B5D}"/>
                <w:text/>
              </w:sdtPr>
              <w:sdtEndPr/>
              <w:sdtContent>
                <w:r w:rsidRPr="00854DDE" w:rsidR="008F3797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8F3797" w:rsidTr="005B7168" w14:paraId="765EFCB0" w14:textId="77777777">
        <w:trPr>
          <w:cantSplit/>
          <w:trHeight w:val="290"/>
        </w:trPr>
        <w:sdt>
          <w:sdtPr>
            <w:rPr>
              <w:bCs/>
              <w:sz w:val="20"/>
              <w:szCs w:val="20"/>
            </w:rPr>
            <w:alias w:val="#Nav: /Header/CustomerAddress3"/>
            <w:tag w:val="#Nav: Standard_Sales_Inv_Ext/50106"/>
            <w:id w:val="-1835604787"/>
            <w:placeholder>
              <w:docPart w:val="8D887A46FF39407D903AB3933C64B10E"/>
            </w:placeholder>
            <w:dataBinding w:prefixMappings="xmlns:ns0='urn:microsoft-dynamics-nav/reports/Standard_Sales_Inv_Ext/50106/'" w:xpath="/ns0:NavWordReportXmlPart[1]/ns0:Header[1]/ns0:CustomerAddress3[1]" w:storeItemID="{449FD958-388F-4BB5-BF33-B32A63E27B5D}"/>
            <w:text/>
          </w:sdtPr>
          <w:sdtEndPr/>
          <w:sdtContent>
            <w:tc>
              <w:tcPr>
                <w:tcW w:w="3015" w:type="dxa"/>
              </w:tcPr>
              <w:p w:rsidRPr="008F3797" w:rsidR="008F3797" w:rsidP="0023400D" w:rsidRDefault="008F3797" w14:paraId="5AC7596A" w14:textId="78DBDCD9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1227333829"/>
            <w:placeholder>
              <w:docPart w:val="E20FA15FC82A414AB0599AFD8D171339"/>
            </w:placeholder>
            <w15:dataBinding w:prefixMappings="xmlns:ns0='urn:microsoft-dynamics-nav/reports/Standard_Sales_Invoice/1306/' " w:xpath="/ns0:NavWordReportXmlPart[1]/ns0:Header[1]/ns0:ShipToAddress3[1]" w:storeItemID="{449FD958-388F-4BB5-BF33-B32A63E27B5D}"/>
          </w:sdtPr>
          <w:sdtEndPr/>
          <w:sdtContent>
            <w:tc>
              <w:tcPr>
                <w:tcW w:w="2635" w:type="dxa"/>
              </w:tcPr>
              <w:p w:rsidRPr="008F3797" w:rsidR="008F3797" w:rsidP="00E214EF" w:rsidRDefault="00EB269B" w14:paraId="515BAF4E" w14:textId="10257D66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</w:rPr>
                  <w:t>ShipToAddress3</w:t>
                </w:r>
              </w:p>
            </w:tc>
          </w:sdtContent>
        </w:sdt>
        <w:tc>
          <w:tcPr>
            <w:tcW w:w="20" w:type="dxa"/>
          </w:tcPr>
          <w:p w:rsidRPr="00537DB7" w:rsidR="008F3797" w:rsidP="002A37A1" w:rsidRDefault="008F3797" w14:paraId="2CBE0EA7" w14:textId="01DB33B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8F3797" w:rsidP="0023400D" w:rsidRDefault="00EB269B" w14:paraId="1244D9AA" w14:textId="34E0D5B2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_Ext/50106"/>
                <w:id w:val="-128092235"/>
                <w:placeholder>
                  <w:docPart w:val="FC52F5D42E584797A36891DE2525592D"/>
                </w:placeholder>
                <w:dataBinding w:prefixMappings="xmlns:ns0='urn:microsoft-dynamics-nav/reports/Standard_Sales_Inv_Ext/50106/'" w:xpath="/ns0:NavWordReportXmlPart[1]/ns0:Header[1]/ns0:CompanyAddress3[1]" w:storeItemID="{449FD958-388F-4BB5-BF33-B32A63E27B5D}"/>
                <w:text/>
              </w:sdtPr>
              <w:sdtEndPr/>
              <w:sdtContent>
                <w:r w:rsidRPr="00854DDE" w:rsidR="008F3797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8F3797" w:rsidTr="005B7168" w14:paraId="18CD0461" w14:textId="77777777">
        <w:trPr>
          <w:cantSplit/>
          <w:trHeight w:val="290"/>
        </w:trPr>
        <w:sdt>
          <w:sdtPr>
            <w:rPr>
              <w:bCs/>
              <w:sz w:val="20"/>
              <w:szCs w:val="20"/>
            </w:rPr>
            <w:alias w:val="#Nav: /Header/CustomerAddress4"/>
            <w:tag w:val="#Nav: Standard_Sales_Inv_Ext/50106"/>
            <w:id w:val="-127006857"/>
            <w:placeholder>
              <w:docPart w:val="2C416B4945264E0EB2A52A2C155C0280"/>
            </w:placeholder>
            <w:dataBinding w:prefixMappings="xmlns:ns0='urn:microsoft-dynamics-nav/reports/Standard_Sales_Inv_Ext/50106/'" w:xpath="/ns0:NavWordReportXmlPart[1]/ns0:Header[1]/ns0:CustomerAddress4[1]" w:storeItemID="{449FD958-388F-4BB5-BF33-B32A63E27B5D}"/>
            <w:text/>
          </w:sdtPr>
          <w:sdtEndPr/>
          <w:sdtContent>
            <w:tc>
              <w:tcPr>
                <w:tcW w:w="3015" w:type="dxa"/>
              </w:tcPr>
              <w:p w:rsidRPr="008F3797" w:rsidR="008F3797" w:rsidP="0023400D" w:rsidRDefault="008F3797" w14:paraId="3510D30A" w14:textId="4D98C33B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262427595"/>
            <w:placeholder>
              <w:docPart w:val="3056B4BF94054F199BEC9D083BB2D3C1"/>
            </w:placeholder>
            <w15:dataBinding w:prefixMappings="xmlns:ns0='urn:microsoft-dynamics-nav/reports/Standard_Sales_Invoice/1306/' " w:xpath="/ns0:NavWordReportXmlPart[1]/ns0:Header[1]/ns0:ShipToAddress4[1]" w:storeItemID="{449FD958-388F-4BB5-BF33-B32A63E27B5D}"/>
          </w:sdtPr>
          <w:sdtEndPr/>
          <w:sdtContent>
            <w:tc>
              <w:tcPr>
                <w:tcW w:w="2635" w:type="dxa"/>
              </w:tcPr>
              <w:p w:rsidRPr="008F3797" w:rsidR="008F3797" w:rsidP="00E214EF" w:rsidRDefault="00EB269B" w14:paraId="6D364333" w14:textId="1F21BBE6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</w:rPr>
                  <w:t>ShipToAddress4</w:t>
                </w:r>
              </w:p>
            </w:tc>
          </w:sdtContent>
        </w:sdt>
        <w:tc>
          <w:tcPr>
            <w:tcW w:w="20" w:type="dxa"/>
          </w:tcPr>
          <w:p w:rsidRPr="00537DB7" w:rsidR="008F3797" w:rsidP="002A37A1" w:rsidRDefault="008F3797" w14:paraId="617CFE13" w14:textId="31B44E8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8F3797" w:rsidP="0023400D" w:rsidRDefault="00EB269B" w14:paraId="132BF7C5" w14:textId="1F6C6CC1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_Ext/50106"/>
                <w:id w:val="-1133634048"/>
                <w:placeholder>
                  <w:docPart w:val="C19FD9751736459388E510ABB3465291"/>
                </w:placeholder>
                <w:dataBinding w:prefixMappings="xmlns:ns0='urn:microsoft-dynamics-nav/reports/Standard_Sales_Inv_Ext/50106/'" w:xpath="/ns0:NavWordReportXmlPart[1]/ns0:Header[1]/ns0:CompanyAddress4[1]" w:storeItemID="{449FD958-388F-4BB5-BF33-B32A63E27B5D}"/>
                <w:text/>
              </w:sdtPr>
              <w:sdtEndPr/>
              <w:sdtContent>
                <w:r w:rsidRPr="00854DDE" w:rsidR="008F3797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8F3797" w:rsidTr="005B7168" w14:paraId="09AF5F1F" w14:textId="77777777">
        <w:trPr>
          <w:cantSplit/>
          <w:trHeight w:val="290"/>
        </w:trPr>
        <w:sdt>
          <w:sdtPr>
            <w:rPr>
              <w:bCs/>
              <w:sz w:val="20"/>
              <w:szCs w:val="20"/>
            </w:rPr>
            <w:alias w:val="#Nav: /Header/CustomerAddress5"/>
            <w:tag w:val="#Nav: Standard_Sales_Inv_Ext/50106"/>
            <w:id w:val="-1707012895"/>
            <w:placeholder>
              <w:docPart w:val="0D0D73E8B1E24A0B963215288DB83BDF"/>
            </w:placeholder>
            <w:dataBinding w:prefixMappings="xmlns:ns0='urn:microsoft-dynamics-nav/reports/Standard_Sales_Inv_Ext/50106/'" w:xpath="/ns0:NavWordReportXmlPart[1]/ns0:Header[1]/ns0:CustomerAddress5[1]" w:storeItemID="{449FD958-388F-4BB5-BF33-B32A63E27B5D}"/>
            <w:text/>
          </w:sdtPr>
          <w:sdtEndPr/>
          <w:sdtContent>
            <w:tc>
              <w:tcPr>
                <w:tcW w:w="3015" w:type="dxa"/>
              </w:tcPr>
              <w:p w:rsidRPr="008F3797" w:rsidR="008F3797" w:rsidP="0023400D" w:rsidRDefault="008F3797" w14:paraId="0C2DBF7A" w14:textId="27C3120E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</w:rPr>
                  <w:t>CustomerAddress5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618331107"/>
            <w:placeholder>
              <w:docPart w:val="C1551AF3211A4CE8B4D998C81CEE87E4"/>
            </w:placeholder>
            <w15:dataBinding w:prefixMappings="xmlns:ns0='urn:microsoft-dynamics-nav/reports/Standard_Sales_Invoice/1306/' " w:xpath="/ns0:NavWordReportXmlPart[1]/ns0:Header[1]/ns0:ShipToAddress5[1]" w:storeItemID="{449FD958-388F-4BB5-BF33-B32A63E27B5D}"/>
          </w:sdtPr>
          <w:sdtEndPr/>
          <w:sdtContent>
            <w:tc>
              <w:tcPr>
                <w:tcW w:w="2635" w:type="dxa"/>
              </w:tcPr>
              <w:p w:rsidRPr="008F3797" w:rsidR="008F3797" w:rsidP="00E214EF" w:rsidRDefault="00EB269B" w14:paraId="56E40450" w14:textId="3B53D6E2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</w:rPr>
                  <w:t>ShipToAddress5</w:t>
                </w:r>
              </w:p>
            </w:tc>
          </w:sdtContent>
        </w:sdt>
        <w:tc>
          <w:tcPr>
            <w:tcW w:w="20" w:type="dxa"/>
          </w:tcPr>
          <w:p w:rsidRPr="00537DB7" w:rsidR="008F3797" w:rsidP="002A37A1" w:rsidRDefault="008F3797" w14:paraId="521774AD" w14:textId="682E64F5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8F3797" w:rsidP="0023400D" w:rsidRDefault="00EB269B" w14:paraId="68E3E404" w14:textId="4F91C5AE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_Ext/50106"/>
                <w:id w:val="671686422"/>
                <w:placeholder>
                  <w:docPart w:val="8BA71F07588043578BE277E7737EBE58"/>
                </w:placeholder>
                <w:dataBinding w:prefixMappings="xmlns:ns0='urn:microsoft-dynamics-nav/reports/Standard_Sales_Inv_Ext/50106/'" w:xpath="/ns0:NavWordReportXmlPart[1]/ns0:Header[1]/ns0:CompanyAddress5[1]" w:storeItemID="{449FD958-388F-4BB5-BF33-B32A63E27B5D}"/>
                <w:text/>
              </w:sdtPr>
              <w:sdtEndPr/>
              <w:sdtContent>
                <w:r w:rsidRPr="00854DDE" w:rsidR="008F3797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8F3797" w:rsidTr="005B7168" w14:paraId="60C8376B" w14:textId="77777777">
        <w:trPr>
          <w:cantSplit/>
          <w:trHeight w:val="290"/>
        </w:trPr>
        <w:sdt>
          <w:sdtPr>
            <w:rPr>
              <w:bCs/>
              <w:sz w:val="20"/>
              <w:szCs w:val="20"/>
            </w:rPr>
            <w:alias w:val="#Nav: /Header/CustomerAddress6"/>
            <w:tag w:val="#Nav: Standard_Sales_Inv_Ext/50106"/>
            <w:id w:val="-591851238"/>
            <w:placeholder>
              <w:docPart w:val="1B13707AA8BC492C92EF9B7D0A532842"/>
            </w:placeholder>
            <w:dataBinding w:prefixMappings="xmlns:ns0='urn:microsoft-dynamics-nav/reports/Standard_Sales_Inv_Ext/50106/'" w:xpath="/ns0:NavWordReportXmlPart[1]/ns0:Header[1]/ns0:CustomerAddress6[1]" w:storeItemID="{449FD958-388F-4BB5-BF33-B32A63E27B5D}"/>
            <w:text/>
          </w:sdtPr>
          <w:sdtEndPr/>
          <w:sdtContent>
            <w:tc>
              <w:tcPr>
                <w:tcW w:w="3015" w:type="dxa"/>
              </w:tcPr>
              <w:p w:rsidRPr="008F3797" w:rsidR="008F3797" w:rsidP="0023400D" w:rsidRDefault="008F3797" w14:paraId="27E0F0CB" w14:textId="25C154C2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1814909908"/>
            <w:placeholder>
              <w:docPart w:val="4CF68023797D4A869F301BA3804EBCF7"/>
            </w:placeholder>
            <w15:dataBinding w:prefixMappings="xmlns:ns0='urn:microsoft-dynamics-nav/reports/Standard_Sales_Invoice/1306/' " w:xpath="/ns0:NavWordReportXmlPart[1]/ns0:Header[1]/ns0:ShipToAddress6[1]" w:storeItemID="{449FD958-388F-4BB5-BF33-B32A63E27B5D}"/>
          </w:sdtPr>
          <w:sdtEndPr/>
          <w:sdtContent>
            <w:tc>
              <w:tcPr>
                <w:tcW w:w="2635" w:type="dxa"/>
              </w:tcPr>
              <w:p w:rsidRPr="008F3797" w:rsidR="008F3797" w:rsidP="00E214EF" w:rsidRDefault="00EB269B" w14:paraId="5FEB23EF" w14:textId="745655AE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</w:rPr>
                  <w:t>ShipToAddress6</w:t>
                </w:r>
              </w:p>
            </w:tc>
          </w:sdtContent>
        </w:sdt>
        <w:tc>
          <w:tcPr>
            <w:tcW w:w="20" w:type="dxa"/>
          </w:tcPr>
          <w:p w:rsidRPr="00537DB7" w:rsidR="008F3797" w:rsidP="002A37A1" w:rsidRDefault="008F3797" w14:paraId="7B826EFD" w14:textId="72166344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8F3797" w:rsidP="0023400D" w:rsidRDefault="00EB269B" w14:paraId="55E8D88B" w14:textId="7DC874E9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_Ext/50106"/>
                <w:id w:val="-690377681"/>
                <w:placeholder>
                  <w:docPart w:val="21B4ECF2BA4841C089B3013493E0F2F0"/>
                </w:placeholder>
                <w:dataBinding w:prefixMappings="xmlns:ns0='urn:microsoft-dynamics-nav/reports/Standard_Sales_Inv_Ext/50106/'" w:xpath="/ns0:NavWordReportXmlPart[1]/ns0:Header[1]/ns0:CompanyAddress6[1]" w:storeItemID="{449FD958-388F-4BB5-BF33-B32A63E27B5D}"/>
                <w:text/>
              </w:sdtPr>
              <w:sdtEndPr/>
              <w:sdtContent>
                <w:r w:rsidRPr="00854DDE" w:rsidR="008F3797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8F3797" w:rsidTr="005B7168" w14:paraId="182AE4EA" w14:textId="77777777">
        <w:trPr>
          <w:cantSplit/>
          <w:trHeight w:val="274"/>
        </w:trPr>
        <w:sdt>
          <w:sdtPr>
            <w:rPr>
              <w:bCs/>
              <w:sz w:val="20"/>
              <w:szCs w:val="20"/>
            </w:rPr>
            <w:alias w:val="#Nav: /Header/CustomerAddress7"/>
            <w:tag w:val="#Nav: Standard_Sales_Inv_Ext/50106"/>
            <w:id w:val="339517340"/>
            <w:placeholder>
              <w:docPart w:val="B393BD227B644FF48088FD3DA4FA1251"/>
            </w:placeholder>
            <w:dataBinding w:prefixMappings="xmlns:ns0='urn:microsoft-dynamics-nav/reports/Standard_Sales_Inv_Ext/50106/'" w:xpath="/ns0:NavWordReportXmlPart[1]/ns0:Header[1]/ns0:CustomerAddress7[1]" w:storeItemID="{449FD958-388F-4BB5-BF33-B32A63E27B5D}"/>
            <w:text/>
          </w:sdtPr>
          <w:sdtEndPr/>
          <w:sdtContent>
            <w:tc>
              <w:tcPr>
                <w:tcW w:w="3015" w:type="dxa"/>
              </w:tcPr>
              <w:p w:rsidRPr="008F3797" w:rsidR="008F3797" w:rsidP="0023400D" w:rsidRDefault="008F3797" w14:paraId="7C02E56D" w14:textId="39B5ED40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232750638"/>
            <w:placeholder>
              <w:docPart w:val="F2C8FEB41C724B13A60D2C0026B06403"/>
            </w:placeholder>
            <w15:dataBinding w:prefixMappings="xmlns:ns0='urn:microsoft-dynamics-nav/reports/Standard_Sales_Invoice/1306/' " w:xpath="/ns0:NavWordReportXmlPart[1]/ns0:Header[1]/ns0:ShipToAddress7[1]" w:storeItemID="{449FD958-388F-4BB5-BF33-B32A63E27B5D}"/>
          </w:sdtPr>
          <w:sdtEndPr/>
          <w:sdtContent>
            <w:tc>
              <w:tcPr>
                <w:tcW w:w="2635" w:type="dxa"/>
              </w:tcPr>
              <w:p w:rsidRPr="008F3797" w:rsidR="008F3797" w:rsidP="00E214EF" w:rsidRDefault="00EB269B" w14:paraId="0459F613" w14:textId="11D0B358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</w:rPr>
                  <w:t>ShipToAddress7</w:t>
                </w:r>
              </w:p>
            </w:tc>
          </w:sdtContent>
        </w:sdt>
        <w:tc>
          <w:tcPr>
            <w:tcW w:w="20" w:type="dxa"/>
          </w:tcPr>
          <w:p w:rsidRPr="00537DB7" w:rsidR="008F3797" w:rsidP="002A37A1" w:rsidRDefault="008F3797" w14:paraId="16287379" w14:textId="0961B499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_Ext/50106"/>
            <w:id w:val="-116059262"/>
            <w:placeholder>
              <w:docPart w:val="8156EF195F3D4EA8B9173A1D006911AB"/>
            </w:placeholder>
            <w:dataBinding w:prefixMappings="xmlns:ns0='urn:microsoft-dynamics-nav/reports/Standard_Sales_Inv_Ext/50106/'" w:xpath="/ns0:NavWordReportXmlPart[1]/ns0:Header[1]/ns0:CompanyHomePage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8F3797" w:rsidP="008A3457" w:rsidRDefault="008F3797" w14:paraId="28E29996" w14:textId="063B2375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8F3797" w:rsidTr="005B7168" w14:paraId="654C5D52" w14:textId="77777777">
        <w:trPr>
          <w:cantSplit/>
          <w:trHeight w:val="290"/>
        </w:trPr>
        <w:sdt>
          <w:sdtPr>
            <w:rPr>
              <w:bCs/>
              <w:sz w:val="20"/>
              <w:szCs w:val="20"/>
            </w:rPr>
            <w:alias w:val="#Nav: /Header/CustomerAddress8"/>
            <w:tag w:val="#Nav: Standard_Sales_Inv_Ext/50106"/>
            <w:id w:val="1658728615"/>
            <w:placeholder>
              <w:docPart w:val="B103D9CE247C43D9B921DFB1658BF616"/>
            </w:placeholder>
            <w:dataBinding w:prefixMappings="xmlns:ns0='urn:microsoft-dynamics-nav/reports/Standard_Sales_Inv_Ext/50106/'" w:xpath="/ns0:NavWordReportXmlPart[1]/ns0:Header[1]/ns0:CustomerAddress8[1]" w:storeItemID="{449FD958-388F-4BB5-BF33-B32A63E27B5D}"/>
            <w:text/>
          </w:sdtPr>
          <w:sdtEndPr/>
          <w:sdtContent>
            <w:tc>
              <w:tcPr>
                <w:tcW w:w="3015" w:type="dxa"/>
              </w:tcPr>
              <w:p w:rsidRPr="008F3797" w:rsidR="008F3797" w:rsidP="0023400D" w:rsidRDefault="008F3797" w14:paraId="409C9B2E" w14:textId="3067E2D6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1771740077"/>
            <w:placeholder>
              <w:docPart w:val="E35D40BC51CC438CBB071147DC9569A8"/>
            </w:placeholder>
            <w15:dataBinding w:prefixMappings="xmlns:ns0='urn:microsoft-dynamics-nav/reports/Standard_Sales_Invoice/1306/' " w:xpath="/ns0:NavWordReportXmlPart[1]/ns0:Header[1]/ns0:ShipToAddress8[1]" w:storeItemID="{449FD958-388F-4BB5-BF33-B32A63E27B5D}"/>
          </w:sdtPr>
          <w:sdtEndPr/>
          <w:sdtContent>
            <w:tc>
              <w:tcPr>
                <w:tcW w:w="2635" w:type="dxa"/>
              </w:tcPr>
              <w:p w:rsidRPr="008F3797" w:rsidR="008F3797" w:rsidP="00E214EF" w:rsidRDefault="00EB269B" w14:paraId="778920F3" w14:textId="65B4C99D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</w:rPr>
                  <w:t>ShipToAddress8</w:t>
                </w:r>
              </w:p>
            </w:tc>
          </w:sdtContent>
        </w:sdt>
        <w:tc>
          <w:tcPr>
            <w:tcW w:w="20" w:type="dxa"/>
          </w:tcPr>
          <w:p w:rsidRPr="00537DB7" w:rsidR="008F3797" w:rsidP="002A37A1" w:rsidRDefault="008F3797" w14:paraId="52FA1A10" w14:textId="5E0817E2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_Ext/50106"/>
            <w:id w:val="436260094"/>
            <w:placeholder>
              <w:docPart w:val="281BD5AFA506445B91EBE486B0347540"/>
            </w:placeholder>
            <w:dataBinding w:prefixMappings="xmlns:ns0='urn:microsoft-dynamics-nav/reports/Standard_Sales_Inv_Ext/50106/'" w:xpath="/ns0:NavWordReportXmlPart[1]/ns0:Header[1]/ns0:CompanyEMail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8F3797" w:rsidP="008A3457" w:rsidRDefault="008F3797" w14:paraId="5FC6B64C" w14:textId="45BD900D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8F3797" w:rsidTr="005B7168" w14:paraId="220B44E3" w14:textId="77777777">
        <w:trPr>
          <w:cantSplit/>
          <w:trHeight w:val="290"/>
        </w:trPr>
        <w:tc>
          <w:tcPr>
            <w:tcW w:w="3015" w:type="dxa"/>
          </w:tcPr>
          <w:p w:rsidRPr="00E214EF" w:rsidR="008F3797" w:rsidP="0023400D" w:rsidRDefault="008F3797" w14:paraId="3DA4F937" w14:textId="52D2CF52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2635" w:type="dxa"/>
          </w:tcPr>
          <w:p w:rsidRPr="00E214EF" w:rsidR="008F3797" w:rsidP="00E214EF" w:rsidRDefault="008F3797" w14:paraId="1D2FDD21" w14:textId="0FE156FD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20" w:type="dxa"/>
          </w:tcPr>
          <w:p w:rsidRPr="00537DB7" w:rsidR="008F3797" w:rsidP="002A37A1" w:rsidRDefault="008F3797" w14:paraId="7CF9986E" w14:textId="62B036B6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_Ext/50106"/>
            <w:id w:val="-2033872512"/>
            <w:placeholder>
              <w:docPart w:val="B2C96FFC447F4D56A3139B4EEBC9A91F"/>
            </w:placeholder>
            <w:dataBinding w:prefixMappings="xmlns:ns0='urn:microsoft-dynamics-nav/reports/Standard_Sales_Inv_Ext/50106/'" w:xpath="/ns0:NavWordReportXmlPart[1]/ns0:Header[1]/ns0:CompanyPhoneNo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8F3797" w:rsidP="008A3457" w:rsidRDefault="008F3797" w14:paraId="0E59B1EB" w14:textId="659418FE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255E7B01" w14:textId="77777777">
      <w:pPr>
        <w:pStyle w:val="SubGroupSeparation"/>
      </w:pPr>
    </w:p>
    <w:tbl>
      <w:tblPr>
        <w:tblStyle w:val="TableGrid"/>
        <w:tblW w:w="102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3100"/>
        <w:gridCol w:w="1858"/>
      </w:tblGrid>
      <w:tr w:rsidR="00E214EF" w:rsidTr="00186869" w14:paraId="62C17E9E" w14:textId="313EC233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_Ext/50106"/>
            <w:id w:val="902264229"/>
            <w:placeholder>
              <w:docPart w:val="F99A5C7909624291BB2A56F80D0150A2"/>
            </w:placeholder>
            <w:dataBinding w:prefixMappings="xmlns:ns0='urn:microsoft-dynamics-nav/reports/Standard_Sales_Inv_Ext/50106/'" w:xpath="/ns0:NavWordReportXmlPart[1]/ns0:Header[1]/ns0:DocumentDate_Lbl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E214EF" w:rsidP="0033761E" w:rsidRDefault="00E214EF" w14:paraId="34A1943B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_Ext/50106"/>
            <w:id w:val="-1251649982"/>
            <w:placeholder>
              <w:docPart w:val="AA8CA651C2FA40308AB20DB625C6F4E7"/>
            </w:placeholder>
            <w:dataBinding w:prefixMappings="xmlns:ns0='urn:microsoft-dynamics-nav/reports/Standard_Sales_Inv_Ext/50106/'" w:xpath="/ns0:NavWordReportXmlPart[1]/ns0:Header[1]/ns0:DueDate_Lbl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33761E" w:rsidR="00E214EF" w:rsidP="0033761E" w:rsidRDefault="00E214EF" w14:paraId="35C05E1F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_Ext/50106"/>
            <w:id w:val="1934628656"/>
            <w:placeholder>
              <w:docPart w:val="C007E77E8BF848DE93F8F8513A31707A"/>
            </w:placeholder>
            <w:dataBinding w:prefixMappings="xmlns:ns0='urn:microsoft-dynamics-nav/reports/Standard_Sales_Inv_Ext/50106/'" w:xpath="/ns0:NavWordReportXmlPart[1]/ns0:Header[1]/ns0:PaymentTermsDescription_Lbl[1]" w:storeItemID="{449FD958-388F-4BB5-BF33-B32A63E27B5D}"/>
            <w:text/>
          </w:sdtPr>
          <w:sdtEndPr/>
          <w:sdtContent>
            <w:tc>
              <w:tcPr>
                <w:tcW w:w="3100" w:type="dxa"/>
                <w:tcMar>
                  <w:right w:w="0" w:type="dxa"/>
                </w:tcMar>
              </w:tcPr>
              <w:p w:rsidRPr="0033761E" w:rsidR="00E214EF" w:rsidP="0033761E" w:rsidRDefault="00E214EF" w14:paraId="2FE79811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OrderNo_Lbl"/>
            <w:tag w:val="#Nav: Standard_Sales_Inv_Ext/50106"/>
            <w:id w:val="-1468357721"/>
            <w:placeholder>
              <w:docPart w:val="573442801C2B4227BD1673CF10421A9E"/>
            </w:placeholder>
            <w:dataBinding w:prefixMappings="xmlns:ns0='urn:microsoft-dynamics-nav/reports/Standard_Sales_Inv_Ext/50106/'" w:xpath="/ns0:NavWordReportXmlPart[1]/ns0:Header[1]/ns0:OrderNo_Lbl[1]" w:storeItemID="{2194FE8F-E870-432E-B874-E68E56885D9D}"/>
            <w:text/>
          </w:sdtPr>
          <w:sdtEndPr/>
          <w:sdtContent>
            <w:tc>
              <w:tcPr>
                <w:tcW w:w="1858" w:type="dxa"/>
                <w:shd w:val="clear" w:color="auto" w:fill="auto"/>
              </w:tcPr>
              <w:p w:rsidR="00E214EF" w:rsidRDefault="00E214EF" w14:paraId="4FACE688" w14:textId="3BFF187D">
                <w:proofErr w:type="spellStart"/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OrderNo_Lbl</w:t>
                </w:r>
                <w:proofErr w:type="spellEnd"/>
              </w:p>
            </w:tc>
          </w:sdtContent>
        </w:sdt>
      </w:tr>
      <w:tr w:rsidRPr="00FD3C3E" w:rsidR="00E214EF" w:rsidTr="00186869" w14:paraId="70396C5A" w14:textId="04B7B565">
        <w:tc>
          <w:tcPr>
            <w:tcW w:w="2632" w:type="dxa"/>
          </w:tcPr>
          <w:p w:rsidRPr="00854DDE" w:rsidR="00E214EF" w:rsidP="00C35AB3" w:rsidRDefault="00E214EF" w14:paraId="34236750" w14:textId="6C2C2973">
            <w:pPr>
              <w:pStyle w:val="NoSpacing"/>
              <w:spacing w:after="48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alias w:val="#Nav: /Header/DocumentDate"/>
                <w:tag w:val="#Nav: Standard_Sales_Inv_Ext/50106"/>
                <w:id w:val="-370452850"/>
                <w:placeholder>
                  <w:docPart w:val="EEA63BF2F93E46AC8AD5ACDF01F4BDEE"/>
                </w:placeholder>
                <w:dataBinding w:prefixMappings="xmlns:ns0='urn:microsoft-dynamics-nav/reports/Standard_Sales_Inv_Ext/50106/'" w:xpath="/ns0:NavWordReportXmlPart[1]/ns0:Header[1]/ns0:DocumentDate[1]" w:storeItemID="{449FD958-388F-4BB5-BF33-B32A63E27B5D}"/>
                <w:text/>
              </w:sdtPr>
              <w:sdtEndPr/>
              <w:sdtContent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sdtContent>
            </w:sdt>
          </w:p>
        </w:tc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_Ext/50106"/>
            <w:id w:val="1703123343"/>
            <w:placeholder>
              <w:docPart w:val="BC026470985A4FADA53013A1550E0F01"/>
            </w:placeholder>
            <w:dataBinding w:prefixMappings="xmlns:ns0='urn:microsoft-dynamics-nav/reports/Standard_Sales_Inv_Ext/50106/'" w:xpath="/ns0:NavWordReportXmlPart[1]/ns0:Header[1]/ns0:DueDate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E214EF" w:rsidP="00C35AB3" w:rsidRDefault="00E214EF" w14:paraId="4D3F41D3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_Ext/50106"/>
            <w:id w:val="-419950001"/>
            <w:placeholder>
              <w:docPart w:val="55B8AB001ADC44D9A9F88721682E7DEA"/>
            </w:placeholder>
            <w:dataBinding w:prefixMappings="xmlns:ns0='urn:microsoft-dynamics-nav/reports/Standard_Sales_Inv_Ext/50106/'" w:xpath="/ns0:NavWordReportXmlPart[1]/ns0:Header[1]/ns0:PaymentTermsDescription[1]" w:storeItemID="{449FD958-388F-4BB5-BF33-B32A63E27B5D}"/>
            <w:text/>
          </w:sdtPr>
          <w:sdtEndPr/>
          <w:sdtContent>
            <w:tc>
              <w:tcPr>
                <w:tcW w:w="3100" w:type="dxa"/>
                <w:tcMar>
                  <w:right w:w="0" w:type="dxa"/>
                </w:tcMar>
              </w:tcPr>
              <w:p w:rsidRPr="00854DDE" w:rsidR="00E214EF" w:rsidP="00C35AB3" w:rsidRDefault="00E214EF" w14:paraId="0ECD2CB9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OrderNo"/>
            <w:tag w:val="#Nav: Standard_Sales_Inv_Ext/50106"/>
            <w:id w:val="813140683"/>
            <w:placeholder>
              <w:docPart w:val="2CE35ED2607E447CB35A24D036EE7DC8"/>
            </w:placeholder>
            <w:dataBinding w:prefixMappings="xmlns:ns0='urn:microsoft-dynamics-nav/reports/Standard_Sales_Inv_Ext/50106/'" w:xpath="/ns0:NavWordReportXmlPart[1]/ns0:Header[1]/ns0:OrderNo[1]" w:storeItemID="{2194FE8F-E870-432E-B874-E68E56885D9D}"/>
            <w:text/>
          </w:sdtPr>
          <w:sdtEndPr/>
          <w:sdtContent>
            <w:tc>
              <w:tcPr>
                <w:tcW w:w="1858" w:type="dxa"/>
                <w:shd w:val="clear" w:color="auto" w:fill="auto"/>
              </w:tcPr>
              <w:p w:rsidRPr="00FD3C3E" w:rsidR="00E214EF" w:rsidRDefault="00E214EF" w14:paraId="16B69D9D" w14:textId="7A196F21">
                <w:proofErr w:type="spellStart"/>
                <w:r w:rsidRPr="0048227A">
                  <w:rPr>
                    <w:rFonts w:cstheme="minorHAnsi"/>
                    <w:sz w:val="20"/>
                    <w:szCs w:val="20"/>
                  </w:rPr>
                  <w:t>OrderNo</w:t>
                </w:r>
                <w:proofErr w:type="spellEnd"/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 w14:paraId="49A28786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_Ext/50106"/>
            <w:id w:val="771446451"/>
            <w:placeholder>
              <w:docPart w:val="348BB718B9064D349DD4841EFD3E78B7"/>
            </w:placeholder>
            <w:dataBinding w:prefixMappings="xmlns:ns0='urn:microsoft-dynamics-nav/reports/Standard_Sales_Inv_Ext/50106/'" w:xpath="/ns0:NavWordReportXmlPart[1]/ns0:Header[1]/ns0:Line[1]/ns0:ItemNo_Line_Lbl[1]" w:storeItemID="{449FD958-388F-4BB5-BF33-B32A63E27B5D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65FEACE8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_Ext/50106"/>
            <w:id w:val="1545399846"/>
            <w:placeholder>
              <w:docPart w:val="348BB718B9064D349DD4841EFD3E78B7"/>
            </w:placeholder>
            <w:dataBinding w:prefixMappings="xmlns:ns0='urn:microsoft-dynamics-nav/reports/Standard_Sales_Inv_Ext/50106/'" w:xpath="/ns0:NavWordReportXmlPart[1]/ns0:Header[1]/ns0:Line[1]/ns0:Description_Line_Lbl[1]" w:storeItemID="{449FD958-388F-4BB5-BF33-B32A63E27B5D}"/>
            <w:text/>
          </w:sdtPr>
          <w:sdtEndPr/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 w14:paraId="763C35FE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_Ext/50106"/>
            <w:id w:val="1182479650"/>
            <w:placeholder>
              <w:docPart w:val="9EBC2894080644B297B3C72FC1476728"/>
            </w:placeholder>
            <w:dataBinding w:prefixMappings="xmlns:ns0='urn:microsoft-dynamics-nav/reports/Standard_Sales_Inv_Ext/50106/'" w:xpath="/ns0:NavWordReportXmlPart[1]/ns0:Header[1]/ns0:Line[1]/ns0:Quantity_Line_Lbl[1]" w:storeItemID="{449FD958-388F-4BB5-BF33-B32A63E27B5D}"/>
            <w:text/>
          </w:sdtPr>
          <w:sdtEndPr/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 w14:paraId="7EF038D2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_Ext/50106"/>
            <w:id w:val="-92247916"/>
            <w:placeholder>
              <w:docPart w:val="9EBC2894080644B297B3C72FC1476728"/>
            </w:placeholder>
            <w:dataBinding w:prefixMappings="xmlns:ns0='urn:microsoft-dynamics-nav/reports/Standard_Sales_Inv_Ext/50106/'" w:xpath="/ns0:NavWordReportXmlPart[1]/ns0:Header[1]/ns0:Line[1]/ns0:Unit_Lbl[1]" w:storeItemID="{449FD958-388F-4BB5-BF33-B32A63E27B5D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60C0D1B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_Ext/50106"/>
            <w:id w:val="1794643282"/>
            <w:placeholder>
              <w:docPart w:val="454F6090FF0D49F5A0BEC4CA9FD74298"/>
            </w:placeholder>
            <w:dataBinding w:prefixMappings="xmlns:ns0='urn:microsoft-dynamics-nav/reports/Standard_Sales_Inv_Ext/50106/'" w:xpath="/ns0:NavWordReportXmlPart[1]/ns0:Header[1]/ns0:Line[1]/ns0:UnitPrice_Lbl[1]" w:storeItemID="{449FD958-388F-4BB5-BF33-B32A63E27B5D}"/>
            <w:text/>
          </w:sdtPr>
          <w:sdtEndPr/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 w14:paraId="6039417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0F90C3EE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_Ext/501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_Ext/50106/'" w:xpath="/ns0:NavWordReportXmlPart[1]/ns0:Header[1]/ns0:Line[1]/ns0:VATPct_Line_Lbl[1]" w:storeItemID="{449FD958-388F-4BB5-BF33-B32A63E27B5D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3FB92B32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_Ext/50106"/>
            <w:id w:val="1017885413"/>
            <w:placeholder>
              <w:docPart w:val="454F6090FF0D49F5A0BEC4CA9FD74298"/>
            </w:placeholder>
            <w:dataBinding w:prefixMappings="xmlns:ns0='urn:microsoft-dynamics-nav/reports/Standard_Sales_Inv_Ext/50106/'" w:xpath="/ns0:NavWordReportXmlPart[1]/ns0:Header[1]/ns0:Line[1]/ns0:LineAmount_Line_Lbl[1]" w:storeItemID="{449FD958-388F-4BB5-BF33-B32A63E27B5D}"/>
            <w:text/>
          </w:sdtPr>
          <w:sdtEndPr/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3DBAFDAC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_Ext/50106"/>
          <w:id w:val="1327254768"/>
          <w15:dataBinding w:prefixMappings="xmlns:ns0='urn:microsoft-dynamics-nav/reports/Standard_Sales_Inv_Ext/50106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 w14:paraId="7EDC12E0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_Ext/501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_Ext/501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EB269B" w:rsidRDefault="0055738E" w14:paraId="7B3609ED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_Ext/501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_Ext/50106/'" w:xpath="/ns0:NavWordReportXmlPart[1]/ns0:Header[1]/ns0:Line[1]/ns0:Description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EB269B" w:rsidRDefault="0055738E" w14:paraId="6327B8AA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_Ext/501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_Ext/50106/'" w:xpath="/ns0:NavWordReportXmlPart[1]/ns0:Header[1]/ns0:Line[1]/ns0:Quantity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EB269B" w:rsidRDefault="0055738E" w14:paraId="05E43D6F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_Ext/501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_Ext/50106/'" w:xpath="/ns0:NavWordReportXmlPart[1]/ns0:Header[1]/ns0:Line[1]/ns0:UnitOfMeasure[1]" w:storeItemID="{449FD958-388F-4BB5-BF33-B32A63E27B5D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EB269B" w:rsidRDefault="0055738E" w14:paraId="20157F7A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_Ext/501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_Ext/50106/'" w:xpath="/ns0:NavWordReportXmlPart[1]/ns0:Header[1]/ns0:Line[1]/ns0:UnitPric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EB269B" w:rsidRDefault="0055738E" w14:paraId="73C82EFA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_Ext/501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_Ext/50106/'" w:xpath="/ns0:NavWordReportXmlPart[1]/ns0:Header[1]/ns0:Line[1]/ns0:LineDiscountPercentTex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EB269B" w:rsidRDefault="00DE3BB2" w14:paraId="61BF2DD8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_Ext/501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_Ext/50106/'" w:xpath="/ns0:NavWordReportXmlPart[1]/ns0:Header[1]/ns0:Line[1]/ns0:VATPc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EB269B" w:rsidRDefault="0055738E" w14:paraId="7E4EAF93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_Ext/501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_Ext/50106/'" w:xpath="/ns0:NavWordReportXmlPart[1]/ns0:Header[1]/ns0:Line[1]/ns0:LineAmoun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EB269B" w:rsidRDefault="0055738E" w14:paraId="2BB2A120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_Ext/50106"/>
          <w:id w:val="1335187062"/>
          <w15:dataBinding w:prefixMappings="xmlns:ns0='urn:microsoft-dynamics-nav/reports/Standard_Sales_Inv_Ext/50106/'" w:xpath="/ns0:NavWordReportXmlPart[1]/ns0:Header[1]/ns0:ReportTotalsLine" w:storeItemID="{449FD958-388F-4BB5-BF33-B32A63E27B5D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346B21" w14:paraId="338BA47B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5BCD1BCD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66B06E33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1980757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_Ext/501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_Ext/50106/'" w:xpath="/ns0:NavWordReportXmlPart[1]/ns0:Header[1]/ns0:ReportTotalsLine[1]/ns0:Description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EB269B" w:rsidRDefault="0055738E" w14:paraId="702829E1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_Ext/501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_Ext/50106/'" w:xpath="/ns0:NavWordReportXmlPart[1]/ns0:Header[1]/ns0:ReportTotalsLine[1]/ns0:AmountFormatted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EB269B" w:rsidRDefault="0055738E" w14:paraId="4FDB850A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 w14:paraId="1E22D184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0F31BFFA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029EA3A1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_Ext/50106"/>
            <w:id w:val="1088344960"/>
            <w:placeholder>
              <w:docPart w:val="8E6E9800387D4C929ACF2FB0603AA477"/>
            </w:placeholder>
            <w:dataBinding w:prefixMappings="xmlns:ns0='urn:microsoft-dynamics-nav/reports/Standard_Sales_Inv_Ext/50106/'" w:xpath="/ns0:NavWordReportXmlPart[1]/ns0:Header[1]/ns0:Totals[1]/ns0:TotalText[1]" w:storeItemID="{449FD958-388F-4BB5-BF33-B32A63E27B5D}"/>
            <w:text/>
          </w:sdtPr>
          <w:sdtEndPr/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1AF807BF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_Ext/50106"/>
            <w:id w:val="1661501859"/>
            <w:placeholder>
              <w:docPart w:val="1B23467F53D74360954403C6128BE346"/>
            </w:placeholder>
            <w:dataBinding w:prefixMappings="xmlns:ns0='urn:microsoft-dynamics-nav/reports/Standard_Sales_Inv_Ext/50106/'" w:xpath="/ns0:NavWordReportXmlPart[1]/ns0:Header[1]/ns0:Totals[1]/ns0:TotalAmountIncludingVAT[1]" w:storeItemID="{449FD958-388F-4BB5-BF33-B32A63E27B5D}"/>
            <w:text/>
          </w:sdtPr>
          <w:sdtEndPr/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384DDCF7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38CC6A01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734470F1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_Ext/50106"/>
            <w:id w:val="1879505568"/>
            <w:placeholder>
              <w:docPart w:val="6F27B3AF698F4FE7B93BAA79601A27B0"/>
            </w:placeholder>
            <w:dataBinding w:prefixMappings="xmlns:ns0='urn:microsoft-dynamics-nav/reports/Standard_Sales_Inv_Ext/50106/'" w:xpath="/ns0:NavWordReportXmlPart[1]/ns0:Header[1]/ns0:VATClauseLine[1]/ns0:VATClausesHeader[1]" w:storeItemID="{449FD958-388F-4BB5-BF33-B32A63E27B5D}"/>
            <w:text/>
          </w:sdtPr>
          <w:sdtEndPr/>
          <w:sdtContent>
            <w:tc>
              <w:tcPr>
                <w:tcW w:w="7830" w:type="dxa"/>
              </w:tcPr>
              <w:p w:rsidRPr="005B41A2" w:rsidR="00B25A22" w:rsidP="00B62B53" w:rsidRDefault="00B25A22" w14:paraId="150B72EB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_Ext/50106"/>
          <w:id w:val="1249157447"/>
          <w15:dataBinding w:prefixMappings="xmlns:ns0='urn:microsoft-dynamics-nav/reports/Standard_Sales_Inv_Ext/50106/'" w:xpath="/ns0:NavWordReportXmlPart[1]/ns0:Header[1]/ns0:VATClauseLine" w:storeItemID="{449FD958-388F-4BB5-BF33-B32A63E27B5D}"/>
          <w15:repeatingSection/>
        </w:sdtPr>
        <w:sdtEndPr/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EndPr/>
            <w:sdtContent>
              <w:tr w:rsidR="00B25A22" w:rsidTr="00B25A22" w14:paraId="0535973E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6873C7BF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_Ext/50106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_Ext/50106/'" w:xpath="/ns0:NavWordReportXmlPart[1]/ns0:Header[1]/ns0:VATClauseLine[1]/ns0:Description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EB269B" w:rsidRDefault="00B25A22" w14:paraId="23ADCA02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_Ext/501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_Ext/50106/'" w:xpath="/ns0:NavWordReportXmlPart[1]/ns0:Header[1]/ns0:VATClauseLine[1]/ns0:VATAmount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2880" w:type="dxa"/>
                            </w:tcPr>
                            <w:p w:rsidR="00B25A22" w:rsidP="00EB269B" w:rsidRDefault="00B25A22" w14:paraId="5D2B7D53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 w14:paraId="4532F2BA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2_VATClauseLine"/>
                          <w:tag w:val="#Nav: Standard_Sales_Inv_Ext/50106"/>
                          <w:id w:val="-185842516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_Ext/50106/'" w:xpath="/ns0:NavWordReportXmlPart[1]/ns0:Header[1]/ns0:VATClauseLine[1]/ns0:Description2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EB269B" w:rsidRDefault="00B25A22" w14:paraId="3CC2C81F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Description2_VATClauseLine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2880" w:type="dxa"/>
                        </w:tcPr>
                        <w:p w:rsidR="00B25A22" w:rsidP="00B25A22" w:rsidRDefault="00B25A22" w14:paraId="17843005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4E96AB47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73F7CDD5" w14:textId="77777777">
      <w:pPr>
        <w:pStyle w:val="GroupSeparation"/>
        <w:spacing w:after="0" w:line="240" w:lineRule="auto"/>
      </w:pPr>
    </w:p>
    <w:p w:rsidR="00B25A22" w:rsidP="005B41A2" w:rsidRDefault="00B25A22" w14:paraId="04A059F2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_Ext/50106"/>
        <w:id w:val="465787805"/>
        <w15:dataBinding w:prefixMappings="xmlns:ns0='urn:microsoft-dynamics-nav/reports/Standard_Sales_Inv_Ext/50106/'" w:xpath="/ns0:NavWordReportXmlPart[1]/ns0:Header[1]/ns0:WorkDescriptionLines" w:storeItemID="{449FD958-388F-4BB5-BF33-B32A63E27B5D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_Ext/501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_Ext/50106/'" w:xpath="/ns0:NavWordReportXmlPart[1]/ns0:Header[1]/ns0:WorkDescriptionLines[1]/ns0:WorkDescriptionLine[1]" w:storeItemID="{449FD958-388F-4BB5-BF33-B32A63E27B5D}"/>
                <w:text/>
              </w:sdtPr>
              <w:sdtEndPr/>
              <w:sdtContent>
                <w:p w:rsidR="00D54DEE" w:rsidP="00EB269B" w:rsidRDefault="001A63CC" w14:paraId="16A74C3E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2B24AA43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_Ext/50106"/>
        <w:id w:val="940566818"/>
        <w15:dataBinding w:prefixMappings="xmlns:ns0='urn:microsoft-dynamics-nav/reports/Standard_Sales_Inv_Ext/50106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_Ext/50106"/>
                <w:id w:val="-804161553"/>
                <w:showingPlcHdr/>
                <w:dataBinding w:prefixMappings="xmlns:ns0='urn:microsoft-dynamics-nav/reports/Standard_Sales_Inv_Ext/50106/'" w:xpath="/ns0:NavWordReportXmlPart[1]/ns0:Header[1]/ns0:PaymentReportingArgument[1]/ns0:PaymentServiceLogo[1]" w:storeItemID="{449FD958-388F-4BB5-BF33-B32A63E27B5D}"/>
                <w:picture/>
              </w:sdtPr>
              <w:sdtEndPr/>
              <w:sdtContent>
                <w:p w:rsidR="00A97B8A" w:rsidP="00EB269B" w:rsidRDefault="00A97B8A" w14:paraId="38A4879C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104D299" wp14:editId="010FE9CA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_Ext/501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_Ext/50106/'" w:xpath="/ns0:NavWordReportXmlPart[1]/ns0:Header[1]/ns0:PaymentReportingArgument[1]/ns0:PaymentServiceText_Url[1]" w:storeItemID="{449FD958-388F-4BB5-BF33-B32A63E27B5D}"/>
                <w:text/>
              </w:sdtPr>
              <w:sdtEndPr/>
              <w:sdtContent>
                <w:p w:rsidR="00A97B8A" w:rsidP="00EB269B" w:rsidRDefault="00A97B8A" w14:paraId="1AF33926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7FE43999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718297C4" w14:textId="77777777">
      <w:pPr>
        <w:pStyle w:val="SubGroupSeparation"/>
      </w:pPr>
    </w:p>
    <w:p w:rsidR="008166C0" w:rsidP="00FF5235" w:rsidRDefault="008166C0" w14:paraId="3A053DB4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0321" w:rsidP="00E40C63" w:rsidRDefault="00FF0321" w14:paraId="1463591C" w14:textId="77777777">
      <w:pPr>
        <w:spacing w:after="0"/>
      </w:pPr>
      <w:r>
        <w:separator/>
      </w:r>
    </w:p>
  </w:endnote>
  <w:endnote w:type="continuationSeparator" w:id="0">
    <w:p w:rsidR="00FF0321" w:rsidP="00E40C63" w:rsidRDefault="00FF0321" w14:paraId="378BFAF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7FC4B7BF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1B9230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_Ext/501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_Ext/50106/'" w:xpath="/ns0:NavWordReportXmlPart[1]/ns0:Header[1]/ns0:CompanyLegalStatement[1]" w:storeItemID="{449FD958-388F-4BB5-BF33-B32A63E27B5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0E1A21DF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26B7718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38CA070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14885863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Inv_Ext/50106"/>
          <w:id w:val="1621726738"/>
          <w:placeholder>
            <w:docPart w:val="DefaultPlaceholder_-1854013440"/>
          </w:placeholder>
          <w:dataBinding w:prefixMappings="xmlns:ns0='urn:microsoft-dynamics-nav/reports/Standard_Sales_Inv_Ext/50106/'" w:xpath="/ns0:NavWordReportXmlPart[1]/ns0:Header[1]/ns0:CompanyBankName_Lbl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3260F6" w:rsidR="0023400D" w:rsidP="00C43401" w:rsidRDefault="00922B1D" w14:paraId="7E09B2B5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Inv_Ext/50106"/>
          <w:id w:val="-303618989"/>
          <w:placeholder>
            <w:docPart w:val="DefaultPlaceholder_-1854013440"/>
          </w:placeholder>
          <w:dataBinding w:prefixMappings="xmlns:ns0='urn:microsoft-dynamics-nav/reports/Standard_Sales_Inv_Ext/50106/'" w:xpath="/ns0:NavWordReportXmlPart[1]/ns0:Header[1]/ns0:CompanyBankBranchNo_Lbl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3260F6" w:rsidR="0023400D" w:rsidP="00C43401" w:rsidRDefault="00922B1D" w14:paraId="5519C768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Inv_Ext/50106"/>
          <w:id w:val="-1145497313"/>
          <w:placeholder>
            <w:docPart w:val="DefaultPlaceholder_-1854013440"/>
          </w:placeholder>
          <w:dataBinding w:prefixMappings="xmlns:ns0='urn:microsoft-dynamics-nav/reports/Standard_Sales_Inv_Ext/50106/'" w:xpath="/ns0:NavWordReportXmlPart[1]/ns0:Header[1]/ns0:CompanyBankAccountNo_Lbl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5903D226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/>
        </w:sdtPr>
        <w:sdtEndPr/>
        <w:sdtContent>
          <w:tc>
            <w:tcPr>
              <w:tcW w:w="1250" w:type="pct"/>
            </w:tcPr>
            <w:p w:rsidRPr="003260F6" w:rsidR="0023400D" w:rsidP="00C43401" w:rsidRDefault="00EB269B" w14:paraId="02A1CED4" w14:textId="2CB676D2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 w14:paraId="1A16B56D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_Ext/50106"/>
          <w:id w:val="2128658290"/>
          <w:placeholder>
            <w:docPart w:val="DefaultPlaceholder_-1854013440"/>
          </w:placeholder>
          <w:dataBinding w:prefixMappings="xmlns:ns0='urn:microsoft-dynamics-nav/reports/Standard_Sales_Inv_Ext/50106/'" w:xpath="/ns0:NavWordReportXmlPart[1]/ns0:Header[1]/ns0:CompanyBankName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5A2FAF" w:rsidR="0023400D" w:rsidP="00C43401" w:rsidRDefault="00922B1D" w14:paraId="4DB37860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_Ext/50106"/>
          <w:id w:val="-1001884951"/>
          <w:placeholder>
            <w:docPart w:val="DefaultPlaceholder_-1854013440"/>
          </w:placeholder>
          <w:dataBinding w:prefixMappings="xmlns:ns0='urn:microsoft-dynamics-nav/reports/Standard_Sales_Inv_Ext/50106/'" w:xpath="/ns0:NavWordReportXmlPart[1]/ns0:Header[1]/ns0:CompanyBankBranchNo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5A2FAF" w:rsidR="0023400D" w:rsidP="00C43401" w:rsidRDefault="00922B1D" w14:paraId="791DE45F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_Ext/50106"/>
          <w:id w:val="413605402"/>
          <w:placeholder>
            <w:docPart w:val="DefaultPlaceholder_-1854013440"/>
          </w:placeholder>
          <w:dataBinding w:prefixMappings="xmlns:ns0='urn:microsoft-dynamics-nav/reports/Standard_Sales_Inv_Ext/50106/'" w:xpath="/ns0:NavWordReportXmlPart[1]/ns0:Header[1]/ns0:CompanyBankAccountNo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0ACF0720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/>
        </w:sdtPr>
        <w:sdtEndPr/>
        <w:sdtContent>
          <w:tc>
            <w:tcPr>
              <w:tcW w:w="1250" w:type="pct"/>
            </w:tcPr>
            <w:p w:rsidRPr="005A2FAF" w:rsidR="0023400D" w:rsidP="00C43401" w:rsidRDefault="00EB269B" w14:paraId="43511EC8" w14:textId="7776F810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743AD71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0321" w:rsidP="00E40C63" w:rsidRDefault="00FF0321" w14:paraId="44622683" w14:textId="77777777">
      <w:pPr>
        <w:spacing w:after="0"/>
      </w:pPr>
      <w:r>
        <w:separator/>
      </w:r>
    </w:p>
  </w:footnote>
  <w:footnote w:type="continuationSeparator" w:id="0">
    <w:p w:rsidR="00FF0321" w:rsidP="00E40C63" w:rsidRDefault="00FF0321" w14:paraId="484FBDE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3B2D57A6" w14:textId="77777777">
      <w:tc>
        <w:tcPr>
          <w:tcW w:w="2929" w:type="pct"/>
        </w:tcPr>
        <w:p w:rsidRPr="00C43401" w:rsidR="00C43401" w:rsidP="00C43401" w:rsidRDefault="00EB269B" w14:paraId="7427611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_Ext/501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_Ext/50106/'" w:xpath="/ns0:NavWordReportXmlPart[1]/ns0:Header[1]/ns0:DocumentTitle_Lbl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_Ext/501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_Ext/50106/'" w:xpath="/ns0:NavWordReportXmlPart[1]/ns0:Header[1]/ns0:DocumentNo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_Ext/501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_Ext/50106/'" w:xpath="/ns0:NavWordReportXmlPart[1]/ns0:Header[1]/ns0:DocumentDate[1]" w:storeItemID="{449FD958-388F-4BB5-BF33-B32A63E27B5D}"/>
            <w:text/>
          </w:sdtPr>
          <w:sdtEndPr/>
          <w:sdtContent>
            <w:p w:rsidR="00C43401" w:rsidP="00C43401" w:rsidRDefault="00C43401" w14:paraId="25C5AA32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EB269B" w14:paraId="2B1F0207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_Ext/501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_Ext/50106/'" w:xpath="/ns0:NavWordReportXmlPart[1]/ns0:Header[1]/ns0:Page_Lbl[1]" w:storeItemID="{449FD958-388F-4BB5-BF33-B32A63E27B5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F9D936B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558844BC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2A4"/>
    <w:rsid w:val="00177B82"/>
    <w:rsid w:val="00186869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05AA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3DB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4F7FE9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B7168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8F3797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0518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990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26EDD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843E0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4EF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69B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0D34F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c7437236e76426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  <w:docPart>
      <w:docPartPr>
        <w:name w:val="367C038FA7E549F7915B241DF7CD9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C5163-ECC7-46BE-A7C0-E5F1B0424308}"/>
      </w:docPartPr>
      <w:docPartBody>
        <w:p w:rsidR="00597EF8" w:rsidRDefault="008507E9" w:rsidP="008507E9">
          <w:pPr>
            <w:pStyle w:val="367C038FA7E549F7915B241DF7CD920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99A5C7909624291BB2A56F80D015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37CD9-0AD8-49EE-BCD3-D25861BA871A}"/>
      </w:docPartPr>
      <w:docPartBody>
        <w:p w:rsidR="00597EF8" w:rsidRDefault="008507E9" w:rsidP="008507E9">
          <w:pPr>
            <w:pStyle w:val="F99A5C7909624291BB2A56F80D0150A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8CA651C2FA40308AB20DB625C6F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F17B6-B8BE-40FE-9CEA-1D862480D192}"/>
      </w:docPartPr>
      <w:docPartBody>
        <w:p w:rsidR="00597EF8" w:rsidRDefault="008507E9" w:rsidP="008507E9">
          <w:pPr>
            <w:pStyle w:val="AA8CA651C2FA40308AB20DB625C6F4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07E77E8BF848DE93F8F8513A317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89FE6-87BD-4234-8539-190DCB9D7F0D}"/>
      </w:docPartPr>
      <w:docPartBody>
        <w:p w:rsidR="00597EF8" w:rsidRDefault="008507E9" w:rsidP="008507E9">
          <w:pPr>
            <w:pStyle w:val="C007E77E8BF848DE93F8F8513A3170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63BF2F93E46AC8AD5ACDF01F4B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0162A-01DE-4FF2-8016-DC3326FDE5EF}"/>
      </w:docPartPr>
      <w:docPartBody>
        <w:p w:rsidR="00597EF8" w:rsidRDefault="008507E9" w:rsidP="008507E9">
          <w:pPr>
            <w:pStyle w:val="EEA63BF2F93E46AC8AD5ACDF01F4BDE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026470985A4FADA53013A1550E0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9CCF0-03C0-4508-B106-28D9D20E1317}"/>
      </w:docPartPr>
      <w:docPartBody>
        <w:p w:rsidR="00597EF8" w:rsidRDefault="008507E9" w:rsidP="008507E9">
          <w:pPr>
            <w:pStyle w:val="BC026470985A4FADA53013A1550E0F0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5B8AB001ADC44D9A9F88721682E7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97AB9-98F7-432B-9A24-F8F2F4A18F04}"/>
      </w:docPartPr>
      <w:docPartBody>
        <w:p w:rsidR="00597EF8" w:rsidRDefault="008507E9" w:rsidP="008507E9">
          <w:pPr>
            <w:pStyle w:val="55B8AB001ADC44D9A9F88721682E7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3442801C2B4227BD1673CF10421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14B52-C82D-43E0-AB68-F057D09D0883}"/>
      </w:docPartPr>
      <w:docPartBody>
        <w:p w:rsidR="00597EF8" w:rsidRDefault="008507E9" w:rsidP="008507E9">
          <w:pPr>
            <w:pStyle w:val="573442801C2B4227BD1673CF10421A9E"/>
          </w:pPr>
          <w:r w:rsidRPr="005D67D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CE35ED2607E447CB35A24D036EE7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E6CF5-22FD-42B7-9FAC-1C4B9AF496BD}"/>
      </w:docPartPr>
      <w:docPartBody>
        <w:p w:rsidR="00597EF8" w:rsidRDefault="008507E9" w:rsidP="008507E9">
          <w:pPr>
            <w:pStyle w:val="2CE35ED2607E447CB35A24D036EE7DC8"/>
          </w:pPr>
          <w:r w:rsidRPr="005D67D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9175327C4414A86BAE6C2EC1C35E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AC01E-60D9-475C-B1CE-EEC269F6C052}"/>
      </w:docPartPr>
      <w:docPartBody>
        <w:p w:rsidR="00597EF8" w:rsidRDefault="008507E9" w:rsidP="008507E9">
          <w:pPr>
            <w:pStyle w:val="39175327C4414A86BAE6C2EC1C35EE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F4704F29514D89A3E923CE555B4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4733B-60C9-481D-AADA-D20CFA6DCC60}"/>
      </w:docPartPr>
      <w:docPartBody>
        <w:p w:rsidR="00597EF8" w:rsidRDefault="008507E9" w:rsidP="008507E9">
          <w:pPr>
            <w:pStyle w:val="6AF4704F29514D89A3E923CE555B4D2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A4BFA2A3C348548FC45C531E26D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F5637-6266-4945-9668-A5070E01A38D}"/>
      </w:docPartPr>
      <w:docPartBody>
        <w:p w:rsidR="00597EF8" w:rsidRDefault="008507E9" w:rsidP="008507E9">
          <w:pPr>
            <w:pStyle w:val="EEA4BFA2A3C348548FC45C531E26DE9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6FC9BC0816403D9608BD06691F0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5CE5B-F584-4F03-9689-B8611EECA5B4}"/>
      </w:docPartPr>
      <w:docPartBody>
        <w:p w:rsidR="00597EF8" w:rsidRDefault="008507E9" w:rsidP="008507E9">
          <w:pPr>
            <w:pStyle w:val="4B6FC9BC0816403D9608BD06691F03F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3F5BA82221470091C05C0F388FB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00CA3-2B11-49DE-A1E0-0F98710FDCA2}"/>
      </w:docPartPr>
      <w:docPartBody>
        <w:p w:rsidR="00597EF8" w:rsidRDefault="008507E9" w:rsidP="008507E9">
          <w:pPr>
            <w:pStyle w:val="9C3F5BA82221470091C05C0F388FBFA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D887A46FF39407D903AB3933C64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5CA72-451F-4076-BC69-52517B733ED1}"/>
      </w:docPartPr>
      <w:docPartBody>
        <w:p w:rsidR="00597EF8" w:rsidRDefault="008507E9" w:rsidP="008507E9">
          <w:pPr>
            <w:pStyle w:val="8D887A46FF39407D903AB3933C64B10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20FA15FC82A414AB0599AFD8D171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9497A-76DD-4420-AEA1-BA2424F4DE3D}"/>
      </w:docPartPr>
      <w:docPartBody>
        <w:p w:rsidR="00597EF8" w:rsidRDefault="008507E9" w:rsidP="008507E9">
          <w:pPr>
            <w:pStyle w:val="E20FA15FC82A414AB0599AFD8D17133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52F5D42E584797A36891DE25255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9B219-E621-448B-B35A-0EAB15E52B4C}"/>
      </w:docPartPr>
      <w:docPartBody>
        <w:p w:rsidR="00597EF8" w:rsidRDefault="008507E9" w:rsidP="008507E9">
          <w:pPr>
            <w:pStyle w:val="FC52F5D42E584797A36891DE2525592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C416B4945264E0EB2A52A2C155C0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EAFF7-16E1-4D83-9FFB-0AF871AFFF30}"/>
      </w:docPartPr>
      <w:docPartBody>
        <w:p w:rsidR="00597EF8" w:rsidRDefault="008507E9" w:rsidP="008507E9">
          <w:pPr>
            <w:pStyle w:val="2C416B4945264E0EB2A52A2C155C028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56B4BF94054F199BEC9D083BB2D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8F3BE-4EB9-4014-99E9-32A2505BEC90}"/>
      </w:docPartPr>
      <w:docPartBody>
        <w:p w:rsidR="00597EF8" w:rsidRDefault="008507E9" w:rsidP="008507E9">
          <w:pPr>
            <w:pStyle w:val="3056B4BF94054F199BEC9D083BB2D3C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9FD9751736459388E510ABB346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36CE2-D7A6-491D-A5DB-ACD9A3C3EB6C}"/>
      </w:docPartPr>
      <w:docPartBody>
        <w:p w:rsidR="00597EF8" w:rsidRDefault="008507E9" w:rsidP="008507E9">
          <w:pPr>
            <w:pStyle w:val="C19FD9751736459388E510ABB346529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D0D73E8B1E24A0B963215288DB83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3D242-046C-4795-BF0C-FB22881D108A}"/>
      </w:docPartPr>
      <w:docPartBody>
        <w:p w:rsidR="00597EF8" w:rsidRDefault="008507E9" w:rsidP="008507E9">
          <w:pPr>
            <w:pStyle w:val="0D0D73E8B1E24A0B963215288DB83B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551AF3211A4CE8B4D998C81CEE8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67793-0472-4DC6-B1C8-8232C50CA8EC}"/>
      </w:docPartPr>
      <w:docPartBody>
        <w:p w:rsidR="00597EF8" w:rsidRDefault="008507E9" w:rsidP="008507E9">
          <w:pPr>
            <w:pStyle w:val="C1551AF3211A4CE8B4D998C81CEE87E4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A71F07588043578BE277E7737EB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BB5DB-4498-4911-8137-2303AEFC6DC1}"/>
      </w:docPartPr>
      <w:docPartBody>
        <w:p w:rsidR="00597EF8" w:rsidRDefault="008507E9" w:rsidP="008507E9">
          <w:pPr>
            <w:pStyle w:val="8BA71F07588043578BE277E7737EBE5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13707AA8BC492C92EF9B7D0A532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D624D-AACB-4602-AE6F-A6D14F97D9B2}"/>
      </w:docPartPr>
      <w:docPartBody>
        <w:p w:rsidR="00597EF8" w:rsidRDefault="008507E9" w:rsidP="008507E9">
          <w:pPr>
            <w:pStyle w:val="1B13707AA8BC492C92EF9B7D0A53284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F68023797D4A869F301BA3804EB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E629-407D-4D6A-9B29-AB9E4019736B}"/>
      </w:docPartPr>
      <w:docPartBody>
        <w:p w:rsidR="00597EF8" w:rsidRDefault="008507E9" w:rsidP="008507E9">
          <w:pPr>
            <w:pStyle w:val="4CF68023797D4A869F301BA3804EBCF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B4ECF2BA4841C089B3013493E0F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EB6B2-B938-4BCE-88C9-983D6DE6591C}"/>
      </w:docPartPr>
      <w:docPartBody>
        <w:p w:rsidR="00597EF8" w:rsidRDefault="008507E9" w:rsidP="008507E9">
          <w:pPr>
            <w:pStyle w:val="21B4ECF2BA4841C089B3013493E0F2F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393BD227B644FF48088FD3DA4FA1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A1DF4-B630-4FF8-A15F-CFB7824E3751}"/>
      </w:docPartPr>
      <w:docPartBody>
        <w:p w:rsidR="00597EF8" w:rsidRDefault="008507E9" w:rsidP="008507E9">
          <w:pPr>
            <w:pStyle w:val="B393BD227B644FF48088FD3DA4FA125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C8FEB41C724B13A60D2C0026B06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B3D08-89BB-462E-84D3-E130A7701BB2}"/>
      </w:docPartPr>
      <w:docPartBody>
        <w:p w:rsidR="00597EF8" w:rsidRDefault="008507E9" w:rsidP="008507E9">
          <w:pPr>
            <w:pStyle w:val="F2C8FEB41C724B13A60D2C0026B0640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56EF195F3D4EA8B9173A1D00691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B1655-A871-4157-BC20-3DFBD4FB8BEF}"/>
      </w:docPartPr>
      <w:docPartBody>
        <w:p w:rsidR="00597EF8" w:rsidRDefault="008507E9" w:rsidP="008507E9">
          <w:pPr>
            <w:pStyle w:val="8156EF195F3D4EA8B9173A1D006911AB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03D9CE247C43D9B921DFB1658BF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EEE9B-AAA8-4314-8713-7D6D119C2917}"/>
      </w:docPartPr>
      <w:docPartBody>
        <w:p w:rsidR="00597EF8" w:rsidRDefault="008507E9" w:rsidP="008507E9">
          <w:pPr>
            <w:pStyle w:val="B103D9CE247C43D9B921DFB1658BF61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5D40BC51CC438CBB071147DC956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EFBE3-8819-4DDE-90B3-93B552B62731}"/>
      </w:docPartPr>
      <w:docPartBody>
        <w:p w:rsidR="00597EF8" w:rsidRDefault="008507E9" w:rsidP="008507E9">
          <w:pPr>
            <w:pStyle w:val="E35D40BC51CC438CBB071147DC9569A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1BD5AFA506445B91EBE486B0347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C20B-4C61-4A5A-9FDD-075AA5956CF2}"/>
      </w:docPartPr>
      <w:docPartBody>
        <w:p w:rsidR="00597EF8" w:rsidRDefault="008507E9" w:rsidP="008507E9">
          <w:pPr>
            <w:pStyle w:val="281BD5AFA506445B91EBE486B034754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96FFC447F4D56A3139B4EEBC9A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EC899-6D88-44C8-96ED-9AA7D4BFCB98}"/>
      </w:docPartPr>
      <w:docPartBody>
        <w:p w:rsidR="00597EF8" w:rsidRDefault="008507E9" w:rsidP="008507E9">
          <w:pPr>
            <w:pStyle w:val="B2C96FFC447F4D56A3139B4EEBC9A91F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97EF8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7E9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30C1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30C1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  <w:style w:type="paragraph" w:customStyle="1" w:styleId="60ED806D3FD647BBA34551A0E5AE5530">
    <w:name w:val="60ED806D3FD647BBA34551A0E5AE5530"/>
    <w:rsid w:val="00E31037"/>
    <w:rPr>
      <w:lang w:val="da-DK" w:eastAsia="da-DK"/>
    </w:rPr>
  </w:style>
  <w:style w:type="paragraph" w:customStyle="1" w:styleId="FEAC22C50A3F45178DC9E45CA33AD63D">
    <w:name w:val="FEAC22C50A3F45178DC9E45CA33AD63D"/>
    <w:rsid w:val="00E31037"/>
    <w:rPr>
      <w:lang w:val="da-DK" w:eastAsia="da-DK"/>
    </w:rPr>
  </w:style>
  <w:style w:type="paragraph" w:customStyle="1" w:styleId="0D9D921B4A0A4CD8BB142C721D4646EC">
    <w:name w:val="0D9D921B4A0A4CD8BB142C721D4646EC"/>
    <w:rsid w:val="00E31037"/>
    <w:rPr>
      <w:lang w:val="da-DK" w:eastAsia="da-DK"/>
    </w:rPr>
  </w:style>
  <w:style w:type="paragraph" w:customStyle="1" w:styleId="5E42A92F8EE04F1CADBFCC385A9ED760">
    <w:name w:val="5E42A92F8EE04F1CADBFCC385A9ED760"/>
    <w:rsid w:val="00E31037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  <w:style w:type="paragraph" w:customStyle="1" w:styleId="367C038FA7E549F7915B241DF7CD9200">
    <w:name w:val="367C038FA7E549F7915B241DF7CD9200"/>
    <w:rsid w:val="008507E9"/>
    <w:rPr>
      <w:lang w:val="en-AU" w:eastAsia="zh-CN"/>
    </w:rPr>
  </w:style>
  <w:style w:type="paragraph" w:customStyle="1" w:styleId="E46BD23792C744D493BEEA8F8C3DA3D6">
    <w:name w:val="E46BD23792C744D493BEEA8F8C3DA3D6"/>
    <w:rsid w:val="008507E9"/>
    <w:rPr>
      <w:lang w:val="en-AU" w:eastAsia="zh-CN"/>
    </w:rPr>
  </w:style>
  <w:style w:type="paragraph" w:customStyle="1" w:styleId="EA587DD46DCF493994B55B4BBBE05082">
    <w:name w:val="EA587DD46DCF493994B55B4BBBE05082"/>
    <w:rsid w:val="008507E9"/>
    <w:rPr>
      <w:lang w:val="en-AU" w:eastAsia="zh-CN"/>
    </w:rPr>
  </w:style>
  <w:style w:type="paragraph" w:customStyle="1" w:styleId="3C77A6F3E0A443C3910D9CD5921977AF">
    <w:name w:val="3C77A6F3E0A443C3910D9CD5921977AF"/>
    <w:rsid w:val="008507E9"/>
    <w:rPr>
      <w:lang w:val="en-AU" w:eastAsia="zh-CN"/>
    </w:rPr>
  </w:style>
  <w:style w:type="paragraph" w:customStyle="1" w:styleId="09FFA1A2E4D349AAA1C76E87A749D176">
    <w:name w:val="09FFA1A2E4D349AAA1C76E87A749D176"/>
    <w:rsid w:val="008507E9"/>
    <w:rPr>
      <w:lang w:val="en-AU" w:eastAsia="zh-CN"/>
    </w:rPr>
  </w:style>
  <w:style w:type="paragraph" w:customStyle="1" w:styleId="53622103CE0743D7B8C222FD06550B7B">
    <w:name w:val="53622103CE0743D7B8C222FD06550B7B"/>
    <w:rsid w:val="008507E9"/>
    <w:rPr>
      <w:lang w:val="en-AU" w:eastAsia="zh-CN"/>
    </w:rPr>
  </w:style>
  <w:style w:type="paragraph" w:customStyle="1" w:styleId="363FBC734D52449B9CD2FC1FE2BF8561">
    <w:name w:val="363FBC734D52449B9CD2FC1FE2BF8561"/>
    <w:rsid w:val="008507E9"/>
    <w:rPr>
      <w:lang w:val="en-AU" w:eastAsia="zh-CN"/>
    </w:rPr>
  </w:style>
  <w:style w:type="paragraph" w:customStyle="1" w:styleId="C8CF9865BA884045939EAEF5DCB0DCDF">
    <w:name w:val="C8CF9865BA884045939EAEF5DCB0DCDF"/>
    <w:rsid w:val="008507E9"/>
    <w:rPr>
      <w:lang w:val="en-AU" w:eastAsia="zh-CN"/>
    </w:rPr>
  </w:style>
  <w:style w:type="paragraph" w:customStyle="1" w:styleId="75CF6CD79C594B90A18766C4DC3854EB">
    <w:name w:val="75CF6CD79C594B90A18766C4DC3854EB"/>
    <w:rsid w:val="008507E9"/>
    <w:rPr>
      <w:lang w:val="en-AU" w:eastAsia="zh-CN"/>
    </w:rPr>
  </w:style>
  <w:style w:type="paragraph" w:customStyle="1" w:styleId="7D561A5A918746988585E42AAF7B6E70">
    <w:name w:val="7D561A5A918746988585E42AAF7B6E70"/>
    <w:rsid w:val="008507E9"/>
    <w:rPr>
      <w:lang w:val="en-AU" w:eastAsia="zh-CN"/>
    </w:rPr>
  </w:style>
  <w:style w:type="paragraph" w:customStyle="1" w:styleId="41C282398FDE4846B6C0FF0D00E869F4">
    <w:name w:val="41C282398FDE4846B6C0FF0D00E869F4"/>
    <w:rsid w:val="008507E9"/>
    <w:rPr>
      <w:lang w:val="en-AU" w:eastAsia="zh-CN"/>
    </w:rPr>
  </w:style>
  <w:style w:type="paragraph" w:customStyle="1" w:styleId="42F32B5B73AA43C9BC51EDC2E988FADF">
    <w:name w:val="42F32B5B73AA43C9BC51EDC2E988FADF"/>
    <w:rsid w:val="008507E9"/>
    <w:rPr>
      <w:lang w:val="en-AU" w:eastAsia="zh-CN"/>
    </w:rPr>
  </w:style>
  <w:style w:type="paragraph" w:customStyle="1" w:styleId="34A0591C43824CABBFD064853282F561">
    <w:name w:val="34A0591C43824CABBFD064853282F561"/>
    <w:rsid w:val="008507E9"/>
    <w:rPr>
      <w:lang w:val="en-AU" w:eastAsia="zh-CN"/>
    </w:rPr>
  </w:style>
  <w:style w:type="paragraph" w:customStyle="1" w:styleId="B94451B1D6AE40D3A7268344A4A8A85E">
    <w:name w:val="B94451B1D6AE40D3A7268344A4A8A85E"/>
    <w:rsid w:val="008507E9"/>
    <w:rPr>
      <w:lang w:val="en-AU" w:eastAsia="zh-CN"/>
    </w:rPr>
  </w:style>
  <w:style w:type="paragraph" w:customStyle="1" w:styleId="3A1AA6525C4846DE84CC526C16B2823D">
    <w:name w:val="3A1AA6525C4846DE84CC526C16B2823D"/>
    <w:rsid w:val="008507E9"/>
    <w:rPr>
      <w:lang w:val="en-AU" w:eastAsia="zh-CN"/>
    </w:rPr>
  </w:style>
  <w:style w:type="paragraph" w:customStyle="1" w:styleId="F0A4C7BBF1AE42C98FC00A0EA8C63E89">
    <w:name w:val="F0A4C7BBF1AE42C98FC00A0EA8C63E89"/>
    <w:rsid w:val="008507E9"/>
    <w:rPr>
      <w:lang w:val="en-AU" w:eastAsia="zh-CN"/>
    </w:rPr>
  </w:style>
  <w:style w:type="paragraph" w:customStyle="1" w:styleId="F9E515C2E8154CB9A8AE117C679170F1">
    <w:name w:val="F9E515C2E8154CB9A8AE117C679170F1"/>
    <w:rsid w:val="008507E9"/>
    <w:rPr>
      <w:lang w:val="en-AU" w:eastAsia="zh-CN"/>
    </w:rPr>
  </w:style>
  <w:style w:type="paragraph" w:customStyle="1" w:styleId="ADE81C4048BE40A39A2B57120A7F64C4">
    <w:name w:val="ADE81C4048BE40A39A2B57120A7F64C4"/>
    <w:rsid w:val="008507E9"/>
    <w:rPr>
      <w:lang w:val="en-AU" w:eastAsia="zh-CN"/>
    </w:rPr>
  </w:style>
  <w:style w:type="paragraph" w:customStyle="1" w:styleId="D2170D085EE94E2D9B6CFE3C26448514">
    <w:name w:val="D2170D085EE94E2D9B6CFE3C26448514"/>
    <w:rsid w:val="008507E9"/>
    <w:rPr>
      <w:lang w:val="en-AU" w:eastAsia="zh-CN"/>
    </w:rPr>
  </w:style>
  <w:style w:type="paragraph" w:customStyle="1" w:styleId="61EEF5F2E8C94BF9A6E192896270E3B8">
    <w:name w:val="61EEF5F2E8C94BF9A6E192896270E3B8"/>
    <w:rsid w:val="008507E9"/>
    <w:rPr>
      <w:lang w:val="en-AU" w:eastAsia="zh-CN"/>
    </w:rPr>
  </w:style>
  <w:style w:type="paragraph" w:customStyle="1" w:styleId="992850251E7A4664AB5E7482BD28AC24">
    <w:name w:val="992850251E7A4664AB5E7482BD28AC24"/>
    <w:rsid w:val="008507E9"/>
    <w:rPr>
      <w:lang w:val="en-AU" w:eastAsia="zh-CN"/>
    </w:rPr>
  </w:style>
  <w:style w:type="paragraph" w:customStyle="1" w:styleId="D9C36C5780F7480481C2B9E278FE880A">
    <w:name w:val="D9C36C5780F7480481C2B9E278FE880A"/>
    <w:rsid w:val="008507E9"/>
    <w:rPr>
      <w:lang w:val="en-AU" w:eastAsia="zh-CN"/>
    </w:rPr>
  </w:style>
  <w:style w:type="paragraph" w:customStyle="1" w:styleId="1E8D4BE5D55A440CA99A3822814D7E20">
    <w:name w:val="1E8D4BE5D55A440CA99A3822814D7E20"/>
    <w:rsid w:val="008507E9"/>
    <w:rPr>
      <w:lang w:val="en-AU" w:eastAsia="zh-CN"/>
    </w:rPr>
  </w:style>
  <w:style w:type="paragraph" w:customStyle="1" w:styleId="F99A5C7909624291BB2A56F80D0150A2">
    <w:name w:val="F99A5C7909624291BB2A56F80D0150A2"/>
    <w:rsid w:val="008507E9"/>
    <w:rPr>
      <w:lang w:val="en-AU" w:eastAsia="zh-CN"/>
    </w:rPr>
  </w:style>
  <w:style w:type="paragraph" w:customStyle="1" w:styleId="AA8CA651C2FA40308AB20DB625C6F4E7">
    <w:name w:val="AA8CA651C2FA40308AB20DB625C6F4E7"/>
    <w:rsid w:val="008507E9"/>
    <w:rPr>
      <w:lang w:val="en-AU" w:eastAsia="zh-CN"/>
    </w:rPr>
  </w:style>
  <w:style w:type="paragraph" w:customStyle="1" w:styleId="C007E77E8BF848DE93F8F8513A31707A">
    <w:name w:val="C007E77E8BF848DE93F8F8513A31707A"/>
    <w:rsid w:val="008507E9"/>
    <w:rPr>
      <w:lang w:val="en-AU" w:eastAsia="zh-CN"/>
    </w:rPr>
  </w:style>
  <w:style w:type="paragraph" w:customStyle="1" w:styleId="EEA63BF2F93E46AC8AD5ACDF01F4BDEE">
    <w:name w:val="EEA63BF2F93E46AC8AD5ACDF01F4BDEE"/>
    <w:rsid w:val="008507E9"/>
    <w:rPr>
      <w:lang w:val="en-AU" w:eastAsia="zh-CN"/>
    </w:rPr>
  </w:style>
  <w:style w:type="paragraph" w:customStyle="1" w:styleId="BC026470985A4FADA53013A1550E0F01">
    <w:name w:val="BC026470985A4FADA53013A1550E0F01"/>
    <w:rsid w:val="008507E9"/>
    <w:rPr>
      <w:lang w:val="en-AU" w:eastAsia="zh-CN"/>
    </w:rPr>
  </w:style>
  <w:style w:type="paragraph" w:customStyle="1" w:styleId="55B8AB001ADC44D9A9F88721682E7DEA">
    <w:name w:val="55B8AB001ADC44D9A9F88721682E7DEA"/>
    <w:rsid w:val="008507E9"/>
    <w:rPr>
      <w:lang w:val="en-AU" w:eastAsia="zh-CN"/>
    </w:rPr>
  </w:style>
  <w:style w:type="paragraph" w:customStyle="1" w:styleId="CB75E464E9A144BDB4451ED534D34011">
    <w:name w:val="CB75E464E9A144BDB4451ED534D34011"/>
    <w:rsid w:val="008507E9"/>
    <w:rPr>
      <w:lang w:val="en-AU" w:eastAsia="zh-CN"/>
    </w:rPr>
  </w:style>
  <w:style w:type="paragraph" w:customStyle="1" w:styleId="E14A44B7021F4152A0615EB1158607B9">
    <w:name w:val="E14A44B7021F4152A0615EB1158607B9"/>
    <w:rsid w:val="008507E9"/>
    <w:rPr>
      <w:lang w:val="en-AU" w:eastAsia="zh-CN"/>
    </w:rPr>
  </w:style>
  <w:style w:type="paragraph" w:customStyle="1" w:styleId="D35E2EC8846F4BEDA3E031CFB8ADBE59">
    <w:name w:val="D35E2EC8846F4BEDA3E031CFB8ADBE59"/>
    <w:rsid w:val="008507E9"/>
    <w:rPr>
      <w:lang w:val="en-AU" w:eastAsia="zh-CN"/>
    </w:rPr>
  </w:style>
  <w:style w:type="paragraph" w:customStyle="1" w:styleId="069CD05C9CCC48578A3D8AADFFCDDF31">
    <w:name w:val="069CD05C9CCC48578A3D8AADFFCDDF31"/>
    <w:rsid w:val="008507E9"/>
    <w:rPr>
      <w:lang w:val="en-AU" w:eastAsia="zh-CN"/>
    </w:rPr>
  </w:style>
  <w:style w:type="paragraph" w:customStyle="1" w:styleId="8411EDA8ABE0429EACDD144B0813CB17">
    <w:name w:val="8411EDA8ABE0429EACDD144B0813CB17"/>
    <w:rsid w:val="008507E9"/>
    <w:rPr>
      <w:lang w:val="en-AU" w:eastAsia="zh-CN"/>
    </w:rPr>
  </w:style>
  <w:style w:type="paragraph" w:customStyle="1" w:styleId="A7C8239CFA124C3CA632EAAF03302DE5">
    <w:name w:val="A7C8239CFA124C3CA632EAAF03302DE5"/>
    <w:rsid w:val="008507E9"/>
    <w:rPr>
      <w:lang w:val="en-AU" w:eastAsia="zh-CN"/>
    </w:rPr>
  </w:style>
  <w:style w:type="paragraph" w:customStyle="1" w:styleId="B63FFD66F128472890DD3EB4FBF3CEC6">
    <w:name w:val="B63FFD66F128472890DD3EB4FBF3CEC6"/>
    <w:rsid w:val="008507E9"/>
    <w:rPr>
      <w:lang w:val="en-AU" w:eastAsia="zh-CN"/>
    </w:rPr>
  </w:style>
  <w:style w:type="paragraph" w:customStyle="1" w:styleId="B9A8B1723CB542C8924F6B23F03498C8">
    <w:name w:val="B9A8B1723CB542C8924F6B23F03498C8"/>
    <w:rsid w:val="008507E9"/>
    <w:rPr>
      <w:lang w:val="en-AU" w:eastAsia="zh-CN"/>
    </w:rPr>
  </w:style>
  <w:style w:type="paragraph" w:customStyle="1" w:styleId="573442801C2B4227BD1673CF10421A9E">
    <w:name w:val="573442801C2B4227BD1673CF10421A9E"/>
    <w:rsid w:val="008507E9"/>
    <w:rPr>
      <w:lang w:val="en-AU" w:eastAsia="zh-CN"/>
    </w:rPr>
  </w:style>
  <w:style w:type="paragraph" w:customStyle="1" w:styleId="2CE35ED2607E447CB35A24D036EE7DC8">
    <w:name w:val="2CE35ED2607E447CB35A24D036EE7DC8"/>
    <w:rsid w:val="008507E9"/>
    <w:rPr>
      <w:lang w:val="en-AU" w:eastAsia="zh-CN"/>
    </w:rPr>
  </w:style>
  <w:style w:type="paragraph" w:customStyle="1" w:styleId="6103A0C7B34B4D2BA8A8B4705B1F2D2B">
    <w:name w:val="6103A0C7B34B4D2BA8A8B4705B1F2D2B"/>
    <w:rsid w:val="008507E9"/>
    <w:rPr>
      <w:lang w:val="en-AU" w:eastAsia="zh-CN"/>
    </w:rPr>
  </w:style>
  <w:style w:type="paragraph" w:customStyle="1" w:styleId="E97FE0F9B4984333BFE01CE033BED508">
    <w:name w:val="E97FE0F9B4984333BFE01CE033BED508"/>
    <w:rsid w:val="008507E9"/>
    <w:rPr>
      <w:lang w:val="en-AU" w:eastAsia="zh-CN"/>
    </w:rPr>
  </w:style>
  <w:style w:type="paragraph" w:customStyle="1" w:styleId="260539748865457A9C17991C49465B2F">
    <w:name w:val="260539748865457A9C17991C49465B2F"/>
    <w:rsid w:val="008507E9"/>
    <w:rPr>
      <w:lang w:val="en-AU" w:eastAsia="zh-CN"/>
    </w:rPr>
  </w:style>
  <w:style w:type="paragraph" w:customStyle="1" w:styleId="EE254A7A4D6C464A9EE7E946B931CB07">
    <w:name w:val="EE254A7A4D6C464A9EE7E946B931CB07"/>
    <w:rsid w:val="008507E9"/>
    <w:rPr>
      <w:lang w:val="en-AU" w:eastAsia="zh-CN"/>
    </w:rPr>
  </w:style>
  <w:style w:type="paragraph" w:customStyle="1" w:styleId="47331A02CA034E0EBEF987B8F8A2E5AD">
    <w:name w:val="47331A02CA034E0EBEF987B8F8A2E5AD"/>
    <w:rsid w:val="008507E9"/>
    <w:rPr>
      <w:lang w:val="en-AU" w:eastAsia="zh-CN"/>
    </w:rPr>
  </w:style>
  <w:style w:type="paragraph" w:customStyle="1" w:styleId="9491ECA12E3E4C70A8F11808CE64D1B9">
    <w:name w:val="9491ECA12E3E4C70A8F11808CE64D1B9"/>
    <w:rsid w:val="008507E9"/>
    <w:rPr>
      <w:lang w:val="en-AU" w:eastAsia="zh-CN"/>
    </w:rPr>
  </w:style>
  <w:style w:type="paragraph" w:customStyle="1" w:styleId="E5AAEC05D69946479527949299F3FF9B">
    <w:name w:val="E5AAEC05D69946479527949299F3FF9B"/>
    <w:rsid w:val="008507E9"/>
    <w:rPr>
      <w:lang w:val="en-AU" w:eastAsia="zh-CN"/>
    </w:rPr>
  </w:style>
  <w:style w:type="paragraph" w:customStyle="1" w:styleId="AACBD4205033412FB4A46F9F8F891667">
    <w:name w:val="AACBD4205033412FB4A46F9F8F891667"/>
    <w:rsid w:val="008507E9"/>
    <w:rPr>
      <w:lang w:val="en-AU" w:eastAsia="zh-CN"/>
    </w:rPr>
  </w:style>
  <w:style w:type="paragraph" w:customStyle="1" w:styleId="DD2BC4A837EB4E93883075A3613C7E38">
    <w:name w:val="DD2BC4A837EB4E93883075A3613C7E38"/>
    <w:rsid w:val="008507E9"/>
    <w:rPr>
      <w:lang w:val="en-AU" w:eastAsia="zh-CN"/>
    </w:rPr>
  </w:style>
  <w:style w:type="paragraph" w:customStyle="1" w:styleId="CF956DFE4A2A4CBDA7ADB2F699387F05">
    <w:name w:val="CF956DFE4A2A4CBDA7ADB2F699387F05"/>
    <w:rsid w:val="008507E9"/>
    <w:rPr>
      <w:lang w:val="en-AU" w:eastAsia="zh-CN"/>
    </w:rPr>
  </w:style>
  <w:style w:type="paragraph" w:customStyle="1" w:styleId="0F2E613DA008492CB7305F5CC9C6377A">
    <w:name w:val="0F2E613DA008492CB7305F5CC9C6377A"/>
    <w:rsid w:val="008507E9"/>
    <w:rPr>
      <w:lang w:val="en-AU" w:eastAsia="zh-CN"/>
    </w:rPr>
  </w:style>
  <w:style w:type="paragraph" w:customStyle="1" w:styleId="866B7C095E1C438D8A5BA09E56763346">
    <w:name w:val="866B7C095E1C438D8A5BA09E56763346"/>
    <w:rsid w:val="008507E9"/>
    <w:rPr>
      <w:lang w:val="en-AU" w:eastAsia="zh-CN"/>
    </w:rPr>
  </w:style>
  <w:style w:type="paragraph" w:customStyle="1" w:styleId="7CA5B08B02AA4780AA1A87CB746B9E04">
    <w:name w:val="7CA5B08B02AA4780AA1A87CB746B9E04"/>
    <w:rsid w:val="008507E9"/>
    <w:rPr>
      <w:lang w:val="en-AU" w:eastAsia="zh-CN"/>
    </w:rPr>
  </w:style>
  <w:style w:type="paragraph" w:customStyle="1" w:styleId="C723839279EB4D96977372C0878E4D96">
    <w:name w:val="C723839279EB4D96977372C0878E4D96"/>
    <w:rsid w:val="008507E9"/>
    <w:rPr>
      <w:lang w:val="en-AU" w:eastAsia="zh-CN"/>
    </w:rPr>
  </w:style>
  <w:style w:type="paragraph" w:customStyle="1" w:styleId="AB87E160D0D748F9A094DE6D029A8FF1">
    <w:name w:val="AB87E160D0D748F9A094DE6D029A8FF1"/>
    <w:rsid w:val="008507E9"/>
    <w:rPr>
      <w:lang w:val="en-AU" w:eastAsia="zh-CN"/>
    </w:rPr>
  </w:style>
  <w:style w:type="paragraph" w:customStyle="1" w:styleId="5E0D6ED86EF24AE38E8F6CED363FAF81">
    <w:name w:val="5E0D6ED86EF24AE38E8F6CED363FAF81"/>
    <w:rsid w:val="008507E9"/>
    <w:rPr>
      <w:lang w:val="en-AU" w:eastAsia="zh-CN"/>
    </w:rPr>
  </w:style>
  <w:style w:type="paragraph" w:customStyle="1" w:styleId="25BC3D1F1E3C46BCB05E821AF50FE9EF">
    <w:name w:val="25BC3D1F1E3C46BCB05E821AF50FE9EF"/>
    <w:rsid w:val="008507E9"/>
    <w:rPr>
      <w:lang w:val="en-AU" w:eastAsia="zh-CN"/>
    </w:rPr>
  </w:style>
  <w:style w:type="paragraph" w:customStyle="1" w:styleId="D3C0690837584AEDB9335BC3613F6212">
    <w:name w:val="D3C0690837584AEDB9335BC3613F6212"/>
    <w:rsid w:val="008507E9"/>
    <w:rPr>
      <w:lang w:val="en-AU" w:eastAsia="zh-CN"/>
    </w:rPr>
  </w:style>
  <w:style w:type="paragraph" w:customStyle="1" w:styleId="088F5BF336F244ED9BC57EE79AAB5763">
    <w:name w:val="088F5BF336F244ED9BC57EE79AAB5763"/>
    <w:rsid w:val="008507E9"/>
    <w:rPr>
      <w:lang w:val="en-AU" w:eastAsia="zh-CN"/>
    </w:rPr>
  </w:style>
  <w:style w:type="paragraph" w:customStyle="1" w:styleId="512CA69954E846BBAB0321A388D16762">
    <w:name w:val="512CA69954E846BBAB0321A388D16762"/>
    <w:rsid w:val="008507E9"/>
    <w:rPr>
      <w:lang w:val="en-AU" w:eastAsia="zh-CN"/>
    </w:rPr>
  </w:style>
  <w:style w:type="paragraph" w:customStyle="1" w:styleId="1DC7EBDB647146DAB1A7935FBE82296A">
    <w:name w:val="1DC7EBDB647146DAB1A7935FBE82296A"/>
    <w:rsid w:val="008507E9"/>
    <w:rPr>
      <w:lang w:val="en-AU" w:eastAsia="zh-CN"/>
    </w:rPr>
  </w:style>
  <w:style w:type="paragraph" w:customStyle="1" w:styleId="00F6F005F5E745DB8F6AAEC52EB5373F">
    <w:name w:val="00F6F005F5E745DB8F6AAEC52EB5373F"/>
    <w:rsid w:val="008507E9"/>
    <w:rPr>
      <w:lang w:val="en-AU" w:eastAsia="zh-CN"/>
    </w:rPr>
  </w:style>
  <w:style w:type="paragraph" w:customStyle="1" w:styleId="F865F28523844C4EA0BDF15178478EFE">
    <w:name w:val="F865F28523844C4EA0BDF15178478EFE"/>
    <w:rsid w:val="008507E9"/>
    <w:rPr>
      <w:lang w:val="en-AU" w:eastAsia="zh-CN"/>
    </w:rPr>
  </w:style>
  <w:style w:type="paragraph" w:customStyle="1" w:styleId="506F823CC4314281AEFC70F3588396B7">
    <w:name w:val="506F823CC4314281AEFC70F3588396B7"/>
    <w:rsid w:val="008507E9"/>
    <w:rPr>
      <w:lang w:val="en-AU" w:eastAsia="zh-CN"/>
    </w:rPr>
  </w:style>
  <w:style w:type="paragraph" w:customStyle="1" w:styleId="77F1CF9D7C48493ABE5B8D6C2F9BB960">
    <w:name w:val="77F1CF9D7C48493ABE5B8D6C2F9BB960"/>
    <w:rsid w:val="008507E9"/>
    <w:rPr>
      <w:lang w:val="en-AU" w:eastAsia="zh-CN"/>
    </w:rPr>
  </w:style>
  <w:style w:type="paragraph" w:customStyle="1" w:styleId="533A196997904145B7F14F0986A7BC8D">
    <w:name w:val="533A196997904145B7F14F0986A7BC8D"/>
    <w:rsid w:val="008507E9"/>
    <w:rPr>
      <w:lang w:val="en-AU" w:eastAsia="zh-CN"/>
    </w:rPr>
  </w:style>
  <w:style w:type="paragraph" w:customStyle="1" w:styleId="EA2B3670052D4D79A77405385431A8EF">
    <w:name w:val="EA2B3670052D4D79A77405385431A8EF"/>
    <w:rsid w:val="008507E9"/>
    <w:rPr>
      <w:lang w:val="en-AU" w:eastAsia="zh-CN"/>
    </w:rPr>
  </w:style>
  <w:style w:type="paragraph" w:customStyle="1" w:styleId="0E0AFDF7035947D3895BA8931F438886">
    <w:name w:val="0E0AFDF7035947D3895BA8931F438886"/>
    <w:rsid w:val="008507E9"/>
    <w:rPr>
      <w:lang w:val="en-AU" w:eastAsia="zh-CN"/>
    </w:rPr>
  </w:style>
  <w:style w:type="paragraph" w:customStyle="1" w:styleId="B9F92764596947EAA0595AACA81B188C">
    <w:name w:val="B9F92764596947EAA0595AACA81B188C"/>
    <w:rsid w:val="008507E9"/>
    <w:rPr>
      <w:lang w:val="en-AU" w:eastAsia="zh-CN"/>
    </w:rPr>
  </w:style>
  <w:style w:type="paragraph" w:customStyle="1" w:styleId="87CEE2A6D718468AA960A458EE43AFF0">
    <w:name w:val="87CEE2A6D718468AA960A458EE43AFF0"/>
    <w:rsid w:val="008507E9"/>
    <w:rPr>
      <w:lang w:val="en-AU" w:eastAsia="zh-CN"/>
    </w:rPr>
  </w:style>
  <w:style w:type="paragraph" w:customStyle="1" w:styleId="23CCEB049EDA4F5E969A3DF1BF67ECD2">
    <w:name w:val="23CCEB049EDA4F5E969A3DF1BF67ECD2"/>
    <w:rsid w:val="008507E9"/>
    <w:rPr>
      <w:lang w:val="en-AU" w:eastAsia="zh-CN"/>
    </w:rPr>
  </w:style>
  <w:style w:type="paragraph" w:customStyle="1" w:styleId="E8703C279A3949FB900B9B14176EB50E">
    <w:name w:val="E8703C279A3949FB900B9B14176EB50E"/>
    <w:rsid w:val="008507E9"/>
    <w:rPr>
      <w:lang w:val="en-AU" w:eastAsia="zh-CN"/>
    </w:rPr>
  </w:style>
  <w:style w:type="paragraph" w:customStyle="1" w:styleId="3EE754BB8F36406886AE2826FBD6CED4">
    <w:name w:val="3EE754BB8F36406886AE2826FBD6CED4"/>
    <w:rsid w:val="008507E9"/>
    <w:rPr>
      <w:lang w:val="en-AU" w:eastAsia="zh-CN"/>
    </w:rPr>
  </w:style>
  <w:style w:type="paragraph" w:customStyle="1" w:styleId="5B4572B107274A90B2CB688F0D636588">
    <w:name w:val="5B4572B107274A90B2CB688F0D636588"/>
    <w:rsid w:val="008507E9"/>
    <w:rPr>
      <w:lang w:val="en-AU" w:eastAsia="zh-CN"/>
    </w:rPr>
  </w:style>
  <w:style w:type="paragraph" w:customStyle="1" w:styleId="7818A36D768E4DD695E37DEEFFE3E1AA">
    <w:name w:val="7818A36D768E4DD695E37DEEFFE3E1AA"/>
    <w:rsid w:val="008507E9"/>
    <w:rPr>
      <w:lang w:val="en-AU" w:eastAsia="zh-CN"/>
    </w:rPr>
  </w:style>
  <w:style w:type="paragraph" w:customStyle="1" w:styleId="5E3835B6540D4D5C996C90E70F3739E3">
    <w:name w:val="5E3835B6540D4D5C996C90E70F3739E3"/>
    <w:rsid w:val="008507E9"/>
    <w:rPr>
      <w:lang w:val="en-AU" w:eastAsia="zh-CN"/>
    </w:rPr>
  </w:style>
  <w:style w:type="paragraph" w:customStyle="1" w:styleId="71C89A7471B3479A81B575EADEFEAFE9">
    <w:name w:val="71C89A7471B3479A81B575EADEFEAFE9"/>
    <w:rsid w:val="008507E9"/>
    <w:rPr>
      <w:lang w:val="en-AU" w:eastAsia="zh-CN"/>
    </w:rPr>
  </w:style>
  <w:style w:type="paragraph" w:customStyle="1" w:styleId="53192FA7B0074EE2B367EFA10EEDCBD5">
    <w:name w:val="53192FA7B0074EE2B367EFA10EEDCBD5"/>
    <w:rsid w:val="008507E9"/>
    <w:rPr>
      <w:lang w:val="en-AU" w:eastAsia="zh-CN"/>
    </w:rPr>
  </w:style>
  <w:style w:type="paragraph" w:customStyle="1" w:styleId="49AECC3DB81E40B3B49A5D7665280D92">
    <w:name w:val="49AECC3DB81E40B3B49A5D7665280D92"/>
    <w:rsid w:val="008507E9"/>
    <w:rPr>
      <w:lang w:val="en-AU" w:eastAsia="zh-CN"/>
    </w:rPr>
  </w:style>
  <w:style w:type="paragraph" w:customStyle="1" w:styleId="AC90E9D478E14821B978A53CCE938629">
    <w:name w:val="AC90E9D478E14821B978A53CCE938629"/>
    <w:rsid w:val="008507E9"/>
    <w:rPr>
      <w:lang w:val="en-AU" w:eastAsia="zh-CN"/>
    </w:rPr>
  </w:style>
  <w:style w:type="paragraph" w:customStyle="1" w:styleId="F708F7D626B14EEEA996D650E6E0AE6A">
    <w:name w:val="F708F7D626B14EEEA996D650E6E0AE6A"/>
    <w:rsid w:val="008507E9"/>
    <w:rPr>
      <w:lang w:val="en-AU" w:eastAsia="zh-CN"/>
    </w:rPr>
  </w:style>
  <w:style w:type="paragraph" w:customStyle="1" w:styleId="B40BD879BF4643B2BA2DF15F53460DB5">
    <w:name w:val="B40BD879BF4643B2BA2DF15F53460DB5"/>
    <w:rsid w:val="008507E9"/>
    <w:rPr>
      <w:lang w:val="en-AU" w:eastAsia="zh-CN"/>
    </w:rPr>
  </w:style>
  <w:style w:type="paragraph" w:customStyle="1" w:styleId="B8209BD02030420694ABBB07FF524509">
    <w:name w:val="B8209BD02030420694ABBB07FF524509"/>
    <w:rsid w:val="008507E9"/>
    <w:rPr>
      <w:lang w:val="en-AU" w:eastAsia="zh-CN"/>
    </w:rPr>
  </w:style>
  <w:style w:type="paragraph" w:customStyle="1" w:styleId="04C1F718EE284C1A9E8BA9EF0ACAABC8">
    <w:name w:val="04C1F718EE284C1A9E8BA9EF0ACAABC8"/>
    <w:rsid w:val="008507E9"/>
    <w:rPr>
      <w:lang w:val="en-AU" w:eastAsia="zh-CN"/>
    </w:rPr>
  </w:style>
  <w:style w:type="paragraph" w:customStyle="1" w:styleId="D14C524865084C27A83C6A3BE69F2823">
    <w:name w:val="D14C524865084C27A83C6A3BE69F2823"/>
    <w:rsid w:val="008507E9"/>
    <w:rPr>
      <w:lang w:val="en-AU" w:eastAsia="zh-CN"/>
    </w:rPr>
  </w:style>
  <w:style w:type="paragraph" w:customStyle="1" w:styleId="8568EF0AD2FC44558236D90A5FE9DACC">
    <w:name w:val="8568EF0AD2FC44558236D90A5FE9DACC"/>
    <w:rsid w:val="008507E9"/>
    <w:rPr>
      <w:lang w:val="en-AU" w:eastAsia="zh-CN"/>
    </w:rPr>
  </w:style>
  <w:style w:type="paragraph" w:customStyle="1" w:styleId="516386708B9244AA9CF080A5CB82AAD8">
    <w:name w:val="516386708B9244AA9CF080A5CB82AAD8"/>
    <w:rsid w:val="008507E9"/>
    <w:rPr>
      <w:lang w:val="en-AU" w:eastAsia="zh-CN"/>
    </w:rPr>
  </w:style>
  <w:style w:type="paragraph" w:customStyle="1" w:styleId="2414ED30814D46DD98457D14C05BB521">
    <w:name w:val="2414ED30814D46DD98457D14C05BB521"/>
    <w:rsid w:val="008507E9"/>
    <w:rPr>
      <w:lang w:val="en-AU" w:eastAsia="zh-CN"/>
    </w:rPr>
  </w:style>
  <w:style w:type="paragraph" w:customStyle="1" w:styleId="0EEB113C7C654EA2986478F7599690A4">
    <w:name w:val="0EEB113C7C654EA2986478F7599690A4"/>
    <w:rsid w:val="008507E9"/>
    <w:rPr>
      <w:lang w:val="en-AU" w:eastAsia="zh-CN"/>
    </w:rPr>
  </w:style>
  <w:style w:type="paragraph" w:customStyle="1" w:styleId="7E37C3F45529444DB7248702A678849A">
    <w:name w:val="7E37C3F45529444DB7248702A678849A"/>
    <w:rsid w:val="008507E9"/>
    <w:rPr>
      <w:lang w:val="en-AU" w:eastAsia="zh-CN"/>
    </w:rPr>
  </w:style>
  <w:style w:type="paragraph" w:customStyle="1" w:styleId="31E62C91C374410797D0E78D4284B848">
    <w:name w:val="31E62C91C374410797D0E78D4284B848"/>
    <w:rsid w:val="008507E9"/>
    <w:rPr>
      <w:lang w:val="en-AU" w:eastAsia="zh-CN"/>
    </w:rPr>
  </w:style>
  <w:style w:type="paragraph" w:customStyle="1" w:styleId="39175327C4414A86BAE6C2EC1C35EE24">
    <w:name w:val="39175327C4414A86BAE6C2EC1C35EE24"/>
    <w:rsid w:val="008507E9"/>
    <w:rPr>
      <w:lang w:val="en-AU" w:eastAsia="zh-CN"/>
    </w:rPr>
  </w:style>
  <w:style w:type="paragraph" w:customStyle="1" w:styleId="6AF4704F29514D89A3E923CE555B4D26">
    <w:name w:val="6AF4704F29514D89A3E923CE555B4D26"/>
    <w:rsid w:val="008507E9"/>
    <w:rPr>
      <w:lang w:val="en-AU" w:eastAsia="zh-CN"/>
    </w:rPr>
  </w:style>
  <w:style w:type="paragraph" w:customStyle="1" w:styleId="7522777D19D34E1392B46C64E881EA12">
    <w:name w:val="7522777D19D34E1392B46C64E881EA12"/>
    <w:rsid w:val="008507E9"/>
    <w:rPr>
      <w:lang w:val="en-AU" w:eastAsia="zh-CN"/>
    </w:rPr>
  </w:style>
  <w:style w:type="paragraph" w:customStyle="1" w:styleId="EEA4BFA2A3C348548FC45C531E26DE93">
    <w:name w:val="EEA4BFA2A3C348548FC45C531E26DE93"/>
    <w:rsid w:val="008507E9"/>
    <w:rPr>
      <w:lang w:val="en-AU" w:eastAsia="zh-CN"/>
    </w:rPr>
  </w:style>
  <w:style w:type="paragraph" w:customStyle="1" w:styleId="4B6FC9BC0816403D9608BD06691F03F9">
    <w:name w:val="4B6FC9BC0816403D9608BD06691F03F9"/>
    <w:rsid w:val="008507E9"/>
    <w:rPr>
      <w:lang w:val="en-AU" w:eastAsia="zh-CN"/>
    </w:rPr>
  </w:style>
  <w:style w:type="paragraph" w:customStyle="1" w:styleId="9C3F5BA82221470091C05C0F388FBFA8">
    <w:name w:val="9C3F5BA82221470091C05C0F388FBFA8"/>
    <w:rsid w:val="008507E9"/>
    <w:rPr>
      <w:lang w:val="en-AU" w:eastAsia="zh-CN"/>
    </w:rPr>
  </w:style>
  <w:style w:type="paragraph" w:customStyle="1" w:styleId="8D887A46FF39407D903AB3933C64B10E">
    <w:name w:val="8D887A46FF39407D903AB3933C64B10E"/>
    <w:rsid w:val="008507E9"/>
    <w:rPr>
      <w:lang w:val="en-AU" w:eastAsia="zh-CN"/>
    </w:rPr>
  </w:style>
  <w:style w:type="paragraph" w:customStyle="1" w:styleId="E20FA15FC82A414AB0599AFD8D171339">
    <w:name w:val="E20FA15FC82A414AB0599AFD8D171339"/>
    <w:rsid w:val="008507E9"/>
    <w:rPr>
      <w:lang w:val="en-AU" w:eastAsia="zh-CN"/>
    </w:rPr>
  </w:style>
  <w:style w:type="paragraph" w:customStyle="1" w:styleId="FC52F5D42E584797A36891DE2525592D">
    <w:name w:val="FC52F5D42E584797A36891DE2525592D"/>
    <w:rsid w:val="008507E9"/>
    <w:rPr>
      <w:lang w:val="en-AU" w:eastAsia="zh-CN"/>
    </w:rPr>
  </w:style>
  <w:style w:type="paragraph" w:customStyle="1" w:styleId="2C416B4945264E0EB2A52A2C155C0280">
    <w:name w:val="2C416B4945264E0EB2A52A2C155C0280"/>
    <w:rsid w:val="008507E9"/>
    <w:rPr>
      <w:lang w:val="en-AU" w:eastAsia="zh-CN"/>
    </w:rPr>
  </w:style>
  <w:style w:type="paragraph" w:customStyle="1" w:styleId="3056B4BF94054F199BEC9D083BB2D3C1">
    <w:name w:val="3056B4BF94054F199BEC9D083BB2D3C1"/>
    <w:rsid w:val="008507E9"/>
    <w:rPr>
      <w:lang w:val="en-AU" w:eastAsia="zh-CN"/>
    </w:rPr>
  </w:style>
  <w:style w:type="paragraph" w:customStyle="1" w:styleId="C19FD9751736459388E510ABB3465291">
    <w:name w:val="C19FD9751736459388E510ABB3465291"/>
    <w:rsid w:val="008507E9"/>
    <w:rPr>
      <w:lang w:val="en-AU" w:eastAsia="zh-CN"/>
    </w:rPr>
  </w:style>
  <w:style w:type="paragraph" w:customStyle="1" w:styleId="0D0D73E8B1E24A0B963215288DB83BDF">
    <w:name w:val="0D0D73E8B1E24A0B963215288DB83BDF"/>
    <w:rsid w:val="008507E9"/>
    <w:rPr>
      <w:lang w:val="en-AU" w:eastAsia="zh-CN"/>
    </w:rPr>
  </w:style>
  <w:style w:type="paragraph" w:customStyle="1" w:styleId="C1551AF3211A4CE8B4D998C81CEE87E4">
    <w:name w:val="C1551AF3211A4CE8B4D998C81CEE87E4"/>
    <w:rsid w:val="008507E9"/>
    <w:rPr>
      <w:lang w:val="en-AU" w:eastAsia="zh-CN"/>
    </w:rPr>
  </w:style>
  <w:style w:type="paragraph" w:customStyle="1" w:styleId="8BA71F07588043578BE277E7737EBE58">
    <w:name w:val="8BA71F07588043578BE277E7737EBE58"/>
    <w:rsid w:val="008507E9"/>
    <w:rPr>
      <w:lang w:val="en-AU" w:eastAsia="zh-CN"/>
    </w:rPr>
  </w:style>
  <w:style w:type="paragraph" w:customStyle="1" w:styleId="1B13707AA8BC492C92EF9B7D0A532842">
    <w:name w:val="1B13707AA8BC492C92EF9B7D0A532842"/>
    <w:rsid w:val="008507E9"/>
    <w:rPr>
      <w:lang w:val="en-AU" w:eastAsia="zh-CN"/>
    </w:rPr>
  </w:style>
  <w:style w:type="paragraph" w:customStyle="1" w:styleId="4CF68023797D4A869F301BA3804EBCF7">
    <w:name w:val="4CF68023797D4A869F301BA3804EBCF7"/>
    <w:rsid w:val="008507E9"/>
    <w:rPr>
      <w:lang w:val="en-AU" w:eastAsia="zh-CN"/>
    </w:rPr>
  </w:style>
  <w:style w:type="paragraph" w:customStyle="1" w:styleId="21B4ECF2BA4841C089B3013493E0F2F0">
    <w:name w:val="21B4ECF2BA4841C089B3013493E0F2F0"/>
    <w:rsid w:val="008507E9"/>
    <w:rPr>
      <w:lang w:val="en-AU" w:eastAsia="zh-CN"/>
    </w:rPr>
  </w:style>
  <w:style w:type="paragraph" w:customStyle="1" w:styleId="B393BD227B644FF48088FD3DA4FA1251">
    <w:name w:val="B393BD227B644FF48088FD3DA4FA1251"/>
    <w:rsid w:val="008507E9"/>
    <w:rPr>
      <w:lang w:val="en-AU" w:eastAsia="zh-CN"/>
    </w:rPr>
  </w:style>
  <w:style w:type="paragraph" w:customStyle="1" w:styleId="F2C8FEB41C724B13A60D2C0026B06403">
    <w:name w:val="F2C8FEB41C724B13A60D2C0026B06403"/>
    <w:rsid w:val="008507E9"/>
    <w:rPr>
      <w:lang w:val="en-AU" w:eastAsia="zh-CN"/>
    </w:rPr>
  </w:style>
  <w:style w:type="paragraph" w:customStyle="1" w:styleId="8156EF195F3D4EA8B9173A1D006911AB">
    <w:name w:val="8156EF195F3D4EA8B9173A1D006911AB"/>
    <w:rsid w:val="008507E9"/>
    <w:rPr>
      <w:lang w:val="en-AU" w:eastAsia="zh-CN"/>
    </w:rPr>
  </w:style>
  <w:style w:type="paragraph" w:customStyle="1" w:styleId="B103D9CE247C43D9B921DFB1658BF616">
    <w:name w:val="B103D9CE247C43D9B921DFB1658BF616"/>
    <w:rsid w:val="008507E9"/>
    <w:rPr>
      <w:lang w:val="en-AU" w:eastAsia="zh-CN"/>
    </w:rPr>
  </w:style>
  <w:style w:type="paragraph" w:customStyle="1" w:styleId="E35D40BC51CC438CBB071147DC9569A8">
    <w:name w:val="E35D40BC51CC438CBB071147DC9569A8"/>
    <w:rsid w:val="008507E9"/>
    <w:rPr>
      <w:lang w:val="en-AU" w:eastAsia="zh-CN"/>
    </w:rPr>
  </w:style>
  <w:style w:type="paragraph" w:customStyle="1" w:styleId="281BD5AFA506445B91EBE486B0347540">
    <w:name w:val="281BD5AFA506445B91EBE486B0347540"/>
    <w:rsid w:val="008507E9"/>
    <w:rPr>
      <w:lang w:val="en-AU" w:eastAsia="zh-CN"/>
    </w:rPr>
  </w:style>
  <w:style w:type="paragraph" w:customStyle="1" w:styleId="B2C96FFC447F4D56A3139B4EEBC9A91F">
    <w:name w:val="B2C96FFC447F4D56A3139B4EEBC9A91F"/>
    <w:rsid w:val="008507E9"/>
    <w:rPr>
      <w:lang w:val="en-AU" w:eastAsia="zh-CN"/>
    </w:rPr>
  </w:style>
  <w:style w:type="paragraph" w:customStyle="1" w:styleId="04DF43AEC3FE466484E55F940E2824C3">
    <w:name w:val="04DF43AEC3FE466484E55F940E2824C3"/>
    <w:rsid w:val="009930C1"/>
    <w:rPr>
      <w:lang w:val="en-AU" w:eastAsia="zh-CN"/>
    </w:rPr>
  </w:style>
  <w:style w:type="paragraph" w:customStyle="1" w:styleId="47B80246834D4842A060F9D330D7CA81">
    <w:name w:val="47B80246834D4842A060F9D330D7CA81"/>
    <w:rsid w:val="009930C1"/>
    <w:rPr>
      <w:lang w:val="en-AU" w:eastAsia="zh-CN"/>
    </w:rPr>
  </w:style>
  <w:style w:type="paragraph" w:customStyle="1" w:styleId="15395A20B5304A7D8F7A3CFDEB20623A">
    <w:name w:val="15395A20B5304A7D8F7A3CFDEB20623A"/>
    <w:rsid w:val="009930C1"/>
    <w:rPr>
      <w:lang w:val="en-AU" w:eastAsia="zh-CN"/>
    </w:rPr>
  </w:style>
  <w:style w:type="paragraph" w:customStyle="1" w:styleId="2234B36507E04D7DB735A3B5548959B2">
    <w:name w:val="2234B36507E04D7DB735A3B5548959B2"/>
    <w:rsid w:val="009930C1"/>
    <w:rPr>
      <w:lang w:val="en-AU" w:eastAsia="zh-CN"/>
    </w:rPr>
  </w:style>
  <w:style w:type="paragraph" w:customStyle="1" w:styleId="2E8A2340F56242248424465931F7EE85">
    <w:name w:val="2E8A2340F56242248424465931F7EE85"/>
    <w:rsid w:val="009930C1"/>
    <w:rPr>
      <w:lang w:val="en-AU" w:eastAsia="zh-CN"/>
    </w:rPr>
  </w:style>
  <w:style w:type="paragraph" w:customStyle="1" w:styleId="559F358AC712480C85A723A2AD9129AA">
    <w:name w:val="559F358AC712480C85A723A2AD9129AA"/>
    <w:rsid w:val="009930C1"/>
    <w:rPr>
      <w:lang w:val="en-AU" w:eastAsia="zh-CN"/>
    </w:rPr>
  </w:style>
  <w:style w:type="paragraph" w:customStyle="1" w:styleId="0FF397FD619C4D23BED2191153B83575">
    <w:name w:val="0FF397FD619C4D23BED2191153B83575"/>
    <w:rsid w:val="009930C1"/>
    <w:rPr>
      <w:lang w:val="en-AU" w:eastAsia="zh-CN"/>
    </w:rPr>
  </w:style>
  <w:style w:type="paragraph" w:customStyle="1" w:styleId="DA9B0A3DDE704A0D8D45ECD36F514AEE">
    <w:name w:val="DA9B0A3DDE704A0D8D45ECD36F514AEE"/>
    <w:rsid w:val="009930C1"/>
    <w:rPr>
      <w:lang w:val="en-AU" w:eastAsia="zh-CN"/>
    </w:rPr>
  </w:style>
  <w:style w:type="paragraph" w:customStyle="1" w:styleId="C6FEB280607240F19AE7C90B935E247C">
    <w:name w:val="C6FEB280607240F19AE7C90B935E247C"/>
    <w:rsid w:val="009930C1"/>
    <w:rPr>
      <w:lang w:val="en-AU" w:eastAsia="zh-CN"/>
    </w:rPr>
  </w:style>
  <w:style w:type="paragraph" w:customStyle="1" w:styleId="E35B759D68214A8B9551B4901F48B9D6">
    <w:name w:val="E35B759D68214A8B9551B4901F48B9D6"/>
    <w:rsid w:val="009930C1"/>
    <w:rPr>
      <w:lang w:val="en-AU" w:eastAsia="zh-CN"/>
    </w:rPr>
  </w:style>
  <w:style w:type="paragraph" w:customStyle="1" w:styleId="3B726C32BA8849BB9D83F0D19DD6F4C0">
    <w:name w:val="3B726C32BA8849BB9D83F0D19DD6F4C0"/>
    <w:rsid w:val="009930C1"/>
    <w:rPr>
      <w:lang w:val="en-AU" w:eastAsia="zh-CN"/>
    </w:rPr>
  </w:style>
  <w:style w:type="paragraph" w:customStyle="1" w:styleId="D0F4534FE8274A6DA6634EFDF20B31C9">
    <w:name w:val="D0F4534FE8274A6DA6634EFDF20B31C9"/>
    <w:rsid w:val="009930C1"/>
    <w:rPr>
      <w:lang w:val="en-AU" w:eastAsia="zh-CN"/>
    </w:rPr>
  </w:style>
  <w:style w:type="paragraph" w:customStyle="1" w:styleId="190112DEA8534976A22432873A8BA6C4">
    <w:name w:val="190112DEA8534976A22432873A8BA6C4"/>
    <w:rsid w:val="009930C1"/>
    <w:rPr>
      <w:lang w:val="en-AU" w:eastAsia="zh-CN"/>
    </w:rPr>
  </w:style>
  <w:style w:type="paragraph" w:customStyle="1" w:styleId="3F60DFB870C94947BD0503874B4380FB">
    <w:name w:val="3F60DFB870C94947BD0503874B4380FB"/>
    <w:rsid w:val="009930C1"/>
    <w:rPr>
      <w:lang w:val="en-AU" w:eastAsia="zh-CN"/>
    </w:rPr>
  </w:style>
  <w:style w:type="paragraph" w:customStyle="1" w:styleId="B0AC9A7EA8764766BD11640F0BD20543">
    <w:name w:val="B0AC9A7EA8764766BD11640F0BD20543"/>
    <w:rsid w:val="009930C1"/>
    <w:rPr>
      <w:lang w:val="en-AU" w:eastAsia="zh-CN"/>
    </w:rPr>
  </w:style>
  <w:style w:type="paragraph" w:customStyle="1" w:styleId="4F250E35D64547FB911F48738FDE8D19">
    <w:name w:val="4F250E35D64547FB911F48738FDE8D19"/>
    <w:rsid w:val="009930C1"/>
    <w:rPr>
      <w:lang w:val="en-AU" w:eastAsia="zh-CN"/>
    </w:rPr>
  </w:style>
  <w:style w:type="paragraph" w:customStyle="1" w:styleId="DC37657FCABB4C0BB156614064E2F046">
    <w:name w:val="DC37657FCABB4C0BB156614064E2F046"/>
    <w:rsid w:val="009930C1"/>
    <w:rPr>
      <w:lang w:val="en-AU" w:eastAsia="zh-CN"/>
    </w:rPr>
  </w:style>
  <w:style w:type="paragraph" w:customStyle="1" w:styleId="72046580648648368FC0E466B82612C7">
    <w:name w:val="72046580648648368FC0E466B82612C7"/>
    <w:rsid w:val="009930C1"/>
    <w:rPr>
      <w:lang w:val="en-AU" w:eastAsia="zh-CN"/>
    </w:rPr>
  </w:style>
  <w:style w:type="paragraph" w:customStyle="1" w:styleId="9752FA8B92CA4C57B4457C3F219B5725">
    <w:name w:val="9752FA8B92CA4C57B4457C3F219B5725"/>
    <w:rsid w:val="009930C1"/>
    <w:rPr>
      <w:lang w:val="en-AU" w:eastAsia="zh-CN"/>
    </w:rPr>
  </w:style>
  <w:style w:type="paragraph" w:customStyle="1" w:styleId="BA91597827F34698A10822C69AB1E4A1">
    <w:name w:val="BA91597827F34698A10822C69AB1E4A1"/>
    <w:rsid w:val="009930C1"/>
    <w:rPr>
      <w:lang w:val="en-AU" w:eastAsia="zh-CN"/>
    </w:rPr>
  </w:style>
  <w:style w:type="paragraph" w:customStyle="1" w:styleId="3BE5022F33D24480B260249BEFC22747">
    <w:name w:val="3BE5022F33D24480B260249BEFC22747"/>
    <w:rsid w:val="009930C1"/>
    <w:rPr>
      <w:lang w:val="en-AU" w:eastAsia="zh-CN"/>
    </w:rPr>
  </w:style>
  <w:style w:type="paragraph" w:customStyle="1" w:styleId="39DD0434526D4B32B637B0532196D948">
    <w:name w:val="39DD0434526D4B32B637B0532196D948"/>
    <w:rsid w:val="009930C1"/>
    <w:rPr>
      <w:lang w:val="en-AU" w:eastAsia="zh-CN"/>
    </w:rPr>
  </w:style>
  <w:style w:type="paragraph" w:customStyle="1" w:styleId="74EE2F58B3F74815999B2455F5903288">
    <w:name w:val="74EE2F58B3F74815999B2455F5903288"/>
    <w:rsid w:val="009930C1"/>
    <w:rPr>
      <w:lang w:val="en-AU" w:eastAsia="zh-CN"/>
    </w:rPr>
  </w:style>
  <w:style w:type="paragraph" w:customStyle="1" w:styleId="1A0D219D689045CFA5F6F1F194504B52">
    <w:name w:val="1A0D219D689045CFA5F6F1F194504B52"/>
    <w:rsid w:val="009930C1"/>
    <w:rPr>
      <w:lang w:val="en-AU" w:eastAsia="zh-CN"/>
    </w:rPr>
  </w:style>
  <w:style w:type="paragraph" w:customStyle="1" w:styleId="05E02A4ED7914B0E8B1BD4FC91C9A985">
    <w:name w:val="05E02A4ED7914B0E8B1BD4FC91C9A985"/>
    <w:rsid w:val="009930C1"/>
    <w:rPr>
      <w:lang w:val="en-AU" w:eastAsia="zh-CN"/>
    </w:rPr>
  </w:style>
  <w:style w:type="paragraph" w:customStyle="1" w:styleId="F8CF3AA4EC244FBC919B0D65F68A5720">
    <w:name w:val="F8CF3AA4EC244FBC919B0D65F68A5720"/>
    <w:rsid w:val="009930C1"/>
    <w:rPr>
      <w:lang w:val="en-AU" w:eastAsia="zh-CN"/>
    </w:rPr>
  </w:style>
  <w:style w:type="paragraph" w:customStyle="1" w:styleId="46BEA2FA23CE4FB5801758A92E720749">
    <w:name w:val="46BEA2FA23CE4FB5801758A92E720749"/>
    <w:rsid w:val="009930C1"/>
    <w:rPr>
      <w:lang w:val="en-AU" w:eastAsia="zh-CN"/>
    </w:rPr>
  </w:style>
  <w:style w:type="paragraph" w:customStyle="1" w:styleId="D9DB49A2519B4D889D7F709FD267DC45">
    <w:name w:val="D9DB49A2519B4D889D7F709FD267DC45"/>
    <w:rsid w:val="009930C1"/>
    <w:rPr>
      <w:lang w:val="en-AU" w:eastAsia="zh-CN"/>
    </w:rPr>
  </w:style>
  <w:style w:type="paragraph" w:customStyle="1" w:styleId="5A5AB02E92E24BA8A4CEDA968E1D9256">
    <w:name w:val="5A5AB02E92E24BA8A4CEDA968E1D9256"/>
    <w:rsid w:val="009930C1"/>
    <w:rPr>
      <w:lang w:val="en-AU" w:eastAsia="zh-CN"/>
    </w:rPr>
  </w:style>
  <w:style w:type="paragraph" w:customStyle="1" w:styleId="E008FE9BA6DC4C82B3DE9EC211F2E1B9">
    <w:name w:val="E008FE9BA6DC4C82B3DE9EC211F2E1B9"/>
    <w:rsid w:val="009930C1"/>
    <w:rPr>
      <w:lang w:val="en-AU" w:eastAsia="zh-CN"/>
    </w:rPr>
  </w:style>
  <w:style w:type="paragraph" w:customStyle="1" w:styleId="9D9969675EB9495C997DCF8B77E2F11E">
    <w:name w:val="9D9969675EB9495C997DCF8B77E2F11E"/>
    <w:rsid w:val="009930C1"/>
    <w:rPr>
      <w:lang w:val="en-AU" w:eastAsia="zh-CN"/>
    </w:rPr>
  </w:style>
  <w:style w:type="paragraph" w:customStyle="1" w:styleId="60CD15B710CF434B8F04DF52A4774BEC">
    <w:name w:val="60CD15B710CF434B8F04DF52A4774BEC"/>
    <w:rsid w:val="009930C1"/>
    <w:rPr>
      <w:lang w:val="en-AU" w:eastAsia="zh-CN"/>
    </w:rPr>
  </w:style>
  <w:style w:type="paragraph" w:customStyle="1" w:styleId="C6F64F43C0084F10B9F1BD7D66E323FC">
    <w:name w:val="C6F64F43C0084F10B9F1BD7D66E323FC"/>
    <w:rsid w:val="009930C1"/>
    <w:rPr>
      <w:lang w:val="en-AU" w:eastAsia="zh-CN"/>
    </w:rPr>
  </w:style>
  <w:style w:type="paragraph" w:customStyle="1" w:styleId="383FE5032B894395BCF3C1FBB1C7C402">
    <w:name w:val="383FE5032B894395BCF3C1FBB1C7C402"/>
    <w:rsid w:val="009930C1"/>
    <w:rPr>
      <w:lang w:val="en-AU" w:eastAsia="zh-CN"/>
    </w:rPr>
  </w:style>
  <w:style w:type="paragraph" w:customStyle="1" w:styleId="C1A545A9DB7146E1A9D7BC5C203D0FA0">
    <w:name w:val="C1A545A9DB7146E1A9D7BC5C203D0FA0"/>
    <w:rsid w:val="009930C1"/>
    <w:rPr>
      <w:lang w:val="en-AU" w:eastAsia="zh-CN"/>
    </w:rPr>
  </w:style>
  <w:style w:type="paragraph" w:customStyle="1" w:styleId="0916890AEF5D46E6B2E646459ACA6A3E">
    <w:name w:val="0916890AEF5D46E6B2E646459ACA6A3E"/>
    <w:rsid w:val="009930C1"/>
    <w:rPr>
      <w:lang w:val="en-AU" w:eastAsia="zh-CN"/>
    </w:rPr>
  </w:style>
  <w:style w:type="paragraph" w:customStyle="1" w:styleId="59F7DDFACDFE4B63A4F4ABEE3F191018">
    <w:name w:val="59F7DDFACDFE4B63A4F4ABEE3F191018"/>
    <w:rsid w:val="009930C1"/>
    <w:rPr>
      <w:lang w:val="en-AU" w:eastAsia="zh-CN"/>
    </w:rPr>
  </w:style>
  <w:style w:type="paragraph" w:customStyle="1" w:styleId="1E9E552EFA804227BDBE65E859C0B992">
    <w:name w:val="1E9E552EFA804227BDBE65E859C0B992"/>
    <w:rsid w:val="009930C1"/>
    <w:rPr>
      <w:lang w:val="en-AU" w:eastAsia="zh-CN"/>
    </w:rPr>
  </w:style>
  <w:style w:type="paragraph" w:customStyle="1" w:styleId="9ED12CF2BC5341B8B21E84F635C3B5C6">
    <w:name w:val="9ED12CF2BC5341B8B21E84F635C3B5C6"/>
    <w:rsid w:val="009930C1"/>
    <w:rPr>
      <w:lang w:val="en-AU" w:eastAsia="zh-CN"/>
    </w:rPr>
  </w:style>
  <w:style w:type="paragraph" w:customStyle="1" w:styleId="1774793D78C245E4BD6274C691D52555">
    <w:name w:val="1774793D78C245E4BD6274C691D52555"/>
    <w:rsid w:val="009930C1"/>
    <w:rPr>
      <w:lang w:val="en-AU" w:eastAsia="zh-CN"/>
    </w:rPr>
  </w:style>
  <w:style w:type="paragraph" w:customStyle="1" w:styleId="48C6168234554117B479A77385514856">
    <w:name w:val="48C6168234554117B479A77385514856"/>
    <w:rsid w:val="009930C1"/>
    <w:rPr>
      <w:lang w:val="en-AU" w:eastAsia="zh-CN"/>
    </w:rPr>
  </w:style>
  <w:style w:type="paragraph" w:customStyle="1" w:styleId="BD1C3A8973AD4C5794A6FC01D205D230">
    <w:name w:val="BD1C3A8973AD4C5794A6FC01D205D230"/>
    <w:rsid w:val="009930C1"/>
    <w:rPr>
      <w:lang w:val="en-AU" w:eastAsia="zh-CN"/>
    </w:rPr>
  </w:style>
  <w:style w:type="paragraph" w:customStyle="1" w:styleId="5AA28D34CD054D059EA51AEFF91EBBDC">
    <w:name w:val="5AA28D34CD054D059EA51AEFF91EBBDC"/>
    <w:rsid w:val="009930C1"/>
    <w:rPr>
      <w:lang w:val="en-AU" w:eastAsia="zh-CN"/>
    </w:rPr>
  </w:style>
  <w:style w:type="paragraph" w:customStyle="1" w:styleId="2C151D75E4EA4D50BF36C0187AD126E4">
    <w:name w:val="2C151D75E4EA4D50BF36C0187AD126E4"/>
    <w:rsid w:val="009930C1"/>
    <w:rPr>
      <w:lang w:val="en-AU" w:eastAsia="zh-CN"/>
    </w:rPr>
  </w:style>
  <w:style w:type="paragraph" w:customStyle="1" w:styleId="7F6990AC17CB4CBF98C0F6A971F7B1A3">
    <w:name w:val="7F6990AC17CB4CBF98C0F6A971F7B1A3"/>
    <w:rsid w:val="009930C1"/>
    <w:rPr>
      <w:lang w:val="en-AU" w:eastAsia="zh-CN"/>
    </w:rPr>
  </w:style>
  <w:style w:type="paragraph" w:customStyle="1" w:styleId="0E71591C47944A1E8F7A22BDAE765811">
    <w:name w:val="0E71591C47944A1E8F7A22BDAE765811"/>
    <w:rsid w:val="009930C1"/>
    <w:rPr>
      <w:lang w:val="en-AU" w:eastAsia="zh-CN"/>
    </w:rPr>
  </w:style>
  <w:style w:type="paragraph" w:customStyle="1" w:styleId="3417B2E4F2034B84A48299BFAC682A32">
    <w:name w:val="3417B2E4F2034B84A48299BFAC682A32"/>
    <w:rsid w:val="009930C1"/>
    <w:rPr>
      <w:lang w:val="en-AU" w:eastAsia="zh-CN"/>
    </w:rPr>
  </w:style>
  <w:style w:type="paragraph" w:customStyle="1" w:styleId="232D389095A84CC585F0F260F71A7DFE">
    <w:name w:val="232D389095A84CC585F0F260F71A7DFE"/>
    <w:rsid w:val="009930C1"/>
    <w:rPr>
      <w:lang w:val="en-AU" w:eastAsia="zh-CN"/>
    </w:rPr>
  </w:style>
  <w:style w:type="paragraph" w:customStyle="1" w:styleId="A6B5B4ECF1B6456EB0AD2CD24006CA50">
    <w:name w:val="A6B5B4ECF1B6456EB0AD2CD24006CA50"/>
    <w:rsid w:val="009930C1"/>
    <w:rPr>
      <w:lang w:val="en-AU" w:eastAsia="zh-CN"/>
    </w:rPr>
  </w:style>
  <w:style w:type="paragraph" w:customStyle="1" w:styleId="EAEDC3DDA9984B6896DA4039BEFA5EE4">
    <w:name w:val="EAEDC3DDA9984B6896DA4039BEFA5EE4"/>
    <w:rsid w:val="009930C1"/>
    <w:rPr>
      <w:lang w:val="en-AU" w:eastAsia="zh-CN"/>
    </w:rPr>
  </w:style>
  <w:style w:type="paragraph" w:customStyle="1" w:styleId="2972823A918D4594871ECB174F985912">
    <w:name w:val="2972823A918D4594871ECB174F985912"/>
    <w:rsid w:val="009930C1"/>
    <w:rPr>
      <w:lang w:val="en-AU" w:eastAsia="zh-CN"/>
    </w:rPr>
  </w:style>
  <w:style w:type="paragraph" w:customStyle="1" w:styleId="403E02923FDD4173A81C0B7A868A7C21">
    <w:name w:val="403E02923FDD4173A81C0B7A868A7C21"/>
    <w:rsid w:val="009930C1"/>
    <w:rPr>
      <w:lang w:val="en-AU" w:eastAsia="zh-CN"/>
    </w:rPr>
  </w:style>
  <w:style w:type="paragraph" w:customStyle="1" w:styleId="2B143520EE974015B9B56C82CBCEB05D">
    <w:name w:val="2B143520EE974015B9B56C82CBCEB05D"/>
    <w:rsid w:val="009930C1"/>
    <w:rPr>
      <w:lang w:val="en-AU" w:eastAsia="zh-CN"/>
    </w:rPr>
  </w:style>
  <w:style w:type="paragraph" w:customStyle="1" w:styleId="BCE0C254383C4D4086135414F298D2B9">
    <w:name w:val="BCE0C254383C4D4086135414F298D2B9"/>
    <w:rsid w:val="009930C1"/>
    <w:rPr>
      <w:lang w:val="en-AU" w:eastAsia="zh-CN"/>
    </w:rPr>
  </w:style>
  <w:style w:type="paragraph" w:customStyle="1" w:styleId="C6F1B7C35FC84638A005FDD6F6F2B9CB">
    <w:name w:val="C6F1B7C35FC84638A005FDD6F6F2B9CB"/>
    <w:rsid w:val="009930C1"/>
    <w:rPr>
      <w:lang w:val="en-AU" w:eastAsia="zh-CN"/>
    </w:rPr>
  </w:style>
  <w:style w:type="paragraph" w:customStyle="1" w:styleId="AF00C91D583D4E6DA1F50F7DA889B345">
    <w:name w:val="AF00C91D583D4E6DA1F50F7DA889B345"/>
    <w:rsid w:val="009930C1"/>
    <w:rPr>
      <w:lang w:val="en-AU" w:eastAsia="zh-CN"/>
    </w:rPr>
  </w:style>
  <w:style w:type="paragraph" w:customStyle="1" w:styleId="7AF4E195DB6049D8B36EAD5380D11DED">
    <w:name w:val="7AF4E195DB6049D8B36EAD5380D11DED"/>
    <w:rsid w:val="009930C1"/>
    <w:rPr>
      <w:lang w:val="en-AU" w:eastAsia="zh-CN"/>
    </w:rPr>
  </w:style>
  <w:style w:type="paragraph" w:customStyle="1" w:styleId="43118A393D844421BCC45293B695D8EE">
    <w:name w:val="43118A393D844421BCC45293B695D8EE"/>
    <w:rsid w:val="009930C1"/>
    <w:rPr>
      <w:lang w:val="en-AU" w:eastAsia="zh-CN"/>
    </w:rPr>
  </w:style>
  <w:style w:type="paragraph" w:customStyle="1" w:styleId="98954C4E24E046AC85F41B27196C83DE">
    <w:name w:val="98954C4E24E046AC85F41B27196C83DE"/>
    <w:rsid w:val="009930C1"/>
    <w:rPr>
      <w:lang w:val="en-AU" w:eastAsia="zh-CN"/>
    </w:rPr>
  </w:style>
  <w:style w:type="paragraph" w:customStyle="1" w:styleId="48603BB6E7254508AB773FEDFC6191DD">
    <w:name w:val="48603BB6E7254508AB773FEDFC6191DD"/>
    <w:rsid w:val="009930C1"/>
    <w:rPr>
      <w:lang w:val="en-AU" w:eastAsia="zh-CN"/>
    </w:rPr>
  </w:style>
  <w:style w:type="paragraph" w:customStyle="1" w:styleId="E69517027EEB4805992F39FB12A4A276">
    <w:name w:val="E69517027EEB4805992F39FB12A4A276"/>
    <w:rsid w:val="009930C1"/>
    <w:rPr>
      <w:lang w:val="en-AU" w:eastAsia="zh-CN"/>
    </w:rPr>
  </w:style>
  <w:style w:type="paragraph" w:customStyle="1" w:styleId="349A006BC20844EFA8EA2D3248872455">
    <w:name w:val="349A006BC20844EFA8EA2D3248872455"/>
    <w:rsid w:val="009930C1"/>
    <w:rPr>
      <w:lang w:val="en-AU" w:eastAsia="zh-CN"/>
    </w:rPr>
  </w:style>
  <w:style w:type="paragraph" w:customStyle="1" w:styleId="5524B23753474A739E207EE712525210">
    <w:name w:val="5524B23753474A739E207EE712525210"/>
    <w:rsid w:val="009930C1"/>
    <w:rPr>
      <w:lang w:val="en-AU" w:eastAsia="zh-CN"/>
    </w:rPr>
  </w:style>
  <w:style w:type="paragraph" w:customStyle="1" w:styleId="4932832C567348C785A3C74642BDCEE4">
    <w:name w:val="4932832C567348C785A3C74642BDCEE4"/>
    <w:rsid w:val="009930C1"/>
    <w:rPr>
      <w:lang w:val="en-AU" w:eastAsia="zh-CN"/>
    </w:rPr>
  </w:style>
  <w:style w:type="paragraph" w:customStyle="1" w:styleId="9AA20F80368C47308F932C74C0EEEE27">
    <w:name w:val="9AA20F80368C47308F932C74C0EEEE27"/>
    <w:rsid w:val="009930C1"/>
    <w:rPr>
      <w:lang w:val="en-AU" w:eastAsia="zh-CN"/>
    </w:rPr>
  </w:style>
  <w:style w:type="paragraph" w:customStyle="1" w:styleId="86AACA6A82ED48969EE6126EF2788FD4">
    <w:name w:val="86AACA6A82ED48969EE6126EF2788FD4"/>
    <w:rsid w:val="009930C1"/>
    <w:rPr>
      <w:lang w:val="en-AU" w:eastAsia="zh-CN"/>
    </w:rPr>
  </w:style>
  <w:style w:type="paragraph" w:customStyle="1" w:styleId="1B879FB38B0C43D2960F5E3435FE4BF6">
    <w:name w:val="1B879FB38B0C43D2960F5E3435FE4BF6"/>
    <w:rsid w:val="009930C1"/>
    <w:rPr>
      <w:lang w:val="en-AU" w:eastAsia="zh-CN"/>
    </w:rPr>
  </w:style>
  <w:style w:type="paragraph" w:customStyle="1" w:styleId="0F6C683A1812465E9506F8281069C7E7">
    <w:name w:val="0F6C683A1812465E9506F8281069C7E7"/>
    <w:rsid w:val="009930C1"/>
    <w:rPr>
      <w:lang w:val="en-AU" w:eastAsia="zh-CN"/>
    </w:rPr>
  </w:style>
  <w:style w:type="paragraph" w:customStyle="1" w:styleId="9A0612E43956433B9DD0C60AEE9C18C0">
    <w:name w:val="9A0612E43956433B9DD0C60AEE9C18C0"/>
    <w:rsid w:val="009930C1"/>
    <w:rPr>
      <w:lang w:val="en-AU" w:eastAsia="zh-CN"/>
    </w:rPr>
  </w:style>
  <w:style w:type="paragraph" w:customStyle="1" w:styleId="D1D41893F54C458091C4FC16294B2B28">
    <w:name w:val="D1D41893F54C458091C4FC16294B2B28"/>
    <w:rsid w:val="009930C1"/>
    <w:rPr>
      <w:lang w:val="en-AU" w:eastAsia="zh-CN"/>
    </w:rPr>
  </w:style>
  <w:style w:type="paragraph" w:customStyle="1" w:styleId="B1350E0393FB4657971384CE346A887A">
    <w:name w:val="B1350E0393FB4657971384CE346A887A"/>
    <w:rsid w:val="009930C1"/>
    <w:rPr>
      <w:lang w:val="en-AU" w:eastAsia="zh-CN"/>
    </w:rPr>
  </w:style>
  <w:style w:type="paragraph" w:customStyle="1" w:styleId="FA388ADE75CA456188254FAD36F91CC7">
    <w:name w:val="FA388ADE75CA456188254FAD36F91CC7"/>
    <w:rsid w:val="009930C1"/>
    <w:rPr>
      <w:lang w:val="en-AU" w:eastAsia="zh-CN"/>
    </w:rPr>
  </w:style>
  <w:style w:type="paragraph" w:customStyle="1" w:styleId="7A391D8BBE0D476DB0FE2AAE017A9FB8">
    <w:name w:val="7A391D8BBE0D476DB0FE2AAE017A9FB8"/>
    <w:rsid w:val="009930C1"/>
    <w:rPr>
      <w:lang w:val="en-AU" w:eastAsia="zh-CN"/>
    </w:rPr>
  </w:style>
  <w:style w:type="paragraph" w:customStyle="1" w:styleId="327616C96C8E4E10A09881C22BED642A">
    <w:name w:val="327616C96C8E4E10A09881C22BED642A"/>
    <w:rsid w:val="009930C1"/>
    <w:rPr>
      <w:lang w:val="en-AU" w:eastAsia="zh-CN"/>
    </w:rPr>
  </w:style>
  <w:style w:type="paragraph" w:customStyle="1" w:styleId="F079C13A3F9B42648BD47A1E8CF3F83F">
    <w:name w:val="F079C13A3F9B42648BD47A1E8CF3F83F"/>
    <w:rsid w:val="009930C1"/>
    <w:rPr>
      <w:lang w:val="en-AU" w:eastAsia="zh-CN"/>
    </w:rPr>
  </w:style>
  <w:style w:type="paragraph" w:customStyle="1" w:styleId="99A48121FABA4EE2824D1F918227FF4A">
    <w:name w:val="99A48121FABA4EE2824D1F918227FF4A"/>
    <w:rsid w:val="009930C1"/>
    <w:rPr>
      <w:lang w:val="en-AU" w:eastAsia="zh-CN"/>
    </w:rPr>
  </w:style>
  <w:style w:type="paragraph" w:customStyle="1" w:styleId="A4C8B586E6934CCAA4738463A26B124C">
    <w:name w:val="A4C8B586E6934CCAA4738463A26B124C"/>
    <w:rsid w:val="009930C1"/>
    <w:rPr>
      <w:lang w:val="en-AU" w:eastAsia="zh-CN"/>
    </w:rPr>
  </w:style>
  <w:style w:type="paragraph" w:customStyle="1" w:styleId="02B4144AA36D4FDB8AD27E491DCC3AB4">
    <w:name w:val="02B4144AA36D4FDB8AD27E491DCC3AB4"/>
    <w:rsid w:val="009930C1"/>
    <w:rPr>
      <w:lang w:val="en-AU" w:eastAsia="zh-CN"/>
    </w:rPr>
  </w:style>
  <w:style w:type="paragraph" w:customStyle="1" w:styleId="18061DF3AD96414594DE6B099C1DFD62">
    <w:name w:val="18061DF3AD96414594DE6B099C1DFD62"/>
    <w:rsid w:val="009930C1"/>
    <w:rPr>
      <w:lang w:val="en-AU" w:eastAsia="zh-CN"/>
    </w:rPr>
  </w:style>
  <w:style w:type="paragraph" w:customStyle="1" w:styleId="710CD9C66C86447EB70AE4358C00BBB1">
    <w:name w:val="710CD9C66C86447EB70AE4358C00BBB1"/>
    <w:rsid w:val="009930C1"/>
    <w:rPr>
      <w:lang w:val="en-AU" w:eastAsia="zh-CN"/>
    </w:rPr>
  </w:style>
  <w:style w:type="paragraph" w:customStyle="1" w:styleId="F79B9533147043BEBF3F3947261EFDA6">
    <w:name w:val="F79B9533147043BEBF3F3947261EFDA6"/>
    <w:rsid w:val="009930C1"/>
    <w:rPr>
      <w:lang w:val="en-AU" w:eastAsia="zh-CN"/>
    </w:rPr>
  </w:style>
  <w:style w:type="paragraph" w:customStyle="1" w:styleId="9324DE541B534BBDA48F535C10946F67">
    <w:name w:val="9324DE541B534BBDA48F535C10946F67"/>
    <w:rsid w:val="009930C1"/>
    <w:rPr>
      <w:lang w:val="en-AU" w:eastAsia="zh-CN"/>
    </w:rPr>
  </w:style>
  <w:style w:type="paragraph" w:customStyle="1" w:styleId="3C8A03D6E0E84A269C926EE142DCA866">
    <w:name w:val="3C8A03D6E0E84A269C926EE142DCA866"/>
    <w:rsid w:val="009930C1"/>
    <w:rPr>
      <w:lang w:val="en-AU" w:eastAsia="zh-CN"/>
    </w:rPr>
  </w:style>
  <w:style w:type="paragraph" w:customStyle="1" w:styleId="47239958A7B545FCA9FB0C16A1691253">
    <w:name w:val="47239958A7B545FCA9FB0C16A1691253"/>
    <w:rsid w:val="009930C1"/>
    <w:rPr>
      <w:lang w:val="en-AU" w:eastAsia="zh-CN"/>
    </w:rPr>
  </w:style>
  <w:style w:type="paragraph" w:customStyle="1" w:styleId="E04A287CB2A54D9E9982FDAE08C9790B">
    <w:name w:val="E04A287CB2A54D9E9982FDAE08C9790B"/>
    <w:rsid w:val="009930C1"/>
    <w:rPr>
      <w:lang w:val="en-AU" w:eastAsia="zh-CN"/>
    </w:rPr>
  </w:style>
  <w:style w:type="paragraph" w:customStyle="1" w:styleId="920EB521E8E142A0AE140D787A9F4B04">
    <w:name w:val="920EB521E8E142A0AE140D787A9F4B04"/>
    <w:rsid w:val="009930C1"/>
    <w:rPr>
      <w:lang w:val="en-AU" w:eastAsia="zh-CN"/>
    </w:rPr>
  </w:style>
  <w:style w:type="paragraph" w:customStyle="1" w:styleId="97C5A17F15C444C79F1BC8929FD99884">
    <w:name w:val="97C5A17F15C444C79F1BC8929FD99884"/>
    <w:rsid w:val="009930C1"/>
    <w:rPr>
      <w:lang w:val="en-AU" w:eastAsia="zh-CN"/>
    </w:rPr>
  </w:style>
  <w:style w:type="paragraph" w:customStyle="1" w:styleId="4A9BAEB1234A4921BB683BAAE44E162E">
    <w:name w:val="4A9BAEB1234A4921BB683BAAE44E162E"/>
    <w:rsid w:val="009930C1"/>
    <w:rPr>
      <w:lang w:val="en-AU" w:eastAsia="zh-CN"/>
    </w:rPr>
  </w:style>
  <w:style w:type="paragraph" w:customStyle="1" w:styleId="856DD5B1D6AA448AAFCA26F694D52B28">
    <w:name w:val="856DD5B1D6AA448AAFCA26F694D52B28"/>
    <w:rsid w:val="009930C1"/>
    <w:rPr>
      <w:lang w:val="en-AU" w:eastAsia="zh-CN"/>
    </w:rPr>
  </w:style>
  <w:style w:type="paragraph" w:customStyle="1" w:styleId="B42A1A99A9224432969C3B4FAC823115">
    <w:name w:val="B42A1A99A9224432969C3B4FAC823115"/>
    <w:rsid w:val="009930C1"/>
    <w:rPr>
      <w:lang w:val="en-AU" w:eastAsia="zh-CN"/>
    </w:rPr>
  </w:style>
  <w:style w:type="paragraph" w:customStyle="1" w:styleId="4E52A5F8627543E8BCEC12684F1CE692">
    <w:name w:val="4E52A5F8627543E8BCEC12684F1CE692"/>
    <w:rsid w:val="009930C1"/>
    <w:rPr>
      <w:lang w:val="en-AU" w:eastAsia="zh-CN"/>
    </w:rPr>
  </w:style>
  <w:style w:type="paragraph" w:customStyle="1" w:styleId="1691B1BE788249D29FFD8815028E2FF4">
    <w:name w:val="1691B1BE788249D29FFD8815028E2FF4"/>
    <w:rsid w:val="009930C1"/>
    <w:rPr>
      <w:lang w:val="en-AU" w:eastAsia="zh-CN"/>
    </w:rPr>
  </w:style>
  <w:style w:type="paragraph" w:customStyle="1" w:styleId="7975B9AC752749E7B2C81F1689666047">
    <w:name w:val="7975B9AC752749E7B2C81F1689666047"/>
    <w:rsid w:val="009930C1"/>
    <w:rPr>
      <w:lang w:val="en-AU" w:eastAsia="zh-CN"/>
    </w:rPr>
  </w:style>
  <w:style w:type="paragraph" w:customStyle="1" w:styleId="54910AAB8C6044C096DAA7C190D07607">
    <w:name w:val="54910AAB8C6044C096DAA7C190D07607"/>
    <w:rsid w:val="009930C1"/>
    <w:rPr>
      <w:lang w:val="en-AU" w:eastAsia="zh-CN"/>
    </w:rPr>
  </w:style>
  <w:style w:type="paragraph" w:customStyle="1" w:styleId="D373622A82E04D07A6419A783164D305">
    <w:name w:val="D373622A82E04D07A6419A783164D305"/>
    <w:rsid w:val="009930C1"/>
    <w:rPr>
      <w:lang w:val="en-AU" w:eastAsia="zh-CN"/>
    </w:rPr>
  </w:style>
  <w:style w:type="paragraph" w:customStyle="1" w:styleId="9C43A3527F7340D6A82380421310AFF9">
    <w:name w:val="9C43A3527F7340D6A82380421310AFF9"/>
    <w:rsid w:val="009930C1"/>
    <w:rPr>
      <w:lang w:val="en-AU" w:eastAsia="zh-CN"/>
    </w:rPr>
  </w:style>
  <w:style w:type="paragraph" w:customStyle="1" w:styleId="D191DE12531043D4B1B5777CCC0E3A4A">
    <w:name w:val="D191DE12531043D4B1B5777CCC0E3A4A"/>
    <w:rsid w:val="009930C1"/>
    <w:rPr>
      <w:lang w:val="en-AU" w:eastAsia="zh-CN"/>
    </w:rPr>
  </w:style>
  <w:style w:type="paragraph" w:customStyle="1" w:styleId="06B38DB76B764B058EAC9286FB416E0C">
    <w:name w:val="06B38DB76B764B058EAC9286FB416E0C"/>
    <w:rsid w:val="009930C1"/>
    <w:rPr>
      <w:lang w:val="en-AU" w:eastAsia="zh-CN"/>
    </w:rPr>
  </w:style>
  <w:style w:type="paragraph" w:customStyle="1" w:styleId="21B907B71F5C46D2A759F4C7672A7DD6">
    <w:name w:val="21B907B71F5C46D2A759F4C7672A7DD6"/>
    <w:rsid w:val="009930C1"/>
    <w:rPr>
      <w:lang w:val="en-AU" w:eastAsia="zh-CN"/>
    </w:rPr>
  </w:style>
  <w:style w:type="paragraph" w:customStyle="1" w:styleId="ED81FF83615C4B39959F2CFDD2A6630B">
    <w:name w:val="ED81FF83615C4B39959F2CFDD2A6630B"/>
    <w:rsid w:val="009930C1"/>
    <w:rPr>
      <w:lang w:val="en-AU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_ E x t / 5 0 1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2021-03-11T07:14:00Z</dcterms:created>
  <dcterms:modified xsi:type="dcterms:W3CDTF">2021-03-15T06:21:00Z</dcterms:modified>
</cp:coreProperties>
</file>